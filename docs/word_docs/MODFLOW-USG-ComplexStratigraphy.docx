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E79DB" w14:textId="77777777" w:rsidR="00C17192" w:rsidRDefault="00506A05">
      <w:r>
        <w:rPr>
          <w:noProof/>
        </w:rPr>
        <mc:AlternateContent>
          <mc:Choice Requires="wpc">
            <w:drawing>
              <wp:anchor distT="0" distB="0" distL="114300" distR="114300" simplePos="0" relativeHeight="251728384" behindDoc="0" locked="0" layoutInCell="1" allowOverlap="1" wp14:anchorId="05AF1D93" wp14:editId="2A0E3A24">
                <wp:simplePos x="0" y="0"/>
                <wp:positionH relativeFrom="margin">
                  <wp:posOffset>1905</wp:posOffset>
                </wp:positionH>
                <wp:positionV relativeFrom="paragraph">
                  <wp:posOffset>1191260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39" name="Picture 39"/>
                          <pic:cNvPicPr preferRelativeResize="0">
                            <a:picLocks noChangeAspect="1"/>
                          </pic:cNvPicPr>
                        </pic:nvPicPr>
                        <pic:blipFill>
                          <a:blip r:embed="rId8"/>
                          <a:stretch>
                            <a:fillRect/>
                          </a:stretch>
                        </pic:blipFill>
                        <pic:spPr>
                          <a:xfrm>
                            <a:off x="408600" y="57150"/>
                            <a:ext cx="5102352" cy="2881109"/>
                          </a:xfrm>
                          <a:prstGeom prst="rect">
                            <a:avLst/>
                          </a:prstGeom>
                        </pic:spPr>
                      </pic:pic>
                    </wpc:wpc>
                  </a:graphicData>
                </a:graphic>
                <wp14:sizeRelH relativeFrom="page">
                  <wp14:pctWidth>0</wp14:pctWidth>
                </wp14:sizeRelH>
                <wp14:sizeRelV relativeFrom="page">
                  <wp14:pctHeight>0</wp14:pctHeight>
                </wp14:sizeRelV>
              </wp:anchor>
            </w:drawing>
          </mc:Choice>
          <mc:Fallback>
            <w:pict>
              <v:group w14:anchorId="132ADF84" id="Canvas 10" o:spid="_x0000_s1026" editas="canvas" style="position:absolute;margin-left:.15pt;margin-top:93.8pt;width:468pt;height:234pt;z-index:25172838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39" o:spid="_x0000_s1028" type="#_x0000_t75" style="position:absolute;left:4086;top:571;width:51023;height:288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">
                  <v:imagedata r:id="rId9" o:title=""/>
                </v:shape>
                <w10:wrap anchorx="margin"/>
              </v:group>
            </w:pict>
          </mc:Fallback>
        </mc:AlternateContent>
      </w:r>
      <w:r w:rsidR="005031F7">
        <w:rPr>
          <w:noProof/>
        </w:rPr>
        <mc:AlternateContent>
          <mc:Choice Requires="wps">
            <w:drawing>
              <wp:anchor distT="0" distB="0" distL="114300" distR="114300" simplePos="0" relativeHeight="251661824" behindDoc="0" locked="0" layoutInCell="1" allowOverlap="1" wp14:anchorId="7ED93138" wp14:editId="6D422FBF">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5BE64" id="Rectangle 9" o:spid="_x0000_s1026" style="position:absolute;margin-left:-7.2pt;margin-top:-7.55pt;width:626.4pt;height:61.2pt;z-index:25166182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" fillcolor="#ba0c2f" stroked="f" strokeweight="2pt">
                <v:textbox inset="0,0,0,0"/>
                <w10:wrap anchorx="page" anchory="page"/>
              </v:rect>
            </w:pict>
          </mc:Fallback>
        </mc:AlternateContent>
      </w:r>
      <w:r w:rsidR="00B55D53">
        <w:rPr>
          <w:noProof/>
        </w:rPr>
        <mc:AlternateContent>
          <mc:Choice Requires="wps">
            <w:drawing>
              <wp:anchor distT="0" distB="0" distL="114300" distR="114300" simplePos="0" relativeHeight="251591167" behindDoc="0" locked="0" layoutInCell="1" allowOverlap="1" wp14:anchorId="1F2E9CB6" wp14:editId="5A3EC25D">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C6B75B" w14:textId="77777777" w:rsidR="00B8205C" w:rsidRDefault="00B8205C" w:rsidP="00506A05">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E9CB6" id="Rectangle 16" o:spid="_x0000_s1026" style="position:absolute;left:0;text-align:left;margin-left:-7.2pt;margin-top:-7.2pt;width:626.4pt;height:799.2pt;z-index:251591167;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" fillcolor="#f0eee9" stroked="f" strokeweight="2pt">
                <v:textbox inset="0,0,0,0">
                  <w:txbxContent>
                    <w:p w14:paraId="69C6B75B" w14:textId="77777777" w:rsidR="00B8205C" w:rsidRDefault="00B8205C" w:rsidP="00506A05">
                      <w:pPr>
                        <w:ind w:left="0"/>
                        <w:jc w:val="center"/>
                      </w:pPr>
                    </w:p>
                  </w:txbxContent>
                </v:textbox>
                <w10:wrap anchorx="page" anchory="page"/>
              </v:rect>
            </w:pict>
          </mc:Fallback>
        </mc:AlternateContent>
      </w:r>
      <w:r w:rsidR="00120754" w:rsidRPr="00907579">
        <w:rPr>
          <w:noProof/>
        </w:rPr>
        <w:drawing>
          <wp:anchor distT="0" distB="0" distL="114300" distR="114300" simplePos="0" relativeHeight="251726336" behindDoc="0" locked="0" layoutInCell="1" allowOverlap="1" wp14:anchorId="34B3583B" wp14:editId="6A2D50C3">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sidR="003B1057">
        <w:rPr>
          <w:noProof/>
        </w:rPr>
        <mc:AlternateContent>
          <mc:Choice Requires="wps">
            <w:drawing>
              <wp:anchor distT="0" distB="0" distL="114300" distR="114300" simplePos="0" relativeHeight="251724288" behindDoc="0" locked="0" layoutInCell="1" allowOverlap="1" wp14:anchorId="1985856F" wp14:editId="325CB57D">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14:paraId="2F9E89FA" w14:textId="3188E3DA" w:rsidR="00B8205C" w:rsidRPr="00B01DD5" w:rsidRDefault="00B8205C" w:rsidP="003B1057">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194309">
                              <w:rPr>
                                <w:rFonts w:ascii="Century Gothic" w:hAnsi="Century Gothic" w:cs="Futura Medium"/>
                                <w:color w:val="FFFFFF" w:themeColor="background1"/>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5856F"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72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" filled="f" stroked="f" strokeweight=".5pt">
                <v:textbox>
                  <w:txbxContent>
                    <w:p w14:paraId="2F9E89FA" w14:textId="3188E3DA" w:rsidR="00B8205C" w:rsidRPr="00B01DD5" w:rsidRDefault="00B8205C" w:rsidP="003B1057">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194309">
                        <w:rPr>
                          <w:rFonts w:ascii="Century Gothic" w:hAnsi="Century Gothic" w:cs="Futura Medium"/>
                          <w:color w:val="FFFFFF" w:themeColor="background1"/>
                          <w:sz w:val="40"/>
                          <w:szCs w:val="40"/>
                        </w:rPr>
                        <w:t>9</w:t>
                      </w:r>
                    </w:p>
                  </w:txbxContent>
                </v:textbox>
                <w10:wrap anchorx="page" anchory="page"/>
              </v:shape>
            </w:pict>
          </mc:Fallback>
        </mc:AlternateContent>
      </w:r>
      <w:r w:rsidR="00AE7C0A">
        <w:rPr>
          <w:noProof/>
        </w:rPr>
        <w:drawing>
          <wp:anchor distT="0" distB="0" distL="114300" distR="114300" simplePos="0" relativeHeight="251723264" behindDoc="0" locked="0" layoutInCell="1" allowOverlap="1" wp14:anchorId="29AB3ECC" wp14:editId="2994EF67">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sidR="00430575">
        <w:rPr>
          <w:noProof/>
        </w:rPr>
        <mc:AlternateContent>
          <mc:Choice Requires="wps">
            <w:drawing>
              <wp:anchor distT="0" distB="0" distL="114300" distR="114300" simplePos="0" relativeHeight="251592192" behindDoc="0" locked="0" layoutInCell="1" allowOverlap="1" wp14:anchorId="51B10D58" wp14:editId="1059DB63">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75C42" w14:textId="6B99F8F6" w:rsidR="00B8205C" w:rsidRPr="004534B3" w:rsidRDefault="00B8205C" w:rsidP="007870B4">
                            <w:pPr>
                              <w:pStyle w:val="TutorialHeading"/>
                              <w:rPr>
                                <w:rFonts w:ascii="Arial Narrow" w:hAnsi="Arial Narrow" w:cs="Arial"/>
                                <w:iCs/>
                                <w:sz w:val="26"/>
                                <w:szCs w:val="26"/>
                              </w:rPr>
                            </w:pPr>
                            <w:r w:rsidRPr="004534B3">
                              <w:rPr>
                                <w:rFonts w:ascii="Arial Narrow" w:hAnsi="Arial Narrow" w:cs="Arial"/>
                                <w:iCs/>
                                <w:sz w:val="26"/>
                                <w:szCs w:val="26"/>
                              </w:rPr>
                              <w:t>GMS 10.</w:t>
                            </w:r>
                            <w:r w:rsidR="00194309">
                              <w:rPr>
                                <w:rFonts w:ascii="Arial Narrow" w:hAnsi="Arial Narrow" w:cs="Arial"/>
                                <w:iCs/>
                                <w:sz w:val="26"/>
                                <w:szCs w:val="26"/>
                              </w:rPr>
                              <w:t>9</w:t>
                            </w:r>
                            <w:r w:rsidRPr="004534B3">
                              <w:rPr>
                                <w:rFonts w:ascii="Arial Narrow" w:hAnsi="Arial Narrow" w:cs="Arial"/>
                                <w:iCs/>
                                <w:sz w:val="26"/>
                                <w:szCs w:val="26"/>
                              </w:rPr>
                              <w:t xml:space="preserve"> Tutorial</w:t>
                            </w:r>
                          </w:p>
                          <w:p w14:paraId="07DB0375" w14:textId="77777777" w:rsidR="00B8205C" w:rsidRPr="009D54CB" w:rsidRDefault="00B8205C" w:rsidP="004534B3">
                            <w:pPr>
                              <w:pStyle w:val="TutorialDescription"/>
                              <w:spacing w:before="120" w:after="120"/>
                              <w:rPr>
                                <w:rFonts w:ascii="Arial" w:hAnsi="Arial" w:cs="Arial"/>
                                <w:b/>
                                <w:i/>
                                <w:color w:val="auto"/>
                                <w:sz w:val="34"/>
                                <w:szCs w:val="34"/>
                              </w:rPr>
                            </w:pPr>
                            <w:r>
                              <w:rPr>
                                <w:rFonts w:ascii="Arial" w:hAnsi="Arial" w:cs="Arial"/>
                                <w:b/>
                                <w:i/>
                                <w:color w:val="auto"/>
                                <w:sz w:val="34"/>
                                <w:szCs w:val="34"/>
                              </w:rPr>
                              <w:t>MODFLOW-USG – Complex Stratigraphy</w:t>
                            </w:r>
                          </w:p>
                          <w:p w14:paraId="78204ACF" w14:textId="77777777" w:rsidR="00B8205C" w:rsidRPr="0034534F" w:rsidRDefault="00B8205C" w:rsidP="00EF3FB0">
                            <w:pPr>
                              <w:pStyle w:val="TutorialDescription"/>
                              <w:rPr>
                                <w:rFonts w:ascii="Arial" w:hAnsi="Arial" w:cs="Arial"/>
                              </w:rPr>
                            </w:pPr>
                            <w:r>
                              <w:rPr>
                                <w:rFonts w:ascii="Arial" w:hAnsi="Arial" w:cs="Arial"/>
                                <w:color w:val="807F7D"/>
                                <w:szCs w:val="30"/>
                              </w:rPr>
                              <w:t>Create a MODFLOW-USG model of a site with complex 3D stratigraphy using GMS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10D58" id="Text Box 2099" o:spid="_x0000_s1028" type="#_x0000_t202" style="position:absolute;left:0;text-align:left;margin-left:0;margin-top:0;width:468pt;height:108pt;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" filled="f" stroked="f">
                <v:textbox inset="0,0,0,0">
                  <w:txbxContent>
                    <w:p w14:paraId="15375C42" w14:textId="6B99F8F6" w:rsidR="00B8205C" w:rsidRPr="004534B3" w:rsidRDefault="00B8205C" w:rsidP="007870B4">
                      <w:pPr>
                        <w:pStyle w:val="TutorialHeading"/>
                        <w:rPr>
                          <w:rFonts w:ascii="Arial Narrow" w:hAnsi="Arial Narrow" w:cs="Arial"/>
                          <w:iCs/>
                          <w:sz w:val="26"/>
                          <w:szCs w:val="26"/>
                        </w:rPr>
                      </w:pPr>
                      <w:r w:rsidRPr="004534B3">
                        <w:rPr>
                          <w:rFonts w:ascii="Arial Narrow" w:hAnsi="Arial Narrow" w:cs="Arial"/>
                          <w:iCs/>
                          <w:sz w:val="26"/>
                          <w:szCs w:val="26"/>
                        </w:rPr>
                        <w:t>GMS 10.</w:t>
                      </w:r>
                      <w:r w:rsidR="00194309">
                        <w:rPr>
                          <w:rFonts w:ascii="Arial Narrow" w:hAnsi="Arial Narrow" w:cs="Arial"/>
                          <w:iCs/>
                          <w:sz w:val="26"/>
                          <w:szCs w:val="26"/>
                        </w:rPr>
                        <w:t>9</w:t>
                      </w:r>
                      <w:r w:rsidRPr="004534B3">
                        <w:rPr>
                          <w:rFonts w:ascii="Arial Narrow" w:hAnsi="Arial Narrow" w:cs="Arial"/>
                          <w:iCs/>
                          <w:sz w:val="26"/>
                          <w:szCs w:val="26"/>
                        </w:rPr>
                        <w:t xml:space="preserve"> Tutorial</w:t>
                      </w:r>
                    </w:p>
                    <w:p w14:paraId="07DB0375" w14:textId="77777777" w:rsidR="00B8205C" w:rsidRPr="009D54CB" w:rsidRDefault="00B8205C" w:rsidP="004534B3">
                      <w:pPr>
                        <w:pStyle w:val="TutorialDescription"/>
                        <w:spacing w:before="120" w:after="120"/>
                        <w:rPr>
                          <w:rFonts w:ascii="Arial" w:hAnsi="Arial" w:cs="Arial"/>
                          <w:b/>
                          <w:i/>
                          <w:color w:val="auto"/>
                          <w:sz w:val="34"/>
                          <w:szCs w:val="34"/>
                        </w:rPr>
                      </w:pPr>
                      <w:r>
                        <w:rPr>
                          <w:rFonts w:ascii="Arial" w:hAnsi="Arial" w:cs="Arial"/>
                          <w:b/>
                          <w:i/>
                          <w:color w:val="auto"/>
                          <w:sz w:val="34"/>
                          <w:szCs w:val="34"/>
                        </w:rPr>
                        <w:t>MODFLOW-USG – Complex Stratigraphy</w:t>
                      </w:r>
                    </w:p>
                    <w:p w14:paraId="78204ACF" w14:textId="77777777" w:rsidR="00B8205C" w:rsidRPr="0034534F" w:rsidRDefault="00B8205C" w:rsidP="00EF3FB0">
                      <w:pPr>
                        <w:pStyle w:val="TutorialDescription"/>
                        <w:rPr>
                          <w:rFonts w:ascii="Arial" w:hAnsi="Arial" w:cs="Arial"/>
                        </w:rPr>
                      </w:pPr>
                      <w:r>
                        <w:rPr>
                          <w:rFonts w:ascii="Arial" w:hAnsi="Arial" w:cs="Arial"/>
                          <w:color w:val="807F7D"/>
                          <w:szCs w:val="30"/>
                        </w:rPr>
                        <w:t>Create a MODFLOW-USG model of a site with complex 3D stratigraphy using GMS</w:t>
                      </w:r>
                    </w:p>
                  </w:txbxContent>
                </v:textbox>
                <w10:wrap type="tight" anchorx="margin" anchory="margin"/>
              </v:shape>
            </w:pict>
          </mc:Fallback>
        </mc:AlternateContent>
      </w:r>
      <w:r w:rsidR="00430575">
        <w:rPr>
          <w:noProof/>
        </w:rPr>
        <mc:AlternateContent>
          <mc:Choice Requires="wps">
            <w:drawing>
              <wp:anchor distT="0" distB="0" distL="114300" distR="114300" simplePos="0" relativeHeight="251593216" behindDoc="0" locked="0" layoutInCell="1" allowOverlap="1" wp14:anchorId="62422673" wp14:editId="1ECA008B">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2ECF0" w14:textId="77777777" w:rsidR="00B8205C" w:rsidRPr="00655AB4" w:rsidRDefault="00B8205C" w:rsidP="009D54CB">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3108AC46" w14:textId="77777777" w:rsidR="00B8205C" w:rsidRPr="00AC1FAC" w:rsidRDefault="00B8205C" w:rsidP="007870B4">
                            <w:pPr>
                              <w:pStyle w:val="Objectives"/>
                              <w:rPr>
                                <w:rFonts w:cs="Arial"/>
                                <w:szCs w:val="20"/>
                              </w:rPr>
                            </w:pPr>
                            <w:r>
                              <w:t>GMS supports building MODFLOW-USG models with multiple types of unstructured grids. This tutorial shows how to generate 3D unstructured grids of complex stratigraphy</w:t>
                            </w:r>
                            <w:r w:rsidRPr="0034534F">
                              <w:rPr>
                                <w:rFonts w:cs="Arial"/>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22673" id="Text Box 2100" o:spid="_x0000_s1029" type="#_x0000_t202" style="position:absolute;left:0;text-align:left;margin-left:0;margin-top:5in;width:468pt;height:80.65pt;z-index:2515932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" filled="f" stroked="f">
                <v:textbox inset="0,0,0,0">
                  <w:txbxContent>
                    <w:p w14:paraId="60C2ECF0" w14:textId="77777777" w:rsidR="00B8205C" w:rsidRPr="00655AB4" w:rsidRDefault="00B8205C" w:rsidP="009D54CB">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14:paraId="3108AC46" w14:textId="77777777" w:rsidR="00B8205C" w:rsidRPr="00AC1FAC" w:rsidRDefault="00B8205C" w:rsidP="007870B4">
                      <w:pPr>
                        <w:pStyle w:val="Objectives"/>
                        <w:rPr>
                          <w:rFonts w:cs="Arial"/>
                          <w:szCs w:val="20"/>
                        </w:rPr>
                      </w:pPr>
                      <w:r>
                        <w:t>GMS supports building MODFLOW-USG models with multiple types of unstructured grids. This tutorial shows how to generate 3D unstructured grids of complex stratigraphy</w:t>
                      </w:r>
                      <w:r w:rsidRPr="0034534F">
                        <w:rPr>
                          <w:rFonts w:cs="Arial"/>
                          <w:szCs w:val="20"/>
                        </w:rPr>
                        <w:t>.</w:t>
                      </w:r>
                    </w:p>
                  </w:txbxContent>
                </v:textbox>
                <w10:wrap type="tight" anchorx="margin" anchory="margin"/>
              </v:shape>
            </w:pict>
          </mc:Fallback>
        </mc:AlternateContent>
      </w:r>
      <w:r w:rsidR="00430575">
        <w:rPr>
          <w:noProof/>
        </w:rPr>
        <mc:AlternateContent>
          <mc:Choice Requires="wps">
            <w:drawing>
              <wp:anchor distT="0" distB="0" distL="114300" distR="114300" simplePos="0" relativeHeight="251596288" behindDoc="0" locked="0" layoutInCell="1" allowOverlap="1" wp14:anchorId="46838427" wp14:editId="3E7193BA">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4EEC7"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6999194A" w14:textId="77777777" w:rsidR="00B8205C" w:rsidRPr="00655AB4" w:rsidRDefault="00B8205C" w:rsidP="007870B4">
                            <w:pPr>
                              <w:pStyle w:val="ListRequirements"/>
                              <w:rPr>
                                <w:rFonts w:cs="Arial"/>
                                <w:szCs w:val="20"/>
                              </w:rPr>
                            </w:pPr>
                            <w:r>
                              <w:rPr>
                                <w:rFonts w:cs="Arial"/>
                                <w:szCs w:val="20"/>
                              </w:rPr>
                              <w:t>30–50</w:t>
                            </w:r>
                            <w:r w:rsidRPr="00655AB4">
                              <w:rPr>
                                <w:rFonts w:cs="Arial"/>
                                <w:szCs w:val="20"/>
                              </w:rPr>
                              <w:t xml:space="preserve"> minutes</w:t>
                            </w:r>
                          </w:p>
                          <w:p w14:paraId="316C1349" w14:textId="77777777" w:rsidR="00B8205C" w:rsidRPr="00655AB4" w:rsidRDefault="00B8205C" w:rsidP="007870B4">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838427" id="Text Box 2103" o:spid="_x0000_s1030" type="#_x0000_t202" style="position:absolute;left:0;text-align:left;margin-left:324pt;margin-top:450pt;width:2in;height:99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" filled="f" stroked="f">
                <v:textbox inset="0,0,0,0">
                  <w:txbxContent>
                    <w:p w14:paraId="2194EEC7"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14:paraId="6999194A" w14:textId="77777777" w:rsidR="00B8205C" w:rsidRPr="00655AB4" w:rsidRDefault="00B8205C" w:rsidP="007870B4">
                      <w:pPr>
                        <w:pStyle w:val="ListRequirements"/>
                        <w:rPr>
                          <w:rFonts w:cs="Arial"/>
                          <w:szCs w:val="20"/>
                        </w:rPr>
                      </w:pPr>
                      <w:r>
                        <w:rPr>
                          <w:rFonts w:cs="Arial"/>
                          <w:szCs w:val="20"/>
                        </w:rPr>
                        <w:t>30–50</w:t>
                      </w:r>
                      <w:r w:rsidRPr="00655AB4">
                        <w:rPr>
                          <w:rFonts w:cs="Arial"/>
                          <w:szCs w:val="20"/>
                        </w:rPr>
                        <w:t xml:space="preserve"> minutes</w:t>
                      </w:r>
                    </w:p>
                    <w:p w14:paraId="316C1349" w14:textId="77777777" w:rsidR="00B8205C" w:rsidRPr="00655AB4" w:rsidRDefault="00B8205C" w:rsidP="007870B4">
                      <w:pPr>
                        <w:rPr>
                          <w:rFonts w:cs="Arial"/>
                        </w:rPr>
                      </w:pPr>
                    </w:p>
                  </w:txbxContent>
                </v:textbox>
                <w10:wrap type="tight" anchory="margin"/>
              </v:shape>
            </w:pict>
          </mc:Fallback>
        </mc:AlternateContent>
      </w:r>
      <w:r w:rsidR="00430575">
        <w:rPr>
          <w:noProof/>
        </w:rPr>
        <mc:AlternateContent>
          <mc:Choice Requires="wps">
            <w:drawing>
              <wp:anchor distT="0" distB="0" distL="114300" distR="114300" simplePos="0" relativeHeight="251595264" behindDoc="0" locked="0" layoutInCell="1" allowOverlap="1" wp14:anchorId="263D0BF5" wp14:editId="0F007120">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E7E57"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6A3194E9" w14:textId="77777777" w:rsidR="00B8205C" w:rsidRDefault="00B8205C" w:rsidP="007870B4">
                            <w:pPr>
                              <w:pStyle w:val="ListRequirements"/>
                              <w:rPr>
                                <w:rFonts w:cs="Arial"/>
                                <w:szCs w:val="20"/>
                              </w:rPr>
                            </w:pPr>
                            <w:r w:rsidRPr="00655AB4">
                              <w:rPr>
                                <w:rFonts w:cs="Arial"/>
                                <w:szCs w:val="20"/>
                              </w:rPr>
                              <w:t>GMS Core</w:t>
                            </w:r>
                          </w:p>
                          <w:p w14:paraId="0B2AAF86" w14:textId="77777777" w:rsidR="00B8205C" w:rsidRPr="00655AB4" w:rsidRDefault="00B8205C" w:rsidP="007870B4">
                            <w:pPr>
                              <w:pStyle w:val="ListRequirements"/>
                              <w:rPr>
                                <w:rFonts w:cs="Arial"/>
                                <w:szCs w:val="20"/>
                              </w:rPr>
                            </w:pPr>
                            <w:r>
                              <w:rPr>
                                <w:rFonts w:cs="Arial"/>
                                <w:szCs w:val="20"/>
                              </w:rPr>
                              <w:t>Subsurface</w:t>
                            </w:r>
                          </w:p>
                          <w:p w14:paraId="7F9C6B56" w14:textId="77777777" w:rsidR="00B8205C" w:rsidRPr="00655AB4" w:rsidRDefault="00B8205C" w:rsidP="007870B4">
                            <w:pPr>
                              <w:pStyle w:val="ListRequirements"/>
                              <w:rPr>
                                <w:rFonts w:cs="Arial"/>
                                <w:szCs w:val="20"/>
                              </w:rPr>
                            </w:pPr>
                            <w:r>
                              <w:rPr>
                                <w:rFonts w:cs="Arial"/>
                                <w:szCs w:val="20"/>
                              </w:rPr>
                              <w:t>MODFLOW Interface</w:t>
                            </w:r>
                          </w:p>
                          <w:p w14:paraId="2ECEC345" w14:textId="77777777" w:rsidR="00B8205C" w:rsidRPr="00655AB4" w:rsidRDefault="00B8205C" w:rsidP="007870B4">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3D0BF5" id="Text Box 2102" o:spid="_x0000_s1031" type="#_x0000_t202" style="position:absolute;left:0;text-align:left;margin-left:162pt;margin-top:450pt;width:2in;height:9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" filled="f" stroked="f">
                <v:textbox inset="0,0,0,0">
                  <w:txbxContent>
                    <w:p w14:paraId="3DAE7E57"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14:paraId="6A3194E9" w14:textId="77777777" w:rsidR="00B8205C" w:rsidRDefault="00B8205C" w:rsidP="007870B4">
                      <w:pPr>
                        <w:pStyle w:val="ListRequirements"/>
                        <w:rPr>
                          <w:rFonts w:cs="Arial"/>
                          <w:szCs w:val="20"/>
                        </w:rPr>
                      </w:pPr>
                      <w:r w:rsidRPr="00655AB4">
                        <w:rPr>
                          <w:rFonts w:cs="Arial"/>
                          <w:szCs w:val="20"/>
                        </w:rPr>
                        <w:t>GMS Core</w:t>
                      </w:r>
                    </w:p>
                    <w:p w14:paraId="0B2AAF86" w14:textId="77777777" w:rsidR="00B8205C" w:rsidRPr="00655AB4" w:rsidRDefault="00B8205C" w:rsidP="007870B4">
                      <w:pPr>
                        <w:pStyle w:val="ListRequirements"/>
                        <w:rPr>
                          <w:rFonts w:cs="Arial"/>
                          <w:szCs w:val="20"/>
                        </w:rPr>
                      </w:pPr>
                      <w:r>
                        <w:rPr>
                          <w:rFonts w:cs="Arial"/>
                          <w:szCs w:val="20"/>
                        </w:rPr>
                        <w:t>Subsurface</w:t>
                      </w:r>
                    </w:p>
                    <w:p w14:paraId="7F9C6B56" w14:textId="77777777" w:rsidR="00B8205C" w:rsidRPr="00655AB4" w:rsidRDefault="00B8205C" w:rsidP="007870B4">
                      <w:pPr>
                        <w:pStyle w:val="ListRequirements"/>
                        <w:rPr>
                          <w:rFonts w:cs="Arial"/>
                          <w:szCs w:val="20"/>
                        </w:rPr>
                      </w:pPr>
                      <w:r>
                        <w:rPr>
                          <w:rFonts w:cs="Arial"/>
                          <w:szCs w:val="20"/>
                        </w:rPr>
                        <w:t>MODFLOW Interface</w:t>
                      </w:r>
                    </w:p>
                    <w:p w14:paraId="2ECEC345" w14:textId="77777777" w:rsidR="00B8205C" w:rsidRPr="00655AB4" w:rsidRDefault="00B8205C" w:rsidP="007870B4">
                      <w:pPr>
                        <w:rPr>
                          <w:rFonts w:cs="Arial"/>
                        </w:rPr>
                      </w:pPr>
                    </w:p>
                  </w:txbxContent>
                </v:textbox>
                <w10:wrap type="tight" anchory="margin"/>
              </v:shape>
            </w:pict>
          </mc:Fallback>
        </mc:AlternateContent>
      </w:r>
      <w:r w:rsidR="00430575">
        <w:rPr>
          <w:noProof/>
        </w:rPr>
        <mc:AlternateContent>
          <mc:Choice Requires="wps">
            <w:drawing>
              <wp:anchor distT="0" distB="0" distL="114300" distR="114300" simplePos="0" relativeHeight="251594240" behindDoc="0" locked="0" layoutInCell="1" allowOverlap="1" wp14:anchorId="1F00982B" wp14:editId="74DA5E4B">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3AEEC"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64EA5DD6" w14:textId="77777777" w:rsidR="00B8205C" w:rsidRDefault="00B8205C" w:rsidP="00FA61C3">
                            <w:pPr>
                              <w:pStyle w:val="ListRequirements"/>
                              <w:rPr>
                                <w:rFonts w:cs="Arial"/>
                                <w:szCs w:val="20"/>
                              </w:rPr>
                            </w:pPr>
                            <w:r>
                              <w:rPr>
                                <w:rFonts w:cs="Arial"/>
                                <w:szCs w:val="20"/>
                              </w:rPr>
                              <w:t>Stratigraphy Modeling – Horizons and Solids</w:t>
                            </w:r>
                          </w:p>
                          <w:p w14:paraId="0E1ECD3C" w14:textId="77777777" w:rsidR="00B8205C" w:rsidRDefault="00B8205C" w:rsidP="00FA61C3">
                            <w:pPr>
                              <w:pStyle w:val="ListRequirements"/>
                              <w:rPr>
                                <w:rFonts w:cs="Arial"/>
                                <w:szCs w:val="20"/>
                              </w:rPr>
                            </w:pPr>
                            <w:r>
                              <w:rPr>
                                <w:rFonts w:cs="Arial"/>
                                <w:szCs w:val="20"/>
                              </w:rPr>
                              <w:t>MODFLOW – Conceptual Model Approach I</w:t>
                            </w:r>
                          </w:p>
                          <w:p w14:paraId="4EB43F41" w14:textId="77777777" w:rsidR="00B8205C" w:rsidRDefault="00B8205C" w:rsidP="00FA61C3">
                            <w:pPr>
                              <w:pStyle w:val="ListRequirements"/>
                              <w:rPr>
                                <w:rFonts w:cs="Arial"/>
                                <w:szCs w:val="20"/>
                              </w:rPr>
                            </w:pPr>
                            <w:r>
                              <w:rPr>
                                <w:rFonts w:cs="Arial"/>
                                <w:szCs w:val="20"/>
                              </w:rPr>
                              <w:t>UGrid Creation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00982B" id="Text Box 2101" o:spid="_x0000_s1032" type="#_x0000_t202" style="position:absolute;left:0;text-align:left;margin-left:0;margin-top:450pt;width:2in;height:99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" filled="f" stroked="f">
                <v:textbox inset="0,0,0,0">
                  <w:txbxContent>
                    <w:p w14:paraId="45D3AEEC" w14:textId="77777777" w:rsidR="00B8205C" w:rsidRPr="00655AB4" w:rsidRDefault="00B8205C" w:rsidP="009D54CB">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14:paraId="64EA5DD6" w14:textId="77777777" w:rsidR="00B8205C" w:rsidRDefault="00B8205C" w:rsidP="00FA61C3">
                      <w:pPr>
                        <w:pStyle w:val="ListRequirements"/>
                        <w:rPr>
                          <w:rFonts w:cs="Arial"/>
                          <w:szCs w:val="20"/>
                        </w:rPr>
                      </w:pPr>
                      <w:r>
                        <w:rPr>
                          <w:rFonts w:cs="Arial"/>
                          <w:szCs w:val="20"/>
                        </w:rPr>
                        <w:t>Stratigraphy Modeling – Horizons and Solids</w:t>
                      </w:r>
                    </w:p>
                    <w:p w14:paraId="0E1ECD3C" w14:textId="77777777" w:rsidR="00B8205C" w:rsidRDefault="00B8205C" w:rsidP="00FA61C3">
                      <w:pPr>
                        <w:pStyle w:val="ListRequirements"/>
                        <w:rPr>
                          <w:rFonts w:cs="Arial"/>
                          <w:szCs w:val="20"/>
                        </w:rPr>
                      </w:pPr>
                      <w:r>
                        <w:rPr>
                          <w:rFonts w:cs="Arial"/>
                          <w:szCs w:val="20"/>
                        </w:rPr>
                        <w:t>MODFLOW – Conceptual Model Approach I</w:t>
                      </w:r>
                    </w:p>
                    <w:p w14:paraId="4EB43F41" w14:textId="77777777" w:rsidR="00B8205C" w:rsidRDefault="00B8205C" w:rsidP="00FA61C3">
                      <w:pPr>
                        <w:pStyle w:val="ListRequirements"/>
                        <w:rPr>
                          <w:rFonts w:cs="Arial"/>
                          <w:szCs w:val="20"/>
                        </w:rPr>
                      </w:pPr>
                      <w:r>
                        <w:rPr>
                          <w:rFonts w:cs="Arial"/>
                          <w:szCs w:val="20"/>
                        </w:rPr>
                        <w:t>UGrid Creation</w:t>
                      </w:r>
                    </w:p>
                  </w:txbxContent>
                </v:textbox>
                <w10:wrap type="tight" anchory="margin"/>
              </v:shape>
            </w:pict>
          </mc:Fallback>
        </mc:AlternateContent>
      </w:r>
    </w:p>
    <w:p w14:paraId="3065C364" w14:textId="77777777" w:rsidR="00C17192" w:rsidRPr="00E330B8" w:rsidRDefault="00C17192" w:rsidP="00C17192">
      <w:pPr>
        <w:rPr>
          <w:color w:val="807F7D"/>
        </w:rPr>
        <w:sectPr w:rsidR="00C17192" w:rsidRPr="00E330B8" w:rsidSect="00C17192">
          <w:headerReference w:type="even" r:id="rId12"/>
          <w:headerReference w:type="default" r:id="rId13"/>
          <w:footerReference w:type="even" r:id="rId14"/>
          <w:footerReference w:type="default" r:id="rId15"/>
          <w:headerReference w:type="first" r:id="rId16"/>
          <w:footerReference w:type="first" r:id="rId17"/>
          <w:type w:val="oddPage"/>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7892"/>
      </w:tblGrid>
      <w:tr w:rsidR="00887603" w14:paraId="2B644AF0" w14:textId="77777777" w:rsidTr="00A90190">
        <w:tc>
          <w:tcPr>
            <w:tcW w:w="8118" w:type="dxa"/>
            <w:shd w:val="clear" w:color="auto" w:fill="F0EEE9"/>
          </w:tcPr>
          <w:p w14:paraId="2267DC60" w14:textId="55A139A4" w:rsidR="00194309" w:rsidRDefault="00887603">
            <w:pPr>
              <w:pStyle w:val="TOC1"/>
              <w:rPr>
                <w:rFonts w:asciiTheme="minorHAnsi" w:eastAsiaTheme="minorEastAsia" w:hAnsiTheme="minorHAnsi" w:cstheme="minorBidi"/>
                <w:b w:val="0"/>
                <w:noProof/>
                <w:kern w:val="2"/>
                <w:sz w:val="24"/>
                <w14:ligatures w14:val="standardContextual"/>
              </w:rPr>
            </w:pPr>
            <w:r w:rsidRPr="0076229F">
              <w:rPr>
                <w:rFonts w:cs="Arial"/>
                <w:smallCaps/>
                <w:sz w:val="18"/>
                <w:szCs w:val="18"/>
              </w:rPr>
              <w:lastRenderedPageBreak/>
              <w:fldChar w:fldCharType="begin"/>
            </w:r>
            <w:r w:rsidRPr="0076229F">
              <w:rPr>
                <w:rFonts w:cs="Arial"/>
                <w:smallCaps/>
                <w:sz w:val="18"/>
                <w:szCs w:val="18"/>
              </w:rPr>
              <w:instrText xml:space="preserve"> TOC \o "1-2" \h \z \u </w:instrText>
            </w:r>
            <w:r w:rsidRPr="0076229F">
              <w:rPr>
                <w:rFonts w:cs="Arial"/>
                <w:smallCaps/>
                <w:sz w:val="18"/>
                <w:szCs w:val="18"/>
              </w:rPr>
              <w:fldChar w:fldCharType="separate"/>
            </w:r>
            <w:hyperlink w:anchor="_Toc195517414" w:history="1">
              <w:r w:rsidR="00194309" w:rsidRPr="00AC062E">
                <w:rPr>
                  <w:rStyle w:val="Hyperlink"/>
                  <w:noProof/>
                </w:rPr>
                <w:t>1</w:t>
              </w:r>
              <w:r w:rsidR="00194309">
                <w:rPr>
                  <w:rFonts w:asciiTheme="minorHAnsi" w:eastAsiaTheme="minorEastAsia" w:hAnsiTheme="minorHAnsi" w:cstheme="minorBidi"/>
                  <w:b w:val="0"/>
                  <w:noProof/>
                  <w:kern w:val="2"/>
                  <w:sz w:val="24"/>
                  <w14:ligatures w14:val="standardContextual"/>
                </w:rPr>
                <w:tab/>
              </w:r>
              <w:r w:rsidR="00194309" w:rsidRPr="00AC062E">
                <w:rPr>
                  <w:rStyle w:val="Hyperlink"/>
                  <w:noProof/>
                </w:rPr>
                <w:t>Introduction</w:t>
              </w:r>
              <w:r w:rsidR="00194309">
                <w:rPr>
                  <w:noProof/>
                  <w:webHidden/>
                </w:rPr>
                <w:tab/>
              </w:r>
              <w:r w:rsidR="00194309">
                <w:rPr>
                  <w:noProof/>
                  <w:webHidden/>
                </w:rPr>
                <w:fldChar w:fldCharType="begin"/>
              </w:r>
              <w:r w:rsidR="00194309">
                <w:rPr>
                  <w:noProof/>
                  <w:webHidden/>
                </w:rPr>
                <w:instrText xml:space="preserve"> PAGEREF _Toc195517414 \h </w:instrText>
              </w:r>
              <w:r w:rsidR="00194309">
                <w:rPr>
                  <w:noProof/>
                  <w:webHidden/>
                </w:rPr>
              </w:r>
              <w:r w:rsidR="00194309">
                <w:rPr>
                  <w:noProof/>
                  <w:webHidden/>
                </w:rPr>
                <w:fldChar w:fldCharType="separate"/>
              </w:r>
              <w:r w:rsidR="00194309">
                <w:rPr>
                  <w:noProof/>
                  <w:webHidden/>
                </w:rPr>
                <w:t>2</w:t>
              </w:r>
              <w:r w:rsidR="00194309">
                <w:rPr>
                  <w:noProof/>
                  <w:webHidden/>
                </w:rPr>
                <w:fldChar w:fldCharType="end"/>
              </w:r>
            </w:hyperlink>
          </w:p>
          <w:p w14:paraId="057E1636" w14:textId="3E734882"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15" w:history="1">
              <w:r w:rsidRPr="00AC062E">
                <w:rPr>
                  <w:rStyle w:val="Hyperlink"/>
                  <w:noProof/>
                </w:rPr>
                <w:t>1.1</w:t>
              </w:r>
              <w:r>
                <w:rPr>
                  <w:rFonts w:asciiTheme="minorHAnsi" w:eastAsiaTheme="minorEastAsia" w:hAnsiTheme="minorHAnsi" w:cstheme="minorBidi"/>
                  <w:noProof/>
                  <w:kern w:val="2"/>
                  <w:sz w:val="24"/>
                  <w14:ligatures w14:val="standardContextual"/>
                </w:rPr>
                <w:tab/>
              </w:r>
              <w:r w:rsidRPr="00AC062E">
                <w:rPr>
                  <w:rStyle w:val="Hyperlink"/>
                  <w:noProof/>
                </w:rPr>
                <w:t>Description of Problem</w:t>
              </w:r>
              <w:r>
                <w:rPr>
                  <w:noProof/>
                  <w:webHidden/>
                </w:rPr>
                <w:tab/>
              </w:r>
              <w:r>
                <w:rPr>
                  <w:noProof/>
                  <w:webHidden/>
                </w:rPr>
                <w:fldChar w:fldCharType="begin"/>
              </w:r>
              <w:r>
                <w:rPr>
                  <w:noProof/>
                  <w:webHidden/>
                </w:rPr>
                <w:instrText xml:space="preserve"> PAGEREF _Toc195517415 \h </w:instrText>
              </w:r>
              <w:r>
                <w:rPr>
                  <w:noProof/>
                  <w:webHidden/>
                </w:rPr>
              </w:r>
              <w:r>
                <w:rPr>
                  <w:noProof/>
                  <w:webHidden/>
                </w:rPr>
                <w:fldChar w:fldCharType="separate"/>
              </w:r>
              <w:r>
                <w:rPr>
                  <w:noProof/>
                  <w:webHidden/>
                </w:rPr>
                <w:t>4</w:t>
              </w:r>
              <w:r>
                <w:rPr>
                  <w:noProof/>
                  <w:webHidden/>
                </w:rPr>
                <w:fldChar w:fldCharType="end"/>
              </w:r>
            </w:hyperlink>
          </w:p>
          <w:p w14:paraId="5126C618" w14:textId="27CA6837" w:rsidR="00194309" w:rsidRDefault="00194309">
            <w:pPr>
              <w:pStyle w:val="TOC1"/>
              <w:rPr>
                <w:rFonts w:asciiTheme="minorHAnsi" w:eastAsiaTheme="minorEastAsia" w:hAnsiTheme="minorHAnsi" w:cstheme="minorBidi"/>
                <w:b w:val="0"/>
                <w:noProof/>
                <w:kern w:val="2"/>
                <w:sz w:val="24"/>
                <w14:ligatures w14:val="standardContextual"/>
              </w:rPr>
            </w:pPr>
            <w:hyperlink w:anchor="_Toc195517416" w:history="1">
              <w:r w:rsidRPr="00AC062E">
                <w:rPr>
                  <w:rStyle w:val="Hyperlink"/>
                  <w:noProof/>
                </w:rPr>
                <w:t>2</w:t>
              </w:r>
              <w:r>
                <w:rPr>
                  <w:rFonts w:asciiTheme="minorHAnsi" w:eastAsiaTheme="minorEastAsia" w:hAnsiTheme="minorHAnsi" w:cstheme="minorBidi"/>
                  <w:b w:val="0"/>
                  <w:noProof/>
                  <w:kern w:val="2"/>
                  <w:sz w:val="24"/>
                  <w14:ligatures w14:val="standardContextual"/>
                </w:rPr>
                <w:tab/>
              </w:r>
              <w:r w:rsidRPr="00AC062E">
                <w:rPr>
                  <w:rStyle w:val="Hyperlink"/>
                  <w:noProof/>
                </w:rPr>
                <w:t>Getting Started</w:t>
              </w:r>
              <w:r>
                <w:rPr>
                  <w:noProof/>
                  <w:webHidden/>
                </w:rPr>
                <w:tab/>
              </w:r>
              <w:r>
                <w:rPr>
                  <w:noProof/>
                  <w:webHidden/>
                </w:rPr>
                <w:fldChar w:fldCharType="begin"/>
              </w:r>
              <w:r>
                <w:rPr>
                  <w:noProof/>
                  <w:webHidden/>
                </w:rPr>
                <w:instrText xml:space="preserve"> PAGEREF _Toc195517416 \h </w:instrText>
              </w:r>
              <w:r>
                <w:rPr>
                  <w:noProof/>
                  <w:webHidden/>
                </w:rPr>
              </w:r>
              <w:r>
                <w:rPr>
                  <w:noProof/>
                  <w:webHidden/>
                </w:rPr>
                <w:fldChar w:fldCharType="separate"/>
              </w:r>
              <w:r>
                <w:rPr>
                  <w:noProof/>
                  <w:webHidden/>
                </w:rPr>
                <w:t>5</w:t>
              </w:r>
              <w:r>
                <w:rPr>
                  <w:noProof/>
                  <w:webHidden/>
                </w:rPr>
                <w:fldChar w:fldCharType="end"/>
              </w:r>
            </w:hyperlink>
          </w:p>
          <w:p w14:paraId="578A7490" w14:textId="20D051B2"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17" w:history="1">
              <w:r w:rsidRPr="00AC062E">
                <w:rPr>
                  <w:rStyle w:val="Hyperlink"/>
                  <w:noProof/>
                </w:rPr>
                <w:t>2.1</w:t>
              </w:r>
              <w:r>
                <w:rPr>
                  <w:rFonts w:asciiTheme="minorHAnsi" w:eastAsiaTheme="minorEastAsia" w:hAnsiTheme="minorHAnsi" w:cstheme="minorBidi"/>
                  <w:noProof/>
                  <w:kern w:val="2"/>
                  <w:sz w:val="24"/>
                  <w14:ligatures w14:val="standardContextual"/>
                </w:rPr>
                <w:tab/>
              </w:r>
              <w:r w:rsidRPr="00AC062E">
                <w:rPr>
                  <w:rStyle w:val="Hyperlink"/>
                  <w:noProof/>
                </w:rPr>
                <w:t>Open the Starting Project</w:t>
              </w:r>
              <w:r>
                <w:rPr>
                  <w:noProof/>
                  <w:webHidden/>
                </w:rPr>
                <w:tab/>
              </w:r>
              <w:r>
                <w:rPr>
                  <w:noProof/>
                  <w:webHidden/>
                </w:rPr>
                <w:fldChar w:fldCharType="begin"/>
              </w:r>
              <w:r>
                <w:rPr>
                  <w:noProof/>
                  <w:webHidden/>
                </w:rPr>
                <w:instrText xml:space="preserve"> PAGEREF _Toc195517417 \h </w:instrText>
              </w:r>
              <w:r>
                <w:rPr>
                  <w:noProof/>
                  <w:webHidden/>
                </w:rPr>
              </w:r>
              <w:r>
                <w:rPr>
                  <w:noProof/>
                  <w:webHidden/>
                </w:rPr>
                <w:fldChar w:fldCharType="separate"/>
              </w:r>
              <w:r>
                <w:rPr>
                  <w:noProof/>
                  <w:webHidden/>
                </w:rPr>
                <w:t>5</w:t>
              </w:r>
              <w:r>
                <w:rPr>
                  <w:noProof/>
                  <w:webHidden/>
                </w:rPr>
                <w:fldChar w:fldCharType="end"/>
              </w:r>
            </w:hyperlink>
          </w:p>
          <w:p w14:paraId="75A69D17" w14:textId="1333F7E0"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18" w:history="1">
              <w:r w:rsidRPr="00AC062E">
                <w:rPr>
                  <w:rStyle w:val="Hyperlink"/>
                  <w:noProof/>
                </w:rPr>
                <w:t>2.2</w:t>
              </w:r>
              <w:r>
                <w:rPr>
                  <w:rFonts w:asciiTheme="minorHAnsi" w:eastAsiaTheme="minorEastAsia" w:hAnsiTheme="minorHAnsi" w:cstheme="minorBidi"/>
                  <w:noProof/>
                  <w:kern w:val="2"/>
                  <w:sz w:val="24"/>
                  <w14:ligatures w14:val="standardContextual"/>
                </w:rPr>
                <w:tab/>
              </w:r>
              <w:r w:rsidRPr="00AC062E">
                <w:rPr>
                  <w:rStyle w:val="Hyperlink"/>
                  <w:noProof/>
                </w:rPr>
                <w:t>Save with a Different Name</w:t>
              </w:r>
              <w:r>
                <w:rPr>
                  <w:noProof/>
                  <w:webHidden/>
                </w:rPr>
                <w:tab/>
              </w:r>
              <w:r>
                <w:rPr>
                  <w:noProof/>
                  <w:webHidden/>
                </w:rPr>
                <w:fldChar w:fldCharType="begin"/>
              </w:r>
              <w:r>
                <w:rPr>
                  <w:noProof/>
                  <w:webHidden/>
                </w:rPr>
                <w:instrText xml:space="preserve"> PAGEREF _Toc195517418 \h </w:instrText>
              </w:r>
              <w:r>
                <w:rPr>
                  <w:noProof/>
                  <w:webHidden/>
                </w:rPr>
              </w:r>
              <w:r>
                <w:rPr>
                  <w:noProof/>
                  <w:webHidden/>
                </w:rPr>
                <w:fldChar w:fldCharType="separate"/>
              </w:r>
              <w:r>
                <w:rPr>
                  <w:noProof/>
                  <w:webHidden/>
                </w:rPr>
                <w:t>6</w:t>
              </w:r>
              <w:r>
                <w:rPr>
                  <w:noProof/>
                  <w:webHidden/>
                </w:rPr>
                <w:fldChar w:fldCharType="end"/>
              </w:r>
            </w:hyperlink>
          </w:p>
          <w:p w14:paraId="13E560F6" w14:textId="6ED9C896" w:rsidR="00194309" w:rsidRDefault="00194309">
            <w:pPr>
              <w:pStyle w:val="TOC1"/>
              <w:rPr>
                <w:rFonts w:asciiTheme="minorHAnsi" w:eastAsiaTheme="minorEastAsia" w:hAnsiTheme="minorHAnsi" w:cstheme="minorBidi"/>
                <w:b w:val="0"/>
                <w:noProof/>
                <w:kern w:val="2"/>
                <w:sz w:val="24"/>
                <w14:ligatures w14:val="standardContextual"/>
              </w:rPr>
            </w:pPr>
            <w:hyperlink w:anchor="_Toc195517419" w:history="1">
              <w:r w:rsidRPr="00AC062E">
                <w:rPr>
                  <w:rStyle w:val="Hyperlink"/>
                  <w:noProof/>
                </w:rPr>
                <w:t>3</w:t>
              </w:r>
              <w:r>
                <w:rPr>
                  <w:rFonts w:asciiTheme="minorHAnsi" w:eastAsiaTheme="minorEastAsia" w:hAnsiTheme="minorHAnsi" w:cstheme="minorBidi"/>
                  <w:b w:val="0"/>
                  <w:noProof/>
                  <w:kern w:val="2"/>
                  <w:sz w:val="24"/>
                  <w14:ligatures w14:val="standardContextual"/>
                </w:rPr>
                <w:tab/>
              </w:r>
              <w:r w:rsidRPr="00AC062E">
                <w:rPr>
                  <w:rStyle w:val="Hyperlink"/>
                  <w:noProof/>
                </w:rPr>
                <w:t>Quadtree UGrids</w:t>
              </w:r>
              <w:r>
                <w:rPr>
                  <w:noProof/>
                  <w:webHidden/>
                </w:rPr>
                <w:tab/>
              </w:r>
              <w:r>
                <w:rPr>
                  <w:noProof/>
                  <w:webHidden/>
                </w:rPr>
                <w:fldChar w:fldCharType="begin"/>
              </w:r>
              <w:r>
                <w:rPr>
                  <w:noProof/>
                  <w:webHidden/>
                </w:rPr>
                <w:instrText xml:space="preserve"> PAGEREF _Toc195517419 \h </w:instrText>
              </w:r>
              <w:r>
                <w:rPr>
                  <w:noProof/>
                  <w:webHidden/>
                </w:rPr>
              </w:r>
              <w:r>
                <w:rPr>
                  <w:noProof/>
                  <w:webHidden/>
                </w:rPr>
                <w:fldChar w:fldCharType="separate"/>
              </w:r>
              <w:r>
                <w:rPr>
                  <w:noProof/>
                  <w:webHidden/>
                </w:rPr>
                <w:t>6</w:t>
              </w:r>
              <w:r>
                <w:rPr>
                  <w:noProof/>
                  <w:webHidden/>
                </w:rPr>
                <w:fldChar w:fldCharType="end"/>
              </w:r>
            </w:hyperlink>
          </w:p>
          <w:p w14:paraId="61C57C88" w14:textId="4345352D"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0" w:history="1">
              <w:r w:rsidRPr="00AC062E">
                <w:rPr>
                  <w:rStyle w:val="Hyperlink"/>
                  <w:noProof/>
                </w:rPr>
                <w:t>3.1</w:t>
              </w:r>
              <w:r>
                <w:rPr>
                  <w:rFonts w:asciiTheme="minorHAnsi" w:eastAsiaTheme="minorEastAsia" w:hAnsiTheme="minorHAnsi" w:cstheme="minorBidi"/>
                  <w:noProof/>
                  <w:kern w:val="2"/>
                  <w:sz w:val="24"/>
                  <w14:ligatures w14:val="standardContextual"/>
                </w:rPr>
                <w:tab/>
              </w:r>
              <w:r w:rsidRPr="00AC062E">
                <w:rPr>
                  <w:rStyle w:val="Hyperlink"/>
                  <w:noProof/>
                </w:rPr>
                <w:t>Create a 2D Quadtree UGrid</w:t>
              </w:r>
              <w:r>
                <w:rPr>
                  <w:noProof/>
                  <w:webHidden/>
                </w:rPr>
                <w:tab/>
              </w:r>
              <w:r>
                <w:rPr>
                  <w:noProof/>
                  <w:webHidden/>
                </w:rPr>
                <w:fldChar w:fldCharType="begin"/>
              </w:r>
              <w:r>
                <w:rPr>
                  <w:noProof/>
                  <w:webHidden/>
                </w:rPr>
                <w:instrText xml:space="preserve"> PAGEREF _Toc195517420 \h </w:instrText>
              </w:r>
              <w:r>
                <w:rPr>
                  <w:noProof/>
                  <w:webHidden/>
                </w:rPr>
              </w:r>
              <w:r>
                <w:rPr>
                  <w:noProof/>
                  <w:webHidden/>
                </w:rPr>
                <w:fldChar w:fldCharType="separate"/>
              </w:r>
              <w:r>
                <w:rPr>
                  <w:noProof/>
                  <w:webHidden/>
                </w:rPr>
                <w:t>6</w:t>
              </w:r>
              <w:r>
                <w:rPr>
                  <w:noProof/>
                  <w:webHidden/>
                </w:rPr>
                <w:fldChar w:fldCharType="end"/>
              </w:r>
            </w:hyperlink>
          </w:p>
          <w:p w14:paraId="70474BF7" w14:textId="221769F8"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1" w:history="1">
              <w:r w:rsidRPr="00AC062E">
                <w:rPr>
                  <w:rStyle w:val="Hyperlink"/>
                  <w:noProof/>
                </w:rPr>
                <w:t>3.2</w:t>
              </w:r>
              <w:r>
                <w:rPr>
                  <w:rFonts w:asciiTheme="minorHAnsi" w:eastAsiaTheme="minorEastAsia" w:hAnsiTheme="minorHAnsi" w:cstheme="minorBidi"/>
                  <w:noProof/>
                  <w:kern w:val="2"/>
                  <w:sz w:val="24"/>
                  <w14:ligatures w14:val="standardContextual"/>
                </w:rPr>
                <w:tab/>
              </w:r>
              <w:r w:rsidRPr="00AC062E">
                <w:rPr>
                  <w:rStyle w:val="Hyperlink"/>
                  <w:noProof/>
                </w:rPr>
                <w:t>Create and View a 3D Quadtree UGrid</w:t>
              </w:r>
              <w:r>
                <w:rPr>
                  <w:noProof/>
                  <w:webHidden/>
                </w:rPr>
                <w:tab/>
              </w:r>
              <w:r>
                <w:rPr>
                  <w:noProof/>
                  <w:webHidden/>
                </w:rPr>
                <w:fldChar w:fldCharType="begin"/>
              </w:r>
              <w:r>
                <w:rPr>
                  <w:noProof/>
                  <w:webHidden/>
                </w:rPr>
                <w:instrText xml:space="preserve"> PAGEREF _Toc195517421 \h </w:instrText>
              </w:r>
              <w:r>
                <w:rPr>
                  <w:noProof/>
                  <w:webHidden/>
                </w:rPr>
              </w:r>
              <w:r>
                <w:rPr>
                  <w:noProof/>
                  <w:webHidden/>
                </w:rPr>
                <w:fldChar w:fldCharType="separate"/>
              </w:r>
              <w:r>
                <w:rPr>
                  <w:noProof/>
                  <w:webHidden/>
                </w:rPr>
                <w:t>8</w:t>
              </w:r>
              <w:r>
                <w:rPr>
                  <w:noProof/>
                  <w:webHidden/>
                </w:rPr>
                <w:fldChar w:fldCharType="end"/>
              </w:r>
            </w:hyperlink>
          </w:p>
          <w:p w14:paraId="7A3A2568" w14:textId="0FEB8694"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2" w:history="1">
              <w:r w:rsidRPr="00AC062E">
                <w:rPr>
                  <w:rStyle w:val="Hyperlink"/>
                  <w:noProof/>
                </w:rPr>
                <w:t>3.3</w:t>
              </w:r>
              <w:r>
                <w:rPr>
                  <w:rFonts w:asciiTheme="minorHAnsi" w:eastAsiaTheme="minorEastAsia" w:hAnsiTheme="minorHAnsi" w:cstheme="minorBidi"/>
                  <w:noProof/>
                  <w:kern w:val="2"/>
                  <w:sz w:val="24"/>
                  <w14:ligatures w14:val="standardContextual"/>
                </w:rPr>
                <w:tab/>
              </w:r>
              <w:r w:rsidRPr="00AC062E">
                <w:rPr>
                  <w:rStyle w:val="Hyperlink"/>
                  <w:noProof/>
                </w:rPr>
                <w:t>Create a MODFLOW-USG Model</w:t>
              </w:r>
              <w:r>
                <w:rPr>
                  <w:noProof/>
                  <w:webHidden/>
                </w:rPr>
                <w:tab/>
              </w:r>
              <w:r>
                <w:rPr>
                  <w:noProof/>
                  <w:webHidden/>
                </w:rPr>
                <w:fldChar w:fldCharType="begin"/>
              </w:r>
              <w:r>
                <w:rPr>
                  <w:noProof/>
                  <w:webHidden/>
                </w:rPr>
                <w:instrText xml:space="preserve"> PAGEREF _Toc195517422 \h </w:instrText>
              </w:r>
              <w:r>
                <w:rPr>
                  <w:noProof/>
                  <w:webHidden/>
                </w:rPr>
              </w:r>
              <w:r>
                <w:rPr>
                  <w:noProof/>
                  <w:webHidden/>
                </w:rPr>
                <w:fldChar w:fldCharType="separate"/>
              </w:r>
              <w:r>
                <w:rPr>
                  <w:noProof/>
                  <w:webHidden/>
                </w:rPr>
                <w:t>10</w:t>
              </w:r>
              <w:r>
                <w:rPr>
                  <w:noProof/>
                  <w:webHidden/>
                </w:rPr>
                <w:fldChar w:fldCharType="end"/>
              </w:r>
            </w:hyperlink>
          </w:p>
          <w:p w14:paraId="23BA0F87" w14:textId="19096C44"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3" w:history="1">
              <w:r w:rsidRPr="00AC062E">
                <w:rPr>
                  <w:rStyle w:val="Hyperlink"/>
                  <w:noProof/>
                </w:rPr>
                <w:t>3.4</w:t>
              </w:r>
              <w:r>
                <w:rPr>
                  <w:rFonts w:asciiTheme="minorHAnsi" w:eastAsiaTheme="minorEastAsia" w:hAnsiTheme="minorHAnsi" w:cstheme="minorBidi"/>
                  <w:noProof/>
                  <w:kern w:val="2"/>
                  <w:sz w:val="24"/>
                  <w14:ligatures w14:val="standardContextual"/>
                </w:rPr>
                <w:tab/>
              </w:r>
              <w:r w:rsidRPr="00AC062E">
                <w:rPr>
                  <w:rStyle w:val="Hyperlink"/>
                  <w:noProof/>
                </w:rPr>
                <w:t>Map to MODFLOW</w:t>
              </w:r>
              <w:r>
                <w:rPr>
                  <w:noProof/>
                  <w:webHidden/>
                </w:rPr>
                <w:tab/>
              </w:r>
              <w:r>
                <w:rPr>
                  <w:noProof/>
                  <w:webHidden/>
                </w:rPr>
                <w:fldChar w:fldCharType="begin"/>
              </w:r>
              <w:r>
                <w:rPr>
                  <w:noProof/>
                  <w:webHidden/>
                </w:rPr>
                <w:instrText xml:space="preserve"> PAGEREF _Toc195517423 \h </w:instrText>
              </w:r>
              <w:r>
                <w:rPr>
                  <w:noProof/>
                  <w:webHidden/>
                </w:rPr>
              </w:r>
              <w:r>
                <w:rPr>
                  <w:noProof/>
                  <w:webHidden/>
                </w:rPr>
                <w:fldChar w:fldCharType="separate"/>
              </w:r>
              <w:r>
                <w:rPr>
                  <w:noProof/>
                  <w:webHidden/>
                </w:rPr>
                <w:t>11</w:t>
              </w:r>
              <w:r>
                <w:rPr>
                  <w:noProof/>
                  <w:webHidden/>
                </w:rPr>
                <w:fldChar w:fldCharType="end"/>
              </w:r>
            </w:hyperlink>
          </w:p>
          <w:p w14:paraId="33F2748D" w14:textId="200B82C3"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4" w:history="1">
              <w:r w:rsidRPr="00AC062E">
                <w:rPr>
                  <w:rStyle w:val="Hyperlink"/>
                  <w:noProof/>
                </w:rPr>
                <w:t>3.5</w:t>
              </w:r>
              <w:r>
                <w:rPr>
                  <w:rFonts w:asciiTheme="minorHAnsi" w:eastAsiaTheme="minorEastAsia" w:hAnsiTheme="minorHAnsi" w:cstheme="minorBidi"/>
                  <w:noProof/>
                  <w:kern w:val="2"/>
                  <w:sz w:val="24"/>
                  <w14:ligatures w14:val="standardContextual"/>
                </w:rPr>
                <w:tab/>
              </w:r>
              <w:r w:rsidRPr="00AC062E">
                <w:rPr>
                  <w:rStyle w:val="Hyperlink"/>
                  <w:noProof/>
                </w:rPr>
                <w:t>Save and Run MODFLOW</w:t>
              </w:r>
              <w:r>
                <w:rPr>
                  <w:noProof/>
                  <w:webHidden/>
                </w:rPr>
                <w:tab/>
              </w:r>
              <w:r>
                <w:rPr>
                  <w:noProof/>
                  <w:webHidden/>
                </w:rPr>
                <w:fldChar w:fldCharType="begin"/>
              </w:r>
              <w:r>
                <w:rPr>
                  <w:noProof/>
                  <w:webHidden/>
                </w:rPr>
                <w:instrText xml:space="preserve"> PAGEREF _Toc195517424 \h </w:instrText>
              </w:r>
              <w:r>
                <w:rPr>
                  <w:noProof/>
                  <w:webHidden/>
                </w:rPr>
              </w:r>
              <w:r>
                <w:rPr>
                  <w:noProof/>
                  <w:webHidden/>
                </w:rPr>
                <w:fldChar w:fldCharType="separate"/>
              </w:r>
              <w:r>
                <w:rPr>
                  <w:noProof/>
                  <w:webHidden/>
                </w:rPr>
                <w:t>12</w:t>
              </w:r>
              <w:r>
                <w:rPr>
                  <w:noProof/>
                  <w:webHidden/>
                </w:rPr>
                <w:fldChar w:fldCharType="end"/>
              </w:r>
            </w:hyperlink>
          </w:p>
          <w:p w14:paraId="776E1C23" w14:textId="3E193093" w:rsidR="00194309" w:rsidRDefault="00194309">
            <w:pPr>
              <w:pStyle w:val="TOC1"/>
              <w:rPr>
                <w:rFonts w:asciiTheme="minorHAnsi" w:eastAsiaTheme="minorEastAsia" w:hAnsiTheme="minorHAnsi" w:cstheme="minorBidi"/>
                <w:b w:val="0"/>
                <w:noProof/>
                <w:kern w:val="2"/>
                <w:sz w:val="24"/>
                <w14:ligatures w14:val="standardContextual"/>
              </w:rPr>
            </w:pPr>
            <w:hyperlink w:anchor="_Toc195517425" w:history="1">
              <w:r w:rsidRPr="00AC062E">
                <w:rPr>
                  <w:rStyle w:val="Hyperlink"/>
                  <w:noProof/>
                </w:rPr>
                <w:t>4</w:t>
              </w:r>
              <w:r>
                <w:rPr>
                  <w:rFonts w:asciiTheme="minorHAnsi" w:eastAsiaTheme="minorEastAsia" w:hAnsiTheme="minorHAnsi" w:cstheme="minorBidi"/>
                  <w:b w:val="0"/>
                  <w:noProof/>
                  <w:kern w:val="2"/>
                  <w:sz w:val="24"/>
                  <w14:ligatures w14:val="standardContextual"/>
                </w:rPr>
                <w:tab/>
              </w:r>
              <w:r w:rsidRPr="00AC062E">
                <w:rPr>
                  <w:rStyle w:val="Hyperlink"/>
                  <w:noProof/>
                </w:rPr>
                <w:t>Voronoi UGrids</w:t>
              </w:r>
              <w:r>
                <w:rPr>
                  <w:noProof/>
                  <w:webHidden/>
                </w:rPr>
                <w:tab/>
              </w:r>
              <w:r>
                <w:rPr>
                  <w:noProof/>
                  <w:webHidden/>
                </w:rPr>
                <w:fldChar w:fldCharType="begin"/>
              </w:r>
              <w:r>
                <w:rPr>
                  <w:noProof/>
                  <w:webHidden/>
                </w:rPr>
                <w:instrText xml:space="preserve"> PAGEREF _Toc195517425 \h </w:instrText>
              </w:r>
              <w:r>
                <w:rPr>
                  <w:noProof/>
                  <w:webHidden/>
                </w:rPr>
              </w:r>
              <w:r>
                <w:rPr>
                  <w:noProof/>
                  <w:webHidden/>
                </w:rPr>
                <w:fldChar w:fldCharType="separate"/>
              </w:r>
              <w:r>
                <w:rPr>
                  <w:noProof/>
                  <w:webHidden/>
                </w:rPr>
                <w:t>13</w:t>
              </w:r>
              <w:r>
                <w:rPr>
                  <w:noProof/>
                  <w:webHidden/>
                </w:rPr>
                <w:fldChar w:fldCharType="end"/>
              </w:r>
            </w:hyperlink>
          </w:p>
          <w:p w14:paraId="563A5F87" w14:textId="13C934FB"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6" w:history="1">
              <w:r w:rsidRPr="00AC062E">
                <w:rPr>
                  <w:rStyle w:val="Hyperlink"/>
                  <w:noProof/>
                </w:rPr>
                <w:t>4.1</w:t>
              </w:r>
              <w:r>
                <w:rPr>
                  <w:rFonts w:asciiTheme="minorHAnsi" w:eastAsiaTheme="minorEastAsia" w:hAnsiTheme="minorHAnsi" w:cstheme="minorBidi"/>
                  <w:noProof/>
                  <w:kern w:val="2"/>
                  <w:sz w:val="24"/>
                  <w14:ligatures w14:val="standardContextual"/>
                </w:rPr>
                <w:tab/>
              </w:r>
              <w:r w:rsidRPr="00AC062E">
                <w:rPr>
                  <w:rStyle w:val="Hyperlink"/>
                  <w:noProof/>
                </w:rPr>
                <w:t>Create the 2D Voronoi UGrid</w:t>
              </w:r>
              <w:r>
                <w:rPr>
                  <w:noProof/>
                  <w:webHidden/>
                </w:rPr>
                <w:tab/>
              </w:r>
              <w:r>
                <w:rPr>
                  <w:noProof/>
                  <w:webHidden/>
                </w:rPr>
                <w:fldChar w:fldCharType="begin"/>
              </w:r>
              <w:r>
                <w:rPr>
                  <w:noProof/>
                  <w:webHidden/>
                </w:rPr>
                <w:instrText xml:space="preserve"> PAGEREF _Toc195517426 \h </w:instrText>
              </w:r>
              <w:r>
                <w:rPr>
                  <w:noProof/>
                  <w:webHidden/>
                </w:rPr>
              </w:r>
              <w:r>
                <w:rPr>
                  <w:noProof/>
                  <w:webHidden/>
                </w:rPr>
                <w:fldChar w:fldCharType="separate"/>
              </w:r>
              <w:r>
                <w:rPr>
                  <w:noProof/>
                  <w:webHidden/>
                </w:rPr>
                <w:t>13</w:t>
              </w:r>
              <w:r>
                <w:rPr>
                  <w:noProof/>
                  <w:webHidden/>
                </w:rPr>
                <w:fldChar w:fldCharType="end"/>
              </w:r>
            </w:hyperlink>
          </w:p>
          <w:p w14:paraId="186F9EC7" w14:textId="540907A1"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7" w:history="1">
              <w:r w:rsidRPr="00AC062E">
                <w:rPr>
                  <w:rStyle w:val="Hyperlink"/>
                  <w:noProof/>
                  <w:lang w:val="pt-BR"/>
                </w:rPr>
                <w:t>4.2</w:t>
              </w:r>
              <w:r>
                <w:rPr>
                  <w:rFonts w:asciiTheme="minorHAnsi" w:eastAsiaTheme="minorEastAsia" w:hAnsiTheme="minorHAnsi" w:cstheme="minorBidi"/>
                  <w:noProof/>
                  <w:kern w:val="2"/>
                  <w:sz w:val="24"/>
                  <w14:ligatures w14:val="standardContextual"/>
                </w:rPr>
                <w:tab/>
              </w:r>
              <w:r w:rsidRPr="00AC062E">
                <w:rPr>
                  <w:rStyle w:val="Hyperlink"/>
                  <w:noProof/>
                  <w:lang w:val="pt-BR"/>
                </w:rPr>
                <w:t>Create a 3D Voronoi UGrid</w:t>
              </w:r>
              <w:r>
                <w:rPr>
                  <w:noProof/>
                  <w:webHidden/>
                </w:rPr>
                <w:tab/>
              </w:r>
              <w:r>
                <w:rPr>
                  <w:noProof/>
                  <w:webHidden/>
                </w:rPr>
                <w:fldChar w:fldCharType="begin"/>
              </w:r>
              <w:r>
                <w:rPr>
                  <w:noProof/>
                  <w:webHidden/>
                </w:rPr>
                <w:instrText xml:space="preserve"> PAGEREF _Toc195517427 \h </w:instrText>
              </w:r>
              <w:r>
                <w:rPr>
                  <w:noProof/>
                  <w:webHidden/>
                </w:rPr>
              </w:r>
              <w:r>
                <w:rPr>
                  <w:noProof/>
                  <w:webHidden/>
                </w:rPr>
                <w:fldChar w:fldCharType="separate"/>
              </w:r>
              <w:r>
                <w:rPr>
                  <w:noProof/>
                  <w:webHidden/>
                </w:rPr>
                <w:t>14</w:t>
              </w:r>
              <w:r>
                <w:rPr>
                  <w:noProof/>
                  <w:webHidden/>
                </w:rPr>
                <w:fldChar w:fldCharType="end"/>
              </w:r>
            </w:hyperlink>
          </w:p>
          <w:p w14:paraId="0D2AFEE1" w14:textId="6EE2F42E"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8" w:history="1">
              <w:r w:rsidRPr="00AC062E">
                <w:rPr>
                  <w:rStyle w:val="Hyperlink"/>
                  <w:noProof/>
                </w:rPr>
                <w:t>4.3</w:t>
              </w:r>
              <w:r>
                <w:rPr>
                  <w:rFonts w:asciiTheme="minorHAnsi" w:eastAsiaTheme="minorEastAsia" w:hAnsiTheme="minorHAnsi" w:cstheme="minorBidi"/>
                  <w:noProof/>
                  <w:kern w:val="2"/>
                  <w:sz w:val="24"/>
                  <w14:ligatures w14:val="standardContextual"/>
                </w:rPr>
                <w:tab/>
              </w:r>
              <w:r w:rsidRPr="00AC062E">
                <w:rPr>
                  <w:rStyle w:val="Hyperlink"/>
                  <w:noProof/>
                </w:rPr>
                <w:t>Create a MODFLOW-USG Model</w:t>
              </w:r>
              <w:r>
                <w:rPr>
                  <w:noProof/>
                  <w:webHidden/>
                </w:rPr>
                <w:tab/>
              </w:r>
              <w:r>
                <w:rPr>
                  <w:noProof/>
                  <w:webHidden/>
                </w:rPr>
                <w:fldChar w:fldCharType="begin"/>
              </w:r>
              <w:r>
                <w:rPr>
                  <w:noProof/>
                  <w:webHidden/>
                </w:rPr>
                <w:instrText xml:space="preserve"> PAGEREF _Toc195517428 \h </w:instrText>
              </w:r>
              <w:r>
                <w:rPr>
                  <w:noProof/>
                  <w:webHidden/>
                </w:rPr>
              </w:r>
              <w:r>
                <w:rPr>
                  <w:noProof/>
                  <w:webHidden/>
                </w:rPr>
                <w:fldChar w:fldCharType="separate"/>
              </w:r>
              <w:r>
                <w:rPr>
                  <w:noProof/>
                  <w:webHidden/>
                </w:rPr>
                <w:t>14</w:t>
              </w:r>
              <w:r>
                <w:rPr>
                  <w:noProof/>
                  <w:webHidden/>
                </w:rPr>
                <w:fldChar w:fldCharType="end"/>
              </w:r>
            </w:hyperlink>
          </w:p>
          <w:p w14:paraId="4580B543" w14:textId="62394E6F"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29" w:history="1">
              <w:r w:rsidRPr="00AC062E">
                <w:rPr>
                  <w:rStyle w:val="Hyperlink"/>
                  <w:noProof/>
                </w:rPr>
                <w:t>4.4</w:t>
              </w:r>
              <w:r>
                <w:rPr>
                  <w:rFonts w:asciiTheme="minorHAnsi" w:eastAsiaTheme="minorEastAsia" w:hAnsiTheme="minorHAnsi" w:cstheme="minorBidi"/>
                  <w:noProof/>
                  <w:kern w:val="2"/>
                  <w:sz w:val="24"/>
                  <w14:ligatures w14:val="standardContextual"/>
                </w:rPr>
                <w:tab/>
              </w:r>
              <w:r w:rsidRPr="00AC062E">
                <w:rPr>
                  <w:rStyle w:val="Hyperlink"/>
                  <w:noProof/>
                </w:rPr>
                <w:t>Map to MODFLOW</w:t>
              </w:r>
              <w:r>
                <w:rPr>
                  <w:noProof/>
                  <w:webHidden/>
                </w:rPr>
                <w:tab/>
              </w:r>
              <w:r>
                <w:rPr>
                  <w:noProof/>
                  <w:webHidden/>
                </w:rPr>
                <w:fldChar w:fldCharType="begin"/>
              </w:r>
              <w:r>
                <w:rPr>
                  <w:noProof/>
                  <w:webHidden/>
                </w:rPr>
                <w:instrText xml:space="preserve"> PAGEREF _Toc195517429 \h </w:instrText>
              </w:r>
              <w:r>
                <w:rPr>
                  <w:noProof/>
                  <w:webHidden/>
                </w:rPr>
              </w:r>
              <w:r>
                <w:rPr>
                  <w:noProof/>
                  <w:webHidden/>
                </w:rPr>
                <w:fldChar w:fldCharType="separate"/>
              </w:r>
              <w:r>
                <w:rPr>
                  <w:noProof/>
                  <w:webHidden/>
                </w:rPr>
                <w:t>15</w:t>
              </w:r>
              <w:r>
                <w:rPr>
                  <w:noProof/>
                  <w:webHidden/>
                </w:rPr>
                <w:fldChar w:fldCharType="end"/>
              </w:r>
            </w:hyperlink>
          </w:p>
          <w:p w14:paraId="75B695AA" w14:textId="35CF9D66"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0" w:history="1">
              <w:r w:rsidRPr="00AC062E">
                <w:rPr>
                  <w:rStyle w:val="Hyperlink"/>
                  <w:noProof/>
                </w:rPr>
                <w:t>4.5</w:t>
              </w:r>
              <w:r>
                <w:rPr>
                  <w:rFonts w:asciiTheme="minorHAnsi" w:eastAsiaTheme="minorEastAsia" w:hAnsiTheme="minorHAnsi" w:cstheme="minorBidi"/>
                  <w:noProof/>
                  <w:kern w:val="2"/>
                  <w:sz w:val="24"/>
                  <w14:ligatures w14:val="standardContextual"/>
                </w:rPr>
                <w:tab/>
              </w:r>
              <w:r w:rsidRPr="00AC062E">
                <w:rPr>
                  <w:rStyle w:val="Hyperlink"/>
                  <w:noProof/>
                </w:rPr>
                <w:t>Save and Run MODFLOW</w:t>
              </w:r>
              <w:r>
                <w:rPr>
                  <w:noProof/>
                  <w:webHidden/>
                </w:rPr>
                <w:tab/>
              </w:r>
              <w:r>
                <w:rPr>
                  <w:noProof/>
                  <w:webHidden/>
                </w:rPr>
                <w:fldChar w:fldCharType="begin"/>
              </w:r>
              <w:r>
                <w:rPr>
                  <w:noProof/>
                  <w:webHidden/>
                </w:rPr>
                <w:instrText xml:space="preserve"> PAGEREF _Toc195517430 \h </w:instrText>
              </w:r>
              <w:r>
                <w:rPr>
                  <w:noProof/>
                  <w:webHidden/>
                </w:rPr>
              </w:r>
              <w:r>
                <w:rPr>
                  <w:noProof/>
                  <w:webHidden/>
                </w:rPr>
                <w:fldChar w:fldCharType="separate"/>
              </w:r>
              <w:r>
                <w:rPr>
                  <w:noProof/>
                  <w:webHidden/>
                </w:rPr>
                <w:t>16</w:t>
              </w:r>
              <w:r>
                <w:rPr>
                  <w:noProof/>
                  <w:webHidden/>
                </w:rPr>
                <w:fldChar w:fldCharType="end"/>
              </w:r>
            </w:hyperlink>
          </w:p>
          <w:p w14:paraId="7898A226" w14:textId="6C6E7B4F" w:rsidR="00194309" w:rsidRDefault="00194309">
            <w:pPr>
              <w:pStyle w:val="TOC1"/>
              <w:rPr>
                <w:rFonts w:asciiTheme="minorHAnsi" w:eastAsiaTheme="minorEastAsia" w:hAnsiTheme="minorHAnsi" w:cstheme="minorBidi"/>
                <w:b w:val="0"/>
                <w:noProof/>
                <w:kern w:val="2"/>
                <w:sz w:val="24"/>
                <w14:ligatures w14:val="standardContextual"/>
              </w:rPr>
            </w:pPr>
            <w:hyperlink w:anchor="_Toc195517431" w:history="1">
              <w:r w:rsidRPr="00AC062E">
                <w:rPr>
                  <w:rStyle w:val="Hyperlink"/>
                  <w:noProof/>
                </w:rPr>
                <w:t>5</w:t>
              </w:r>
              <w:r>
                <w:rPr>
                  <w:rFonts w:asciiTheme="minorHAnsi" w:eastAsiaTheme="minorEastAsia" w:hAnsiTheme="minorHAnsi" w:cstheme="minorBidi"/>
                  <w:b w:val="0"/>
                  <w:noProof/>
                  <w:kern w:val="2"/>
                  <w:sz w:val="24"/>
                  <w14:ligatures w14:val="standardContextual"/>
                </w:rPr>
                <w:tab/>
              </w:r>
              <w:r w:rsidRPr="00AC062E">
                <w:rPr>
                  <w:rStyle w:val="Hyperlink"/>
                  <w:noProof/>
                </w:rPr>
                <w:t>VTK Unstructured Grids</w:t>
              </w:r>
              <w:r>
                <w:rPr>
                  <w:noProof/>
                  <w:webHidden/>
                </w:rPr>
                <w:tab/>
              </w:r>
              <w:r>
                <w:rPr>
                  <w:noProof/>
                  <w:webHidden/>
                </w:rPr>
                <w:fldChar w:fldCharType="begin"/>
              </w:r>
              <w:r>
                <w:rPr>
                  <w:noProof/>
                  <w:webHidden/>
                </w:rPr>
                <w:instrText xml:space="preserve"> PAGEREF _Toc195517431 \h </w:instrText>
              </w:r>
              <w:r>
                <w:rPr>
                  <w:noProof/>
                  <w:webHidden/>
                </w:rPr>
              </w:r>
              <w:r>
                <w:rPr>
                  <w:noProof/>
                  <w:webHidden/>
                </w:rPr>
                <w:fldChar w:fldCharType="separate"/>
              </w:r>
              <w:r>
                <w:rPr>
                  <w:noProof/>
                  <w:webHidden/>
                </w:rPr>
                <w:t>17</w:t>
              </w:r>
              <w:r>
                <w:rPr>
                  <w:noProof/>
                  <w:webHidden/>
                </w:rPr>
                <w:fldChar w:fldCharType="end"/>
              </w:r>
            </w:hyperlink>
          </w:p>
          <w:p w14:paraId="129194B4" w14:textId="78872516"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2" w:history="1">
              <w:r w:rsidRPr="00AC062E">
                <w:rPr>
                  <w:rStyle w:val="Hyperlink"/>
                  <w:noProof/>
                </w:rPr>
                <w:t>5.1</w:t>
              </w:r>
              <w:r>
                <w:rPr>
                  <w:rFonts w:asciiTheme="minorHAnsi" w:eastAsiaTheme="minorEastAsia" w:hAnsiTheme="minorHAnsi" w:cstheme="minorBidi"/>
                  <w:noProof/>
                  <w:kern w:val="2"/>
                  <w:sz w:val="24"/>
                  <w14:ligatures w14:val="standardContextual"/>
                </w:rPr>
                <w:tab/>
              </w:r>
              <w:r w:rsidRPr="00AC062E">
                <w:rPr>
                  <w:rStyle w:val="Hyperlink"/>
                  <w:noProof/>
                </w:rPr>
                <w:t>Import the VTK Unstructured Grid File</w:t>
              </w:r>
              <w:r>
                <w:rPr>
                  <w:noProof/>
                  <w:webHidden/>
                </w:rPr>
                <w:tab/>
              </w:r>
              <w:r>
                <w:rPr>
                  <w:noProof/>
                  <w:webHidden/>
                </w:rPr>
                <w:fldChar w:fldCharType="begin"/>
              </w:r>
              <w:r>
                <w:rPr>
                  <w:noProof/>
                  <w:webHidden/>
                </w:rPr>
                <w:instrText xml:space="preserve"> PAGEREF _Toc195517432 \h </w:instrText>
              </w:r>
              <w:r>
                <w:rPr>
                  <w:noProof/>
                  <w:webHidden/>
                </w:rPr>
              </w:r>
              <w:r>
                <w:rPr>
                  <w:noProof/>
                  <w:webHidden/>
                </w:rPr>
                <w:fldChar w:fldCharType="separate"/>
              </w:r>
              <w:r>
                <w:rPr>
                  <w:noProof/>
                  <w:webHidden/>
                </w:rPr>
                <w:t>17</w:t>
              </w:r>
              <w:r>
                <w:rPr>
                  <w:noProof/>
                  <w:webHidden/>
                </w:rPr>
                <w:fldChar w:fldCharType="end"/>
              </w:r>
            </w:hyperlink>
          </w:p>
          <w:p w14:paraId="76026B78" w14:textId="2314AD9A"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3" w:history="1">
              <w:r w:rsidRPr="00AC062E">
                <w:rPr>
                  <w:rStyle w:val="Hyperlink"/>
                  <w:noProof/>
                  <w:lang w:val="pt-BR"/>
                </w:rPr>
                <w:t>5.2</w:t>
              </w:r>
              <w:r>
                <w:rPr>
                  <w:rFonts w:asciiTheme="minorHAnsi" w:eastAsiaTheme="minorEastAsia" w:hAnsiTheme="minorHAnsi" w:cstheme="minorBidi"/>
                  <w:noProof/>
                  <w:kern w:val="2"/>
                  <w:sz w:val="24"/>
                  <w14:ligatures w14:val="standardContextual"/>
                </w:rPr>
                <w:tab/>
              </w:r>
              <w:r w:rsidRPr="00AC062E">
                <w:rPr>
                  <w:rStyle w:val="Hyperlink"/>
                  <w:noProof/>
                  <w:lang w:val="pt-BR"/>
                </w:rPr>
                <w:t>Create a 3D UGrid</w:t>
              </w:r>
              <w:r>
                <w:rPr>
                  <w:noProof/>
                  <w:webHidden/>
                </w:rPr>
                <w:tab/>
              </w:r>
              <w:r>
                <w:rPr>
                  <w:noProof/>
                  <w:webHidden/>
                </w:rPr>
                <w:fldChar w:fldCharType="begin"/>
              </w:r>
              <w:r>
                <w:rPr>
                  <w:noProof/>
                  <w:webHidden/>
                </w:rPr>
                <w:instrText xml:space="preserve"> PAGEREF _Toc195517433 \h </w:instrText>
              </w:r>
              <w:r>
                <w:rPr>
                  <w:noProof/>
                  <w:webHidden/>
                </w:rPr>
              </w:r>
              <w:r>
                <w:rPr>
                  <w:noProof/>
                  <w:webHidden/>
                </w:rPr>
                <w:fldChar w:fldCharType="separate"/>
              </w:r>
              <w:r>
                <w:rPr>
                  <w:noProof/>
                  <w:webHidden/>
                </w:rPr>
                <w:t>18</w:t>
              </w:r>
              <w:r>
                <w:rPr>
                  <w:noProof/>
                  <w:webHidden/>
                </w:rPr>
                <w:fldChar w:fldCharType="end"/>
              </w:r>
            </w:hyperlink>
          </w:p>
          <w:p w14:paraId="55E1CFA1" w14:textId="73492536"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4" w:history="1">
              <w:r w:rsidRPr="00AC062E">
                <w:rPr>
                  <w:rStyle w:val="Hyperlink"/>
                  <w:noProof/>
                </w:rPr>
                <w:t>5.3</w:t>
              </w:r>
              <w:r>
                <w:rPr>
                  <w:rFonts w:asciiTheme="minorHAnsi" w:eastAsiaTheme="minorEastAsia" w:hAnsiTheme="minorHAnsi" w:cstheme="minorBidi"/>
                  <w:noProof/>
                  <w:kern w:val="2"/>
                  <w:sz w:val="24"/>
                  <w14:ligatures w14:val="standardContextual"/>
                </w:rPr>
                <w:tab/>
              </w:r>
              <w:r w:rsidRPr="00AC062E">
                <w:rPr>
                  <w:rStyle w:val="Hyperlink"/>
                  <w:noProof/>
                </w:rPr>
                <w:t>Create a MODFLOW-USG Model</w:t>
              </w:r>
              <w:r>
                <w:rPr>
                  <w:noProof/>
                  <w:webHidden/>
                </w:rPr>
                <w:tab/>
              </w:r>
              <w:r>
                <w:rPr>
                  <w:noProof/>
                  <w:webHidden/>
                </w:rPr>
                <w:fldChar w:fldCharType="begin"/>
              </w:r>
              <w:r>
                <w:rPr>
                  <w:noProof/>
                  <w:webHidden/>
                </w:rPr>
                <w:instrText xml:space="preserve"> PAGEREF _Toc195517434 \h </w:instrText>
              </w:r>
              <w:r>
                <w:rPr>
                  <w:noProof/>
                  <w:webHidden/>
                </w:rPr>
              </w:r>
              <w:r>
                <w:rPr>
                  <w:noProof/>
                  <w:webHidden/>
                </w:rPr>
                <w:fldChar w:fldCharType="separate"/>
              </w:r>
              <w:r>
                <w:rPr>
                  <w:noProof/>
                  <w:webHidden/>
                </w:rPr>
                <w:t>19</w:t>
              </w:r>
              <w:r>
                <w:rPr>
                  <w:noProof/>
                  <w:webHidden/>
                </w:rPr>
                <w:fldChar w:fldCharType="end"/>
              </w:r>
            </w:hyperlink>
          </w:p>
          <w:p w14:paraId="52E74933" w14:textId="5CA1838A"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5" w:history="1">
              <w:r w:rsidRPr="00AC062E">
                <w:rPr>
                  <w:rStyle w:val="Hyperlink"/>
                  <w:noProof/>
                </w:rPr>
                <w:t>5.4</w:t>
              </w:r>
              <w:r>
                <w:rPr>
                  <w:rFonts w:asciiTheme="minorHAnsi" w:eastAsiaTheme="minorEastAsia" w:hAnsiTheme="minorHAnsi" w:cstheme="minorBidi"/>
                  <w:noProof/>
                  <w:kern w:val="2"/>
                  <w:sz w:val="24"/>
                  <w14:ligatures w14:val="standardContextual"/>
                </w:rPr>
                <w:tab/>
              </w:r>
              <w:r w:rsidRPr="00AC062E">
                <w:rPr>
                  <w:rStyle w:val="Hyperlink"/>
                  <w:noProof/>
                </w:rPr>
                <w:t>Map to MODFLOW</w:t>
              </w:r>
              <w:r>
                <w:rPr>
                  <w:noProof/>
                  <w:webHidden/>
                </w:rPr>
                <w:tab/>
              </w:r>
              <w:r>
                <w:rPr>
                  <w:noProof/>
                  <w:webHidden/>
                </w:rPr>
                <w:fldChar w:fldCharType="begin"/>
              </w:r>
              <w:r>
                <w:rPr>
                  <w:noProof/>
                  <w:webHidden/>
                </w:rPr>
                <w:instrText xml:space="preserve"> PAGEREF _Toc195517435 \h </w:instrText>
              </w:r>
              <w:r>
                <w:rPr>
                  <w:noProof/>
                  <w:webHidden/>
                </w:rPr>
              </w:r>
              <w:r>
                <w:rPr>
                  <w:noProof/>
                  <w:webHidden/>
                </w:rPr>
                <w:fldChar w:fldCharType="separate"/>
              </w:r>
              <w:r>
                <w:rPr>
                  <w:noProof/>
                  <w:webHidden/>
                </w:rPr>
                <w:t>19</w:t>
              </w:r>
              <w:r>
                <w:rPr>
                  <w:noProof/>
                  <w:webHidden/>
                </w:rPr>
                <w:fldChar w:fldCharType="end"/>
              </w:r>
            </w:hyperlink>
          </w:p>
          <w:p w14:paraId="0DF01115" w14:textId="3CAA6698" w:rsidR="00194309" w:rsidRDefault="00194309">
            <w:pPr>
              <w:pStyle w:val="TOC2"/>
              <w:tabs>
                <w:tab w:val="left" w:pos="880"/>
              </w:tabs>
              <w:rPr>
                <w:rFonts w:asciiTheme="minorHAnsi" w:eastAsiaTheme="minorEastAsia" w:hAnsiTheme="minorHAnsi" w:cstheme="minorBidi"/>
                <w:noProof/>
                <w:kern w:val="2"/>
                <w:sz w:val="24"/>
                <w14:ligatures w14:val="standardContextual"/>
              </w:rPr>
            </w:pPr>
            <w:hyperlink w:anchor="_Toc195517436" w:history="1">
              <w:r w:rsidRPr="00AC062E">
                <w:rPr>
                  <w:rStyle w:val="Hyperlink"/>
                  <w:noProof/>
                </w:rPr>
                <w:t>5.5</w:t>
              </w:r>
              <w:r>
                <w:rPr>
                  <w:rFonts w:asciiTheme="minorHAnsi" w:eastAsiaTheme="minorEastAsia" w:hAnsiTheme="minorHAnsi" w:cstheme="minorBidi"/>
                  <w:noProof/>
                  <w:kern w:val="2"/>
                  <w:sz w:val="24"/>
                  <w14:ligatures w14:val="standardContextual"/>
                </w:rPr>
                <w:tab/>
              </w:r>
              <w:r w:rsidRPr="00AC062E">
                <w:rPr>
                  <w:rStyle w:val="Hyperlink"/>
                  <w:noProof/>
                </w:rPr>
                <w:t>Save and Run MODFLOW</w:t>
              </w:r>
              <w:r>
                <w:rPr>
                  <w:noProof/>
                  <w:webHidden/>
                </w:rPr>
                <w:tab/>
              </w:r>
              <w:r>
                <w:rPr>
                  <w:noProof/>
                  <w:webHidden/>
                </w:rPr>
                <w:fldChar w:fldCharType="begin"/>
              </w:r>
              <w:r>
                <w:rPr>
                  <w:noProof/>
                  <w:webHidden/>
                </w:rPr>
                <w:instrText xml:space="preserve"> PAGEREF _Toc195517436 \h </w:instrText>
              </w:r>
              <w:r>
                <w:rPr>
                  <w:noProof/>
                  <w:webHidden/>
                </w:rPr>
              </w:r>
              <w:r>
                <w:rPr>
                  <w:noProof/>
                  <w:webHidden/>
                </w:rPr>
                <w:fldChar w:fldCharType="separate"/>
              </w:r>
              <w:r>
                <w:rPr>
                  <w:noProof/>
                  <w:webHidden/>
                </w:rPr>
                <w:t>20</w:t>
              </w:r>
              <w:r>
                <w:rPr>
                  <w:noProof/>
                  <w:webHidden/>
                </w:rPr>
                <w:fldChar w:fldCharType="end"/>
              </w:r>
            </w:hyperlink>
          </w:p>
          <w:p w14:paraId="4DCC0727" w14:textId="6A583DC6" w:rsidR="00194309" w:rsidRDefault="00194309">
            <w:pPr>
              <w:pStyle w:val="TOC1"/>
              <w:rPr>
                <w:rFonts w:asciiTheme="minorHAnsi" w:eastAsiaTheme="minorEastAsia" w:hAnsiTheme="minorHAnsi" w:cstheme="minorBidi"/>
                <w:b w:val="0"/>
                <w:noProof/>
                <w:kern w:val="2"/>
                <w:sz w:val="24"/>
                <w14:ligatures w14:val="standardContextual"/>
              </w:rPr>
            </w:pPr>
            <w:hyperlink w:anchor="_Toc195517437" w:history="1">
              <w:r w:rsidRPr="00AC062E">
                <w:rPr>
                  <w:rStyle w:val="Hyperlink"/>
                  <w:noProof/>
                </w:rPr>
                <w:t>6</w:t>
              </w:r>
              <w:r>
                <w:rPr>
                  <w:rFonts w:asciiTheme="minorHAnsi" w:eastAsiaTheme="minorEastAsia" w:hAnsiTheme="minorHAnsi" w:cstheme="minorBidi"/>
                  <w:b w:val="0"/>
                  <w:noProof/>
                  <w:kern w:val="2"/>
                  <w:sz w:val="24"/>
                  <w14:ligatures w14:val="standardContextual"/>
                </w:rPr>
                <w:tab/>
              </w:r>
              <w:r w:rsidRPr="00AC062E">
                <w:rPr>
                  <w:rStyle w:val="Hyperlink"/>
                  <w:noProof/>
                </w:rPr>
                <w:t>Conclusion</w:t>
              </w:r>
              <w:r>
                <w:rPr>
                  <w:noProof/>
                  <w:webHidden/>
                </w:rPr>
                <w:tab/>
              </w:r>
              <w:r>
                <w:rPr>
                  <w:noProof/>
                  <w:webHidden/>
                </w:rPr>
                <w:fldChar w:fldCharType="begin"/>
              </w:r>
              <w:r>
                <w:rPr>
                  <w:noProof/>
                  <w:webHidden/>
                </w:rPr>
                <w:instrText xml:space="preserve"> PAGEREF _Toc195517437 \h </w:instrText>
              </w:r>
              <w:r>
                <w:rPr>
                  <w:noProof/>
                  <w:webHidden/>
                </w:rPr>
              </w:r>
              <w:r>
                <w:rPr>
                  <w:noProof/>
                  <w:webHidden/>
                </w:rPr>
                <w:fldChar w:fldCharType="separate"/>
              </w:r>
              <w:r>
                <w:rPr>
                  <w:noProof/>
                  <w:webHidden/>
                </w:rPr>
                <w:t>21</w:t>
              </w:r>
              <w:r>
                <w:rPr>
                  <w:noProof/>
                  <w:webHidden/>
                </w:rPr>
                <w:fldChar w:fldCharType="end"/>
              </w:r>
            </w:hyperlink>
          </w:p>
          <w:p w14:paraId="4B26D272" w14:textId="273B49AC" w:rsidR="00887603" w:rsidRPr="005B5313" w:rsidRDefault="00887603" w:rsidP="005B5313">
            <w:pPr>
              <w:spacing w:before="0" w:after="0"/>
              <w:ind w:left="0"/>
              <w:rPr>
                <w:sz w:val="6"/>
                <w:szCs w:val="6"/>
              </w:rPr>
            </w:pPr>
            <w:r w:rsidRPr="0076229F">
              <w:rPr>
                <w:rFonts w:cs="Arial"/>
                <w:smallCaps/>
                <w:sz w:val="18"/>
                <w:szCs w:val="18"/>
              </w:rPr>
              <w:fldChar w:fldCharType="end"/>
            </w:r>
          </w:p>
        </w:tc>
      </w:tr>
    </w:tbl>
    <w:p w14:paraId="419BA5C4" w14:textId="77777777" w:rsidR="00506A05" w:rsidRDefault="00506A05" w:rsidP="00AC1FAC">
      <w:pPr>
        <w:pStyle w:val="Heading1"/>
      </w:pPr>
      <w:bookmarkStart w:id="0" w:name="_Toc85634501"/>
      <w:bookmarkStart w:id="1" w:name="_Toc195517414"/>
      <w:bookmarkStart w:id="2" w:name="_Toc117573605"/>
      <w:r>
        <w:t>Introduction</w:t>
      </w:r>
      <w:bookmarkEnd w:id="0"/>
      <w:bookmarkEnd w:id="1"/>
    </w:p>
    <w:bookmarkEnd w:id="2"/>
    <w:p w14:paraId="0B331C1C" w14:textId="3A1152B3" w:rsidR="0076229F" w:rsidRDefault="0076229F" w:rsidP="00113E09">
      <w:pPr>
        <w:pStyle w:val="BodyText"/>
      </w:pPr>
      <w:r>
        <w:t>MODFLOW-</w:t>
      </w:r>
      <w:r w:rsidRPr="00A11F93">
        <w:t>USG (for UnStructured Grid) was developed to support a wide variety of structured and unstructured grid types, including nested grids and grids based on prismatic triangles, rectangles, hexagons, and other cell shapes. Flexibility in grid design can be used, for example, to focus resolution along rivers and around wells</w:t>
      </w:r>
      <w:r>
        <w:t xml:space="preserve"> </w:t>
      </w:r>
      <w:r w:rsidRPr="00A11F93">
        <w:t xml:space="preserve">or to subdiscretize individual layers to better represent </w:t>
      </w:r>
      <w:proofErr w:type="spellStart"/>
      <w:r w:rsidRPr="00A11F93">
        <w:t>hydrostratigraphic</w:t>
      </w:r>
      <w:proofErr w:type="spellEnd"/>
      <w:r w:rsidRPr="00A11F93">
        <w:t xml:space="preserve"> units.</w:t>
      </w:r>
    </w:p>
    <w:p w14:paraId="42CA11B9" w14:textId="77777777" w:rsidR="0076229F" w:rsidRDefault="0076229F" w:rsidP="00113E09">
      <w:pPr>
        <w:pStyle w:val="BodyText"/>
      </w:pPr>
      <w:r>
        <w:t xml:space="preserve">An extremely powerful feature is MODFLOW-USG’s subdiscretization capability to better represent hydrostratigraphic units. Traditional MODFLOW requires that grid layers be continuous throughout the model domain even if the </w:t>
      </w:r>
      <w:proofErr w:type="gramStart"/>
      <w:r>
        <w:t>particular stratigraphic</w:t>
      </w:r>
      <w:proofErr w:type="gramEnd"/>
      <w:r>
        <w:t xml:space="preserve"> unit ends or pinches out (see </w:t>
      </w:r>
      <w:r>
        <w:fldChar w:fldCharType="begin"/>
      </w:r>
      <w:r>
        <w:instrText xml:space="preserve"> REF _Ref455571732 \h </w:instrText>
      </w:r>
      <w:r>
        <w:fldChar w:fldCharType="separate"/>
      </w:r>
      <w:r w:rsidR="00C62170">
        <w:t xml:space="preserve">Figure </w:t>
      </w:r>
      <w:r w:rsidR="00C62170">
        <w:rPr>
          <w:noProof/>
        </w:rPr>
        <w:t>1</w:t>
      </w:r>
      <w:r>
        <w:fldChar w:fldCharType="end"/>
      </w:r>
      <w:r>
        <w:t>).</w:t>
      </w:r>
    </w:p>
    <w:p w14:paraId="5D16BED9" w14:textId="77777777" w:rsidR="0076229F" w:rsidRDefault="0076229F" w:rsidP="0076229F">
      <w:r>
        <w:rPr>
          <w:noProof/>
        </w:rPr>
        <w:drawing>
          <wp:inline distT="0" distB="0" distL="0" distR="0" wp14:anchorId="786057AE" wp14:editId="2310B8E8">
            <wp:extent cx="3209925" cy="1866900"/>
            <wp:effectExtent l="19050" t="19050" r="28575" b="190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09925" cy="1866900"/>
                    </a:xfrm>
                    <a:prstGeom prst="rect">
                      <a:avLst/>
                    </a:prstGeom>
                    <a:noFill/>
                    <a:ln w="6350" cmpd="sng">
                      <a:solidFill>
                        <a:srgbClr val="000000"/>
                      </a:solidFill>
                      <a:miter lim="800000"/>
                      <a:headEnd/>
                      <a:tailEnd/>
                    </a:ln>
                    <a:effectLst/>
                  </pic:spPr>
                </pic:pic>
              </a:graphicData>
            </a:graphic>
          </wp:inline>
        </w:drawing>
      </w:r>
    </w:p>
    <w:p w14:paraId="4CA4601A" w14:textId="77777777" w:rsidR="0076229F" w:rsidRDefault="0076229F" w:rsidP="0076229F">
      <w:pPr>
        <w:pStyle w:val="Caption"/>
        <w:jc w:val="both"/>
      </w:pPr>
      <w:bookmarkStart w:id="3" w:name="_Ref383777108"/>
      <w:r>
        <w:t xml:space="preserve">      </w:t>
      </w:r>
      <w:bookmarkStart w:id="4" w:name="_Ref455571732"/>
      <w:r>
        <w:t xml:space="preserve">Figure </w:t>
      </w:r>
      <w:r w:rsidR="00C62170">
        <w:fldChar w:fldCharType="begin"/>
      </w:r>
      <w:r w:rsidR="00C62170">
        <w:instrText xml:space="preserve"> SEQ Figure \* ARABIC </w:instrText>
      </w:r>
      <w:r w:rsidR="00C62170">
        <w:fldChar w:fldCharType="separate"/>
      </w:r>
      <w:r w:rsidR="00C62170">
        <w:rPr>
          <w:noProof/>
        </w:rPr>
        <w:t>1</w:t>
      </w:r>
      <w:r w:rsidR="00C62170">
        <w:rPr>
          <w:noProof/>
        </w:rPr>
        <w:fldChar w:fldCharType="end"/>
      </w:r>
      <w:bookmarkEnd w:id="3"/>
      <w:bookmarkEnd w:id="4"/>
      <w:r>
        <w:t xml:space="preserve">      MODFLOW 2000 finite difference grid with pinching layer</w:t>
      </w:r>
    </w:p>
    <w:p w14:paraId="5907940B" w14:textId="77777777" w:rsidR="0076229F" w:rsidRDefault="0076229F" w:rsidP="00113E09">
      <w:pPr>
        <w:pStyle w:val="BodyText"/>
      </w:pPr>
      <w:r>
        <w:lastRenderedPageBreak/>
        <w:t xml:space="preserve">With MODFLOW-USG, the grid layer can simply end. </w:t>
      </w:r>
      <w:r>
        <w:fldChar w:fldCharType="begin"/>
      </w:r>
      <w:r>
        <w:instrText xml:space="preserve"> REF _Ref455062671 \h </w:instrText>
      </w:r>
      <w:r>
        <w:fldChar w:fldCharType="separate"/>
      </w:r>
      <w:r w:rsidR="00C62170">
        <w:t xml:space="preserve">Figure </w:t>
      </w:r>
      <w:r w:rsidR="00C62170">
        <w:rPr>
          <w:noProof/>
        </w:rPr>
        <w:t>2</w:t>
      </w:r>
      <w:r>
        <w:fldChar w:fldCharType="end"/>
      </w:r>
      <w:r>
        <w:t xml:space="preserve"> shows examples of complex gridding from the MODFLOW-USG documentation.</w:t>
      </w:r>
      <w:r>
        <w:rPr>
          <w:rStyle w:val="FootnoteReference"/>
        </w:rPr>
        <w:footnoteReference w:id="1"/>
      </w:r>
    </w:p>
    <w:p w14:paraId="12C75898" w14:textId="77777777" w:rsidR="0076229F" w:rsidRDefault="0076229F" w:rsidP="0076229F">
      <w:pPr>
        <w:keepNext/>
      </w:pPr>
      <w:r>
        <w:rPr>
          <w:noProof/>
        </w:rPr>
        <w:drawing>
          <wp:inline distT="0" distB="0" distL="0" distR="0" wp14:anchorId="53925826" wp14:editId="189D6B62">
            <wp:extent cx="5048250" cy="2867025"/>
            <wp:effectExtent l="19050" t="19050" r="19050" b="28575"/>
            <wp:docPr id="197" name="Picture 197" descr="GMS 10_1 - MODFLOW-USG-ComplexStratigraphy - complex gridding examples from MODFLOW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MS 10_1 - MODFLOW-USG-ComplexStratigraphy - complex gridding examples from MODFLOW doc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48250" cy="2867025"/>
                    </a:xfrm>
                    <a:prstGeom prst="rect">
                      <a:avLst/>
                    </a:prstGeom>
                    <a:noFill/>
                    <a:ln w="6350" cmpd="sng">
                      <a:solidFill>
                        <a:srgbClr val="000000"/>
                      </a:solidFill>
                      <a:miter lim="800000"/>
                      <a:headEnd/>
                      <a:tailEnd/>
                    </a:ln>
                    <a:effectLst/>
                  </pic:spPr>
                </pic:pic>
              </a:graphicData>
            </a:graphic>
          </wp:inline>
        </w:drawing>
      </w:r>
    </w:p>
    <w:p w14:paraId="049E7698" w14:textId="77777777" w:rsidR="0076229F" w:rsidRDefault="0076229F" w:rsidP="0076229F">
      <w:pPr>
        <w:pStyle w:val="Caption"/>
      </w:pPr>
      <w:r>
        <w:t xml:space="preserve">      </w:t>
      </w:r>
      <w:bookmarkStart w:id="5" w:name="_Ref455062671"/>
      <w:r>
        <w:t xml:space="preserve">Figure </w:t>
      </w:r>
      <w:r w:rsidR="00C62170">
        <w:fldChar w:fldCharType="begin"/>
      </w:r>
      <w:r w:rsidR="00C62170">
        <w:instrText xml:space="preserve"> SEQ Figure \* ARABIC </w:instrText>
      </w:r>
      <w:r w:rsidR="00C62170">
        <w:fldChar w:fldCharType="separate"/>
      </w:r>
      <w:r w:rsidR="00C62170">
        <w:rPr>
          <w:noProof/>
        </w:rPr>
        <w:t>2</w:t>
      </w:r>
      <w:r w:rsidR="00C62170">
        <w:rPr>
          <w:noProof/>
        </w:rPr>
        <w:fldChar w:fldCharType="end"/>
      </w:r>
      <w:bookmarkEnd w:id="5"/>
      <w:r>
        <w:t xml:space="preserve">      Complex stratigraphy examples</w:t>
      </w:r>
    </w:p>
    <w:p w14:paraId="4E38619C" w14:textId="77777777" w:rsidR="0076229F" w:rsidRDefault="0076229F" w:rsidP="00113E09">
      <w:pPr>
        <w:pStyle w:val="BodyText"/>
      </w:pPr>
      <w:r>
        <w:t xml:space="preserve">As seen from the figures, MODFLOW-USG allows layers to be discontinuous or even offset from one another. </w:t>
      </w:r>
      <w:r>
        <w:fldChar w:fldCharType="begin"/>
      </w:r>
      <w:r>
        <w:instrText xml:space="preserve"> REF _Ref455062682 \h </w:instrText>
      </w:r>
      <w:r>
        <w:fldChar w:fldCharType="separate"/>
      </w:r>
      <w:r w:rsidR="00C62170">
        <w:t xml:space="preserve">Figure </w:t>
      </w:r>
      <w:r w:rsidR="00C62170">
        <w:rPr>
          <w:noProof/>
        </w:rPr>
        <w:t>3</w:t>
      </w:r>
      <w:r>
        <w:fldChar w:fldCharType="end"/>
      </w:r>
      <w:r>
        <w:t xml:space="preserve"> shows the same model as in </w:t>
      </w:r>
      <w:r>
        <w:fldChar w:fldCharType="begin"/>
      </w:r>
      <w:r>
        <w:instrText xml:space="preserve"> REF _Ref455571732 \h </w:instrText>
      </w:r>
      <w:r>
        <w:fldChar w:fldCharType="separate"/>
      </w:r>
      <w:r w:rsidR="00C62170">
        <w:t xml:space="preserve">Figure </w:t>
      </w:r>
      <w:r w:rsidR="00C62170">
        <w:rPr>
          <w:noProof/>
        </w:rPr>
        <w:t>1</w:t>
      </w:r>
      <w:r>
        <w:fldChar w:fldCharType="end"/>
      </w:r>
      <w:r>
        <w:t>, created instead using a MODFLOW-USG compatible UGrid. Notice how the pinching layer is discontinuous and stops upon reaching a minimum thickness.</w:t>
      </w:r>
    </w:p>
    <w:p w14:paraId="640586F2" w14:textId="77777777" w:rsidR="0076229F" w:rsidRDefault="0076229F" w:rsidP="0076229F">
      <w:r>
        <w:rPr>
          <w:noProof/>
        </w:rPr>
        <w:drawing>
          <wp:inline distT="0" distB="0" distL="0" distR="0" wp14:anchorId="0323B9F4" wp14:editId="0CA1711A">
            <wp:extent cx="5048250" cy="2219325"/>
            <wp:effectExtent l="19050" t="19050" r="19050"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48250" cy="2219325"/>
                    </a:xfrm>
                    <a:prstGeom prst="rect">
                      <a:avLst/>
                    </a:prstGeom>
                    <a:noFill/>
                    <a:ln w="6350" cmpd="sng">
                      <a:solidFill>
                        <a:srgbClr val="000000"/>
                      </a:solidFill>
                      <a:miter lim="800000"/>
                      <a:headEnd/>
                      <a:tailEnd/>
                    </a:ln>
                    <a:effectLst/>
                  </pic:spPr>
                </pic:pic>
              </a:graphicData>
            </a:graphic>
          </wp:inline>
        </w:drawing>
      </w:r>
    </w:p>
    <w:p w14:paraId="4316D39F" w14:textId="77777777" w:rsidR="0076229F" w:rsidRDefault="0076229F" w:rsidP="0076229F">
      <w:pPr>
        <w:pStyle w:val="Caption"/>
        <w:jc w:val="both"/>
      </w:pPr>
      <w:bookmarkStart w:id="6" w:name="_Ref383777718"/>
      <w:r>
        <w:t xml:space="preserve">      </w:t>
      </w:r>
      <w:bookmarkStart w:id="7" w:name="_Ref455062682"/>
      <w:r>
        <w:t xml:space="preserve">Figure </w:t>
      </w:r>
      <w:r w:rsidR="00C62170">
        <w:fldChar w:fldCharType="begin"/>
      </w:r>
      <w:r w:rsidR="00C62170">
        <w:instrText xml:space="preserve"> SEQ Figure \* ARABIC </w:instrText>
      </w:r>
      <w:r w:rsidR="00C62170">
        <w:fldChar w:fldCharType="separate"/>
      </w:r>
      <w:r w:rsidR="00C62170">
        <w:rPr>
          <w:noProof/>
        </w:rPr>
        <w:t>3</w:t>
      </w:r>
      <w:r w:rsidR="00C62170">
        <w:rPr>
          <w:noProof/>
        </w:rPr>
        <w:fldChar w:fldCharType="end"/>
      </w:r>
      <w:bookmarkEnd w:id="6"/>
      <w:bookmarkEnd w:id="7"/>
      <w:r>
        <w:t xml:space="preserve">      Example of a UGrid with pinching layer</w:t>
      </w:r>
    </w:p>
    <w:p w14:paraId="5DC14F34" w14:textId="0E7EB517" w:rsidR="0076229F" w:rsidRDefault="0076229F" w:rsidP="00113E09">
      <w:pPr>
        <w:pStyle w:val="BodyText"/>
      </w:pPr>
      <w:r>
        <w:t xml:space="preserve">This tutorial focuses on using the horizons approach in GMS to generate a 3D unstructured grid for complex stratigraphy. Using GMS, complex 3D unstructured grids </w:t>
      </w:r>
      <w:r>
        <w:lastRenderedPageBreak/>
        <w:t xml:space="preserve">can be quickly and easily generated from a variety of subsurface data, including boreholes, user-defined cross sections, TINs, </w:t>
      </w:r>
      <w:proofErr w:type="spellStart"/>
      <w:r>
        <w:t>rasters</w:t>
      </w:r>
      <w:proofErr w:type="spellEnd"/>
      <w:r>
        <w:t>, and conceptual models.</w:t>
      </w:r>
    </w:p>
    <w:p w14:paraId="5C0872ED" w14:textId="77777777" w:rsidR="0076229F" w:rsidRDefault="0076229F" w:rsidP="0076229F">
      <w:pPr>
        <w:pStyle w:val="Heading2"/>
      </w:pPr>
      <w:bookmarkStart w:id="8" w:name="_Toc455162442"/>
      <w:bookmarkStart w:id="9" w:name="_Toc455162443"/>
      <w:bookmarkStart w:id="10" w:name="_Toc195517415"/>
      <w:bookmarkEnd w:id="8"/>
      <w:r>
        <w:t>Description of Problem</w:t>
      </w:r>
      <w:bookmarkEnd w:id="9"/>
      <w:bookmarkEnd w:id="10"/>
    </w:p>
    <w:p w14:paraId="4B2DE3A9" w14:textId="77777777" w:rsidR="0076229F" w:rsidRDefault="0076229F" w:rsidP="00113E09">
      <w:pPr>
        <w:pStyle w:val="BodyText"/>
      </w:pPr>
      <w:r>
        <w:t>The site to be modeled in this tutorial is a small coastal aquifer with three production wells</w:t>
      </w:r>
      <w:r w:rsidDel="00FD1A77">
        <w:t xml:space="preserve"> </w:t>
      </w:r>
      <w:r>
        <w:t>(</w:t>
      </w:r>
      <w:r>
        <w:fldChar w:fldCharType="begin"/>
      </w:r>
      <w:r>
        <w:instrText xml:space="preserve"> REF _Ref455062914 \h </w:instrText>
      </w:r>
      <w:r>
        <w:fldChar w:fldCharType="separate"/>
      </w:r>
      <w:r w:rsidR="00C62170">
        <w:t xml:space="preserve">Figure </w:t>
      </w:r>
      <w:r w:rsidR="00C62170">
        <w:rPr>
          <w:noProof/>
        </w:rPr>
        <w:t>4</w:t>
      </w:r>
      <w:r>
        <w:fldChar w:fldCharType="end"/>
      </w:r>
      <w:r>
        <w:t>). The no-flow boundary on the upper left corresponds to a parallel-flow boundary, and the no-flow boundary on the left corresponds to a thinning of the aquifer due to a high bedrock elevation. A stream provides a river boundary condition on the lower left, and the remaining boundary is a coastal boundary simulated with a specified head condition.</w:t>
      </w:r>
    </w:p>
    <w:p w14:paraId="3A83A402" w14:textId="77777777" w:rsidR="0076229F" w:rsidRDefault="0076229F" w:rsidP="0076229F">
      <w:r>
        <w:rPr>
          <w:noProof/>
        </w:rPr>
        <w:drawing>
          <wp:inline distT="0" distB="0" distL="0" distR="0" wp14:anchorId="287CB36A" wp14:editId="52FBA01F">
            <wp:extent cx="4972050" cy="3400425"/>
            <wp:effectExtent l="19050" t="19050" r="1905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72050" cy="3400425"/>
                    </a:xfrm>
                    <a:prstGeom prst="rect">
                      <a:avLst/>
                    </a:prstGeom>
                    <a:noFill/>
                    <a:ln w="6350" cmpd="sng">
                      <a:solidFill>
                        <a:srgbClr val="000000"/>
                      </a:solidFill>
                      <a:miter lim="800000"/>
                      <a:headEnd/>
                      <a:tailEnd/>
                    </a:ln>
                    <a:effectLst/>
                  </pic:spPr>
                </pic:pic>
              </a:graphicData>
            </a:graphic>
          </wp:inline>
        </w:drawing>
      </w:r>
    </w:p>
    <w:p w14:paraId="6737C3DB" w14:textId="77777777" w:rsidR="0076229F" w:rsidRDefault="0076229F" w:rsidP="0076229F">
      <w:pPr>
        <w:pStyle w:val="Caption"/>
        <w:jc w:val="both"/>
      </w:pPr>
      <w:bookmarkStart w:id="11" w:name="_Ref383618589"/>
      <w:r>
        <w:t xml:space="preserve">      </w:t>
      </w:r>
      <w:bookmarkStart w:id="12" w:name="_Ref455062914"/>
      <w:r>
        <w:t xml:space="preserve">Figure </w:t>
      </w:r>
      <w:r w:rsidR="00C62170">
        <w:fldChar w:fldCharType="begin"/>
      </w:r>
      <w:r w:rsidR="00C62170">
        <w:instrText xml:space="preserve"> SEQ Figure \* ARABIC </w:instrText>
      </w:r>
      <w:r w:rsidR="00C62170">
        <w:fldChar w:fldCharType="separate"/>
      </w:r>
      <w:r w:rsidR="00C62170">
        <w:rPr>
          <w:noProof/>
        </w:rPr>
        <w:t>4</w:t>
      </w:r>
      <w:r w:rsidR="00C62170">
        <w:rPr>
          <w:noProof/>
        </w:rPr>
        <w:fldChar w:fldCharType="end"/>
      </w:r>
      <w:bookmarkEnd w:id="11"/>
      <w:bookmarkEnd w:id="12"/>
      <w:r>
        <w:t xml:space="preserve">      Site conceptual model</w:t>
      </w:r>
    </w:p>
    <w:p w14:paraId="61618E4F" w14:textId="77777777" w:rsidR="0076229F" w:rsidRDefault="0076229F" w:rsidP="00113E09">
      <w:pPr>
        <w:pStyle w:val="BodyText"/>
      </w:pPr>
      <w:r>
        <w:t xml:space="preserve">A fence diagram of the site is shown in </w:t>
      </w:r>
      <w:r>
        <w:fldChar w:fldCharType="begin"/>
      </w:r>
      <w:r>
        <w:instrText xml:space="preserve"> REF _Ref455063040 \h </w:instrText>
      </w:r>
      <w:r>
        <w:fldChar w:fldCharType="separate"/>
      </w:r>
      <w:r w:rsidR="00C62170">
        <w:t xml:space="preserve">Figure </w:t>
      </w:r>
      <w:r w:rsidR="00C62170">
        <w:rPr>
          <w:noProof/>
        </w:rPr>
        <w:t>5</w:t>
      </w:r>
      <w:r>
        <w:fldChar w:fldCharType="end"/>
      </w:r>
      <w:r>
        <w:t xml:space="preserve">. The stratigraphy of the site consists of an upper and lower aquifer with minor semi-confining units with significantly lower hydraulic properties. The upper aquifer has a hydraulic conductivity of 10 feet per </w:t>
      </w:r>
      <w:proofErr w:type="gramStart"/>
      <w:r>
        <w:t>day</w:t>
      </w:r>
      <w:proofErr w:type="gramEnd"/>
      <w:r>
        <w:t xml:space="preserve"> and the lower aquifer has a hydraulic conductivity of 30 feet per day. The wells extend to the lower aquifer. The recharge to the aquifer is about one foot per year.</w:t>
      </w:r>
    </w:p>
    <w:p w14:paraId="769D6029" w14:textId="77777777" w:rsidR="0076229F" w:rsidRDefault="0076229F" w:rsidP="0076229F">
      <w:pPr>
        <w:pStyle w:val="Figure"/>
      </w:pPr>
      <w:r>
        <w:rPr>
          <w:noProof/>
        </w:rPr>
        <w:lastRenderedPageBreak/>
        <w:drawing>
          <wp:inline distT="0" distB="0" distL="0" distR="0" wp14:anchorId="1A3A9FD1" wp14:editId="5611C8ED">
            <wp:extent cx="4819650" cy="2714625"/>
            <wp:effectExtent l="19050" t="19050" r="19050" b="285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2714625"/>
                    </a:xfrm>
                    <a:prstGeom prst="rect">
                      <a:avLst/>
                    </a:prstGeom>
                    <a:noFill/>
                    <a:ln w="6350" cmpd="sng">
                      <a:solidFill>
                        <a:srgbClr val="000000"/>
                      </a:solidFill>
                      <a:miter lim="800000"/>
                      <a:headEnd/>
                      <a:tailEnd/>
                    </a:ln>
                    <a:effectLst/>
                  </pic:spPr>
                </pic:pic>
              </a:graphicData>
            </a:graphic>
          </wp:inline>
        </w:drawing>
      </w:r>
    </w:p>
    <w:p w14:paraId="0E7F0194" w14:textId="77777777" w:rsidR="0076229F" w:rsidRDefault="0076229F" w:rsidP="0076229F">
      <w:pPr>
        <w:pStyle w:val="Caption"/>
        <w:jc w:val="both"/>
      </w:pPr>
      <w:r>
        <w:t xml:space="preserve">      </w:t>
      </w:r>
      <w:bookmarkStart w:id="13" w:name="_Ref455063040"/>
      <w:r>
        <w:t xml:space="preserve">Figure </w:t>
      </w:r>
      <w:r w:rsidR="00C62170">
        <w:fldChar w:fldCharType="begin"/>
      </w:r>
      <w:r w:rsidR="00C62170">
        <w:instrText xml:space="preserve"> SEQ Figure \* ARABIC </w:instrText>
      </w:r>
      <w:r w:rsidR="00C62170">
        <w:fldChar w:fldCharType="separate"/>
      </w:r>
      <w:r w:rsidR="00C62170">
        <w:rPr>
          <w:noProof/>
        </w:rPr>
        <w:t>5</w:t>
      </w:r>
      <w:r w:rsidR="00C62170">
        <w:rPr>
          <w:noProof/>
        </w:rPr>
        <w:fldChar w:fldCharType="end"/>
      </w:r>
      <w:bookmarkEnd w:id="13"/>
      <w:r>
        <w:t xml:space="preserve">      Fence diagram of site’s subsurface</w:t>
      </w:r>
    </w:p>
    <w:p w14:paraId="396C47D5" w14:textId="77777777" w:rsidR="0076229F" w:rsidRDefault="0076229F" w:rsidP="00113E09">
      <w:pPr>
        <w:pStyle w:val="BodyText"/>
      </w:pPr>
      <w:r>
        <w:t>This tutorial will discuss and demonstrate:</w:t>
      </w:r>
    </w:p>
    <w:p w14:paraId="0A0C91A5" w14:textId="2DF5DB4B" w:rsidR="0076229F" w:rsidRDefault="0076229F" w:rsidP="002E4417">
      <w:pPr>
        <w:pStyle w:val="BodyText"/>
        <w:numPr>
          <w:ilvl w:val="0"/>
          <w:numId w:val="12"/>
        </w:numPr>
      </w:pPr>
      <w:r>
        <w:t>Importing an existing GMS project.</w:t>
      </w:r>
    </w:p>
    <w:p w14:paraId="1F3C2390" w14:textId="77777777" w:rsidR="0076229F" w:rsidRDefault="0076229F" w:rsidP="002E4417">
      <w:pPr>
        <w:pStyle w:val="BodyText"/>
        <w:numPr>
          <w:ilvl w:val="0"/>
          <w:numId w:val="12"/>
        </w:numPr>
      </w:pPr>
      <w:r>
        <w:t>Generating 2D and 3D quadtree UGrids (the latter using the horizons method).</w:t>
      </w:r>
    </w:p>
    <w:p w14:paraId="612CFCC3" w14:textId="77777777" w:rsidR="0076229F" w:rsidRDefault="0076229F" w:rsidP="002E4417">
      <w:pPr>
        <w:pStyle w:val="BodyText"/>
        <w:numPr>
          <w:ilvl w:val="0"/>
          <w:numId w:val="12"/>
        </w:numPr>
      </w:pPr>
      <w:r>
        <w:t>Generating 2D and 3D Voronoi UGrids (the latter using the horizons method).</w:t>
      </w:r>
    </w:p>
    <w:p w14:paraId="15E9C08D" w14:textId="77777777" w:rsidR="0076229F" w:rsidRDefault="0076229F" w:rsidP="002E4417">
      <w:pPr>
        <w:pStyle w:val="BodyText"/>
        <w:numPr>
          <w:ilvl w:val="0"/>
          <w:numId w:val="12"/>
        </w:numPr>
      </w:pPr>
      <w:r>
        <w:t>Importing a VTK unstructured grid file.</w:t>
      </w:r>
    </w:p>
    <w:p w14:paraId="438C906D" w14:textId="4BEA9EF7" w:rsidR="0076229F" w:rsidRDefault="0076229F" w:rsidP="002E4417">
      <w:pPr>
        <w:pStyle w:val="BodyText"/>
        <w:numPr>
          <w:ilvl w:val="0"/>
          <w:numId w:val="12"/>
        </w:numPr>
      </w:pPr>
      <w:r>
        <w:t>Generating a 3D UGrid using the horizons method.</w:t>
      </w:r>
    </w:p>
    <w:p w14:paraId="028D9013" w14:textId="77777777" w:rsidR="0076229F" w:rsidRDefault="0076229F" w:rsidP="002E4417">
      <w:pPr>
        <w:pStyle w:val="BodyText"/>
        <w:numPr>
          <w:ilvl w:val="0"/>
          <w:numId w:val="12"/>
        </w:numPr>
      </w:pPr>
      <w:r>
        <w:t>Ma</w:t>
      </w:r>
      <w:r w:rsidR="00DA0118">
        <w:t>p</w:t>
      </w:r>
      <w:r>
        <w:t>ping the model to MODFLOW.</w:t>
      </w:r>
    </w:p>
    <w:p w14:paraId="0BDCE0A7" w14:textId="02E157F4" w:rsidR="0076229F" w:rsidRDefault="0076229F" w:rsidP="002E4417">
      <w:pPr>
        <w:pStyle w:val="BodyText"/>
        <w:numPr>
          <w:ilvl w:val="0"/>
          <w:numId w:val="12"/>
        </w:numPr>
      </w:pPr>
      <w:r>
        <w:t>Running a simulation.</w:t>
      </w:r>
    </w:p>
    <w:p w14:paraId="33A31F8B" w14:textId="77777777" w:rsidR="0076229F" w:rsidRDefault="0076229F" w:rsidP="00113E09">
      <w:pPr>
        <w:pStyle w:val="BodyText"/>
      </w:pPr>
      <w:r>
        <w:t>As shown above, this tutorial assumes an understanding of how to use the horizons method to create subsurface models and the conceptual modeling approach for assigning MODFLOW model properties. Therefore, the “</w:t>
      </w:r>
      <w:r w:rsidRPr="00190063">
        <w:t>Stratigraphy Modeling</w:t>
      </w:r>
      <w:r>
        <w:t xml:space="preserve"> – </w:t>
      </w:r>
      <w:r w:rsidRPr="00190063">
        <w:t>Horizons and Solids</w:t>
      </w:r>
      <w:r>
        <w:t>” and the “</w:t>
      </w:r>
      <w:r w:rsidRPr="00190063">
        <w:t>MODFLOW</w:t>
      </w:r>
      <w:r>
        <w:t xml:space="preserve"> – </w:t>
      </w:r>
      <w:r w:rsidRPr="00190063">
        <w:t>USG</w:t>
      </w:r>
      <w:r>
        <w:t xml:space="preserve"> – </w:t>
      </w:r>
      <w:r w:rsidRPr="00190063">
        <w:t>Quadtree</w:t>
      </w:r>
      <w:r>
        <w:t>” tutorials should be completed prior to beginning this tutorial.</w:t>
      </w:r>
    </w:p>
    <w:p w14:paraId="13FDDCCC" w14:textId="77777777" w:rsidR="0076229F" w:rsidRDefault="0076229F" w:rsidP="0076229F">
      <w:pPr>
        <w:pStyle w:val="Heading1"/>
      </w:pPr>
      <w:bookmarkStart w:id="14" w:name="_Toc455162444"/>
      <w:bookmarkStart w:id="15" w:name="_Toc112844224"/>
      <w:bookmarkStart w:id="16" w:name="_Toc455162453"/>
      <w:bookmarkStart w:id="17" w:name="_Toc195517416"/>
      <w:bookmarkStart w:id="18" w:name="_Toc361455733"/>
      <w:bookmarkStart w:id="19" w:name="_Toc351172051"/>
      <w:bookmarkStart w:id="20" w:name="_Toc361455735"/>
      <w:bookmarkEnd w:id="14"/>
      <w:r>
        <w:t>Getting Started</w:t>
      </w:r>
      <w:bookmarkEnd w:id="15"/>
      <w:bookmarkEnd w:id="16"/>
      <w:bookmarkEnd w:id="17"/>
    </w:p>
    <w:p w14:paraId="0D0C4961" w14:textId="77777777" w:rsidR="0076229F" w:rsidRDefault="0076229F" w:rsidP="00113E09">
      <w:pPr>
        <w:pStyle w:val="BodyText"/>
      </w:pPr>
      <w:r>
        <w:t>Do the following to get started:</w:t>
      </w:r>
    </w:p>
    <w:p w14:paraId="2B67C01B" w14:textId="19F7E689" w:rsidR="0076229F" w:rsidRDefault="0076229F" w:rsidP="0076229F">
      <w:pPr>
        <w:pStyle w:val="ListNumber"/>
        <w:numPr>
          <w:ilvl w:val="0"/>
          <w:numId w:val="10"/>
        </w:numPr>
        <w:tabs>
          <w:tab w:val="clear" w:pos="2340"/>
          <w:tab w:val="num" w:pos="2160"/>
        </w:tabs>
        <w:ind w:left="2160"/>
      </w:pPr>
      <w:r>
        <w:t>If necessary, launch GMS.</w:t>
      </w:r>
    </w:p>
    <w:p w14:paraId="46418DEF" w14:textId="77777777" w:rsidR="0076229F" w:rsidRDefault="0076229F" w:rsidP="0076229F">
      <w:pPr>
        <w:pStyle w:val="CNList"/>
        <w:numPr>
          <w:ilvl w:val="0"/>
          <w:numId w:val="3"/>
        </w:numPr>
        <w:tabs>
          <w:tab w:val="clear" w:pos="2340"/>
          <w:tab w:val="num" w:pos="2160"/>
        </w:tabs>
        <w:ind w:left="2160"/>
      </w:pPr>
      <w:r>
        <w:t xml:space="preserve">If GMS is already running, select </w:t>
      </w:r>
      <w:r w:rsidRPr="00E623C5">
        <w:rPr>
          <w:i/>
        </w:rPr>
        <w:t xml:space="preserve">File | </w:t>
      </w:r>
      <w:r w:rsidRPr="002A6681">
        <w:rPr>
          <w:b/>
        </w:rPr>
        <w:t>New</w:t>
      </w:r>
      <w:r>
        <w:t xml:space="preserve"> to ensure that the program settings are restored to their default state.</w:t>
      </w:r>
    </w:p>
    <w:p w14:paraId="5BEEDBE8" w14:textId="77777777" w:rsidR="0076229F" w:rsidRDefault="0076229F" w:rsidP="0076229F">
      <w:pPr>
        <w:pStyle w:val="Heading2"/>
      </w:pPr>
      <w:bookmarkStart w:id="21" w:name="_Toc455162454"/>
      <w:bookmarkStart w:id="22" w:name="_Toc195517417"/>
      <w:bookmarkEnd w:id="18"/>
      <w:r>
        <w:t>Open the Starting Project</w:t>
      </w:r>
      <w:bookmarkEnd w:id="21"/>
      <w:bookmarkEnd w:id="22"/>
    </w:p>
    <w:p w14:paraId="75773FC6" w14:textId="77777777" w:rsidR="0076229F" w:rsidRDefault="0076229F" w:rsidP="00113E09">
      <w:pPr>
        <w:pStyle w:val="BodyText"/>
      </w:pPr>
      <w:r>
        <w:t>To open a GMS project that contains the shape files giving the model geometry:</w:t>
      </w:r>
    </w:p>
    <w:p w14:paraId="7AD68FBA" w14:textId="77777777" w:rsidR="0076229F" w:rsidRDefault="0076229F" w:rsidP="002E4417">
      <w:pPr>
        <w:pStyle w:val="BodyText"/>
        <w:numPr>
          <w:ilvl w:val="0"/>
          <w:numId w:val="13"/>
        </w:numPr>
      </w:pPr>
      <w:r>
        <w:t xml:space="preserve">Click </w:t>
      </w:r>
      <w:r w:rsidRPr="0061181A">
        <w:rPr>
          <w:b/>
        </w:rPr>
        <w:t>Open</w:t>
      </w:r>
      <w:r>
        <w:t xml:space="preserve"> </w:t>
      </w:r>
      <w:r>
        <w:rPr>
          <w:noProof/>
        </w:rPr>
        <w:drawing>
          <wp:inline distT="0" distB="0" distL="0" distR="0" wp14:anchorId="03560830" wp14:editId="1684D5FB">
            <wp:extent cx="152400" cy="133350"/>
            <wp:effectExtent l="0" t="0" r="0" b="0"/>
            <wp:docPr id="193" name="Picture 193"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ile:Open Macro.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rPr>
        <w:t xml:space="preserve"> </w:t>
      </w:r>
      <w:r>
        <w:t xml:space="preserve">to bring up the </w:t>
      </w:r>
      <w:r w:rsidRPr="00D97A2D">
        <w:rPr>
          <w:i/>
        </w:rPr>
        <w:t>Open</w:t>
      </w:r>
      <w:r>
        <w:t xml:space="preserve"> dialog</w:t>
      </w:r>
      <w:r>
        <w:rPr>
          <w:noProof/>
        </w:rPr>
        <w:t>.</w:t>
      </w:r>
    </w:p>
    <w:p w14:paraId="1454DC11" w14:textId="77777777" w:rsidR="0076229F" w:rsidRDefault="0076229F" w:rsidP="002E4417">
      <w:pPr>
        <w:pStyle w:val="BodyText"/>
        <w:numPr>
          <w:ilvl w:val="0"/>
          <w:numId w:val="13"/>
        </w:numPr>
      </w:pPr>
      <w:r>
        <w:rPr>
          <w:noProof/>
        </w:rPr>
        <w:t xml:space="preserve">Select “Project Files (*.gpr)” from the </w:t>
      </w:r>
      <w:r w:rsidRPr="00D97A2D">
        <w:rPr>
          <w:i/>
          <w:noProof/>
        </w:rPr>
        <w:t>Files of type</w:t>
      </w:r>
      <w:r>
        <w:rPr>
          <w:noProof/>
        </w:rPr>
        <w:t xml:space="preserve"> drop-down.</w:t>
      </w:r>
    </w:p>
    <w:p w14:paraId="168B37A5" w14:textId="77777777" w:rsidR="0076229F" w:rsidRDefault="0076229F" w:rsidP="002E4417">
      <w:pPr>
        <w:pStyle w:val="BodyText"/>
        <w:numPr>
          <w:ilvl w:val="0"/>
          <w:numId w:val="13"/>
        </w:numPr>
      </w:pPr>
      <w:r>
        <w:lastRenderedPageBreak/>
        <w:t xml:space="preserve">Browse to the </w:t>
      </w:r>
      <w:r w:rsidRPr="001228E6">
        <w:rPr>
          <w:i/>
        </w:rPr>
        <w:t>ComplexStratigraphy\ComplexStratigraphy</w:t>
      </w:r>
      <w:r>
        <w:rPr>
          <w:i/>
        </w:rPr>
        <w:t>\</w:t>
      </w:r>
      <w:r>
        <w:t xml:space="preserve"> directory and select “</w:t>
      </w:r>
      <w:r w:rsidRPr="00190063">
        <w:t>start.gpr</w:t>
      </w:r>
      <w:r>
        <w:t>”.</w:t>
      </w:r>
      <w:bookmarkStart w:id="23" w:name="_Toc112844226"/>
    </w:p>
    <w:p w14:paraId="75E262A5" w14:textId="5653E6C5" w:rsidR="0076229F" w:rsidRDefault="0076229F" w:rsidP="002E4417">
      <w:pPr>
        <w:pStyle w:val="BodyText"/>
        <w:numPr>
          <w:ilvl w:val="0"/>
          <w:numId w:val="13"/>
        </w:numPr>
      </w:pPr>
      <w:r>
        <w:t xml:space="preserve">Click </w:t>
      </w:r>
      <w:r>
        <w:rPr>
          <w:b/>
        </w:rPr>
        <w:t>Open</w:t>
      </w:r>
      <w:r>
        <w:t xml:space="preserve"> to import the project and exit the </w:t>
      </w:r>
      <w:r w:rsidRPr="00D97A2D">
        <w:rPr>
          <w:i/>
        </w:rPr>
        <w:t>Open</w:t>
      </w:r>
      <w:r>
        <w:t xml:space="preserve"> dialog.</w:t>
      </w:r>
    </w:p>
    <w:p w14:paraId="08EF4C81" w14:textId="77777777" w:rsidR="0076229F" w:rsidRDefault="0076229F" w:rsidP="00113E09">
      <w:pPr>
        <w:pStyle w:val="BodyText"/>
      </w:pPr>
      <w:r>
        <w:t xml:space="preserve">The model should appear </w:t>
      </w:r>
      <w:proofErr w:type="gramStart"/>
      <w:r>
        <w:t>similar to</w:t>
      </w:r>
      <w:proofErr w:type="gramEnd"/>
      <w:r>
        <w:t xml:space="preserve"> </w:t>
      </w:r>
      <w:r>
        <w:fldChar w:fldCharType="begin"/>
      </w:r>
      <w:r>
        <w:instrText xml:space="preserve"> REF _Ref455571787 \h </w:instrText>
      </w:r>
      <w:r>
        <w:fldChar w:fldCharType="separate"/>
      </w:r>
      <w:r w:rsidR="00C62170">
        <w:t xml:space="preserve">Figure </w:t>
      </w:r>
      <w:r w:rsidR="00C62170">
        <w:rPr>
          <w:noProof/>
        </w:rPr>
        <w:t>6</w:t>
      </w:r>
      <w:r>
        <w:fldChar w:fldCharType="end"/>
      </w:r>
      <w:r>
        <w:t>.</w:t>
      </w:r>
    </w:p>
    <w:p w14:paraId="5F56AE61" w14:textId="77777777" w:rsidR="0076229F" w:rsidRDefault="0076229F" w:rsidP="0076229F">
      <w:pPr>
        <w:keepNext/>
      </w:pPr>
      <w:r>
        <w:rPr>
          <w:noProof/>
        </w:rPr>
        <w:drawing>
          <wp:inline distT="0" distB="0" distL="0" distR="0" wp14:anchorId="0111CF09" wp14:editId="23403F5F">
            <wp:extent cx="3886200" cy="2686050"/>
            <wp:effectExtent l="19050" t="19050" r="19050" b="19050"/>
            <wp:docPr id="192" name="Picture 192" descr="GMS 10_1 - MODFLOW-USG-ComplexStratigraphy - initi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MS 10_1 - MODFLOW-USG-ComplexStratigraphy - initial mode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6200" cy="2686050"/>
                    </a:xfrm>
                    <a:prstGeom prst="rect">
                      <a:avLst/>
                    </a:prstGeom>
                    <a:noFill/>
                    <a:ln w="6350" cmpd="sng">
                      <a:solidFill>
                        <a:srgbClr val="000000"/>
                      </a:solidFill>
                      <a:miter lim="800000"/>
                      <a:headEnd/>
                      <a:tailEnd/>
                    </a:ln>
                    <a:effectLst/>
                  </pic:spPr>
                </pic:pic>
              </a:graphicData>
            </a:graphic>
          </wp:inline>
        </w:drawing>
      </w:r>
    </w:p>
    <w:p w14:paraId="1B6C9DF3" w14:textId="77777777" w:rsidR="0076229F" w:rsidRDefault="0076229F" w:rsidP="0076229F">
      <w:pPr>
        <w:pStyle w:val="Caption"/>
      </w:pPr>
      <w:bookmarkStart w:id="24" w:name="_Ref455064042"/>
      <w:r>
        <w:t xml:space="preserve">      </w:t>
      </w:r>
      <w:bookmarkStart w:id="25" w:name="_Ref455571787"/>
      <w:r>
        <w:t xml:space="preserve">Figure </w:t>
      </w:r>
      <w:r w:rsidR="00C62170">
        <w:fldChar w:fldCharType="begin"/>
      </w:r>
      <w:r w:rsidR="00C62170">
        <w:instrText xml:space="preserve"> SEQ Figure \* ARABIC </w:instrText>
      </w:r>
      <w:r w:rsidR="00C62170">
        <w:fldChar w:fldCharType="separate"/>
      </w:r>
      <w:r w:rsidR="00C62170">
        <w:rPr>
          <w:noProof/>
        </w:rPr>
        <w:t>6</w:t>
      </w:r>
      <w:r w:rsidR="00C62170">
        <w:rPr>
          <w:noProof/>
        </w:rPr>
        <w:fldChar w:fldCharType="end"/>
      </w:r>
      <w:bookmarkEnd w:id="24"/>
      <w:bookmarkEnd w:id="25"/>
      <w:r>
        <w:t xml:space="preserve">      The imported model</w:t>
      </w:r>
    </w:p>
    <w:p w14:paraId="30F43D88" w14:textId="77777777" w:rsidR="0076229F" w:rsidRDefault="0076229F" w:rsidP="0076229F">
      <w:pPr>
        <w:pStyle w:val="Heading2"/>
      </w:pPr>
      <w:bookmarkStart w:id="26" w:name="_Toc455162455"/>
      <w:bookmarkStart w:id="27" w:name="_Toc195517418"/>
      <w:r>
        <w:t>Save with a Different Name</w:t>
      </w:r>
      <w:bookmarkEnd w:id="26"/>
      <w:bookmarkEnd w:id="27"/>
    </w:p>
    <w:p w14:paraId="24E96479" w14:textId="77777777" w:rsidR="0076229F" w:rsidRDefault="0076229F" w:rsidP="00113E09">
      <w:pPr>
        <w:pStyle w:val="BodyText"/>
      </w:pPr>
      <w:r>
        <w:t>Before making any changes, it is advised to save the project under a new name.</w:t>
      </w:r>
    </w:p>
    <w:p w14:paraId="28C0362C" w14:textId="77777777" w:rsidR="0076229F" w:rsidRDefault="0076229F" w:rsidP="002E4417">
      <w:pPr>
        <w:pStyle w:val="BodyText"/>
        <w:numPr>
          <w:ilvl w:val="0"/>
          <w:numId w:val="14"/>
        </w:numPr>
      </w:pPr>
      <w:r>
        <w:t xml:space="preserve">Select </w:t>
      </w:r>
      <w:r w:rsidRPr="0061181A">
        <w:rPr>
          <w:i/>
        </w:rPr>
        <w:t xml:space="preserve">File | </w:t>
      </w:r>
      <w:r w:rsidRPr="0061181A">
        <w:rPr>
          <w:b/>
        </w:rPr>
        <w:t>Save As</w:t>
      </w:r>
      <w:r>
        <w:rPr>
          <w:b/>
        </w:rPr>
        <w:t>…</w:t>
      </w:r>
      <w:r>
        <w:t xml:space="preserve"> to bring up the </w:t>
      </w:r>
      <w:r w:rsidRPr="00D97A2D">
        <w:rPr>
          <w:i/>
        </w:rPr>
        <w:t>Save As</w:t>
      </w:r>
      <w:r>
        <w:t xml:space="preserve"> dialog.</w:t>
      </w:r>
    </w:p>
    <w:p w14:paraId="70EB0302" w14:textId="77777777" w:rsidR="0076229F" w:rsidRDefault="0076229F" w:rsidP="002E4417">
      <w:pPr>
        <w:pStyle w:val="BodyText"/>
        <w:numPr>
          <w:ilvl w:val="0"/>
          <w:numId w:val="14"/>
        </w:numPr>
      </w:pPr>
      <w:r>
        <w:t xml:space="preserve">Select “Project Files (*.gpr)” from the </w:t>
      </w:r>
      <w:r w:rsidRPr="00D97A2D">
        <w:rPr>
          <w:i/>
        </w:rPr>
        <w:t>Save as type</w:t>
      </w:r>
      <w:r>
        <w:t xml:space="preserve"> drop-down.</w:t>
      </w:r>
    </w:p>
    <w:p w14:paraId="02DF5971" w14:textId="77777777" w:rsidR="0076229F" w:rsidRDefault="0076229F" w:rsidP="002E4417">
      <w:pPr>
        <w:pStyle w:val="BodyText"/>
        <w:numPr>
          <w:ilvl w:val="0"/>
          <w:numId w:val="14"/>
        </w:numPr>
      </w:pPr>
      <w:r>
        <w:t>Enter “</w:t>
      </w:r>
      <w:r w:rsidRPr="00190063">
        <w:t>olele.gpr</w:t>
      </w:r>
      <w:r>
        <w:t xml:space="preserve">” as the </w:t>
      </w:r>
      <w:r w:rsidRPr="00D97A2D">
        <w:rPr>
          <w:i/>
        </w:rPr>
        <w:t>File name</w:t>
      </w:r>
      <w:r>
        <w:t>.</w:t>
      </w:r>
    </w:p>
    <w:p w14:paraId="4D770550" w14:textId="77777777" w:rsidR="0076229F" w:rsidRDefault="0076229F" w:rsidP="002E4417">
      <w:pPr>
        <w:pStyle w:val="BodyText"/>
        <w:numPr>
          <w:ilvl w:val="0"/>
          <w:numId w:val="14"/>
        </w:numPr>
      </w:pPr>
      <w:r>
        <w:t xml:space="preserve">Click </w:t>
      </w:r>
      <w:r>
        <w:rPr>
          <w:b/>
        </w:rPr>
        <w:t>Save</w:t>
      </w:r>
      <w:r>
        <w:t xml:space="preserve"> to save the project under the new name and close the </w:t>
      </w:r>
      <w:r w:rsidRPr="00D97A2D">
        <w:rPr>
          <w:i/>
        </w:rPr>
        <w:t>Save As</w:t>
      </w:r>
      <w:r>
        <w:t xml:space="preserve"> dialog.</w:t>
      </w:r>
    </w:p>
    <w:p w14:paraId="6A13AFEB" w14:textId="77777777" w:rsidR="0076229F" w:rsidRPr="00A46D47" w:rsidRDefault="0076229F" w:rsidP="00113E09">
      <w:pPr>
        <w:pStyle w:val="BodyText"/>
      </w:pPr>
      <w:r w:rsidRPr="00190063">
        <w:rPr>
          <w:b/>
        </w:rPr>
        <w:t>Save</w:t>
      </w:r>
      <w:r>
        <w:t xml:space="preserve"> </w:t>
      </w:r>
      <w:r>
        <w:rPr>
          <w:noProof/>
        </w:rPr>
        <w:drawing>
          <wp:inline distT="0" distB="0" distL="0" distR="0" wp14:anchorId="72CBF4B4" wp14:editId="157796E4">
            <wp:extent cx="142875" cy="142875"/>
            <wp:effectExtent l="0" t="0" r="9525" b="9525"/>
            <wp:docPr id="191" name="Picture 191"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ile:Save Macro.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t>the project periodically throughout the tutorial.</w:t>
      </w:r>
    </w:p>
    <w:p w14:paraId="1050C3C2" w14:textId="77777777" w:rsidR="0076229F" w:rsidRDefault="0076229F" w:rsidP="0076229F">
      <w:pPr>
        <w:pStyle w:val="Heading1"/>
      </w:pPr>
      <w:bookmarkStart w:id="28" w:name="_Toc455162456"/>
      <w:bookmarkStart w:id="29" w:name="_Toc195517419"/>
      <w:r>
        <w:t>Quadtree UGrids</w:t>
      </w:r>
      <w:bookmarkEnd w:id="28"/>
      <w:bookmarkEnd w:id="29"/>
    </w:p>
    <w:p w14:paraId="0572A6D9" w14:textId="77777777" w:rsidR="0076229F" w:rsidRDefault="0076229F" w:rsidP="0076229F">
      <w:pPr>
        <w:pStyle w:val="Heading2"/>
      </w:pPr>
      <w:bookmarkStart w:id="30" w:name="_Toc455162457"/>
      <w:bookmarkStart w:id="31" w:name="_Toc195517420"/>
      <w:r>
        <w:t>Create a 2D Quadtree UGrid</w:t>
      </w:r>
      <w:bookmarkEnd w:id="30"/>
      <w:bookmarkEnd w:id="31"/>
    </w:p>
    <w:p w14:paraId="1A777D3E" w14:textId="77777777" w:rsidR="0076229F" w:rsidRDefault="0076229F" w:rsidP="00113E09">
      <w:pPr>
        <w:pStyle w:val="BodyText"/>
      </w:pPr>
      <w:r>
        <w:t>This project already contains a conceptual model of both map data and subsurface data. Therefore, this tutorial will start by generating the grid.</w:t>
      </w:r>
    </w:p>
    <w:p w14:paraId="750C8604" w14:textId="77777777" w:rsidR="0076229F" w:rsidRDefault="0076229F" w:rsidP="002E4417">
      <w:pPr>
        <w:pStyle w:val="BodyText"/>
        <w:numPr>
          <w:ilvl w:val="0"/>
          <w:numId w:val="28"/>
        </w:numPr>
      </w:pPr>
      <w:r w:rsidRPr="00B6777E">
        <w:t>Right</w:t>
      </w:r>
      <w:r>
        <w:t>-</w:t>
      </w:r>
      <w:r w:rsidRPr="00B6777E">
        <w:t xml:space="preserve">click in </w:t>
      </w:r>
      <w:r>
        <w:t>a</w:t>
      </w:r>
      <w:r w:rsidRPr="00B6777E">
        <w:t xml:space="preserve"> </w:t>
      </w:r>
      <w:r>
        <w:t xml:space="preserve">blank space in the </w:t>
      </w:r>
      <w:r w:rsidRPr="002A6681">
        <w:t>Project Explorer</w:t>
      </w:r>
      <w:r>
        <w:t xml:space="preserve"> and select </w:t>
      </w:r>
      <w:r w:rsidRPr="001228E6">
        <w:rPr>
          <w:i/>
        </w:rPr>
        <w:t>New</w:t>
      </w:r>
      <w:r w:rsidRPr="001228E6">
        <w:rPr>
          <w:b/>
        </w:rPr>
        <w:t xml:space="preserve"> | Grid Frame</w:t>
      </w:r>
      <w:r w:rsidRPr="00B6777E">
        <w:t>.</w:t>
      </w:r>
    </w:p>
    <w:p w14:paraId="7C7E4721" w14:textId="77777777" w:rsidR="0076229F" w:rsidRDefault="0076229F" w:rsidP="002E4417">
      <w:pPr>
        <w:pStyle w:val="BodyText"/>
        <w:numPr>
          <w:ilvl w:val="0"/>
          <w:numId w:val="28"/>
        </w:numPr>
      </w:pPr>
      <w:r>
        <w:t>Right-click on “</w:t>
      </w:r>
      <w:r>
        <w:rPr>
          <w:noProof/>
        </w:rPr>
        <w:drawing>
          <wp:inline distT="0" distB="0" distL="0" distR="0" wp14:anchorId="27E45D81" wp14:editId="7EE3EBEF">
            <wp:extent cx="142875" cy="142875"/>
            <wp:effectExtent l="0" t="0" r="9525" b="9525"/>
            <wp:docPr id="190" name="Picture 190" descr="File:Grid Fra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ile:Grid Frame Icon.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t xml:space="preserve">Grid Frame” and select </w:t>
      </w:r>
      <w:r w:rsidRPr="001228E6">
        <w:rPr>
          <w:b/>
        </w:rPr>
        <w:t>Fit to Active Coverage</w:t>
      </w:r>
      <w:r>
        <w:t>.</w:t>
      </w:r>
    </w:p>
    <w:p w14:paraId="137BAA9D" w14:textId="77777777" w:rsidR="0076229F" w:rsidRDefault="0076229F" w:rsidP="00113E09">
      <w:pPr>
        <w:pStyle w:val="BodyText"/>
      </w:pPr>
      <w:r>
        <w:t>This ensures the grid is big enough to include the site.</w:t>
      </w:r>
    </w:p>
    <w:p w14:paraId="0A4CF2A0" w14:textId="77777777" w:rsidR="0076229F" w:rsidRDefault="0076229F" w:rsidP="002E4417">
      <w:pPr>
        <w:pStyle w:val="BodyText"/>
        <w:numPr>
          <w:ilvl w:val="0"/>
          <w:numId w:val="28"/>
        </w:numPr>
      </w:pPr>
      <w:r>
        <w:t>Right-click on “</w:t>
      </w:r>
      <w:r>
        <w:rPr>
          <w:noProof/>
        </w:rPr>
        <w:drawing>
          <wp:inline distT="0" distB="0" distL="0" distR="0" wp14:anchorId="08DF3A5F" wp14:editId="76CEFC71">
            <wp:extent cx="142875" cy="142875"/>
            <wp:effectExtent l="0" t="0" r="9525" b="9525"/>
            <wp:docPr id="189" name="Picture 189" descr="File:Grid Fra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ile:Grid Frame Icon.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t xml:space="preserve">Grid Frame” and select </w:t>
      </w:r>
      <w:r w:rsidRPr="001228E6">
        <w:rPr>
          <w:i/>
        </w:rPr>
        <w:t xml:space="preserve">Map </w:t>
      </w:r>
      <w:r>
        <w:rPr>
          <w:i/>
        </w:rPr>
        <w:t>T</w:t>
      </w:r>
      <w:r w:rsidRPr="001228E6">
        <w:rPr>
          <w:i/>
        </w:rPr>
        <w:t xml:space="preserve">o </w:t>
      </w:r>
      <w:r w:rsidRPr="001228E6">
        <w:rPr>
          <w:b/>
        </w:rPr>
        <w:t>| UGrid</w:t>
      </w:r>
      <w:r>
        <w:t xml:space="preserve"> to open the </w:t>
      </w:r>
      <w:r w:rsidRPr="001228E6">
        <w:rPr>
          <w:i/>
        </w:rPr>
        <w:t>Map</w:t>
      </w:r>
      <w:r>
        <w:rPr>
          <w:i/>
        </w:rPr>
        <w:t xml:space="preserve"> →</w:t>
      </w:r>
      <w:r w:rsidRPr="001228E6">
        <w:rPr>
          <w:i/>
        </w:rPr>
        <w:t xml:space="preserve"> UGrid </w:t>
      </w:r>
      <w:r>
        <w:t>dialog.</w:t>
      </w:r>
    </w:p>
    <w:p w14:paraId="45049055" w14:textId="28295982" w:rsidR="0076229F" w:rsidRDefault="00F85B41" w:rsidP="00113E09">
      <w:pPr>
        <w:pStyle w:val="BodyText"/>
      </w:pPr>
      <w:r>
        <w:lastRenderedPageBreak/>
        <w:t>T</w:t>
      </w:r>
      <w:r w:rsidR="0076229F">
        <w:t xml:space="preserve">o create a 2D quadtree grid with a base cell size of 500 ft, </w:t>
      </w:r>
      <w:r w:rsidR="003F63A7">
        <w:t>with finer resolution</w:t>
      </w:r>
      <w:r w:rsidR="0076229F">
        <w:t xml:space="preserve"> around the wells, river, and coastal boundary.</w:t>
      </w:r>
    </w:p>
    <w:p w14:paraId="5B21ED29" w14:textId="0E53C7FF" w:rsidR="0076229F" w:rsidRDefault="003F63A7" w:rsidP="002E4417">
      <w:pPr>
        <w:pStyle w:val="BodyText"/>
        <w:numPr>
          <w:ilvl w:val="0"/>
          <w:numId w:val="28"/>
        </w:numPr>
      </w:pPr>
      <w:r>
        <w:t xml:space="preserve">From the </w:t>
      </w:r>
      <w:r w:rsidRPr="00372AAB">
        <w:rPr>
          <w:i/>
          <w:iCs/>
        </w:rPr>
        <w:t>Dimension</w:t>
      </w:r>
      <w:r>
        <w:t xml:space="preserve"> drop-down, s</w:t>
      </w:r>
      <w:r w:rsidR="0076229F">
        <w:t>elect “2D”.</w:t>
      </w:r>
    </w:p>
    <w:p w14:paraId="3F942765" w14:textId="2CB1EC57" w:rsidR="0076229F" w:rsidRDefault="003F63A7" w:rsidP="002E4417">
      <w:pPr>
        <w:pStyle w:val="BodyText"/>
        <w:numPr>
          <w:ilvl w:val="0"/>
          <w:numId w:val="28"/>
        </w:numPr>
      </w:pPr>
      <w:r>
        <w:t xml:space="preserve">From the </w:t>
      </w:r>
      <w:r w:rsidRPr="00372AAB">
        <w:rPr>
          <w:i/>
          <w:iCs/>
        </w:rPr>
        <w:t>Ugrid type</w:t>
      </w:r>
      <w:r>
        <w:t xml:space="preserve"> drop-down, s</w:t>
      </w:r>
      <w:r w:rsidR="0076229F">
        <w:t>elect “</w:t>
      </w:r>
      <w:r w:rsidR="0076229F" w:rsidRPr="00E15505">
        <w:t>Quadtree</w:t>
      </w:r>
      <w:r>
        <w:t xml:space="preserve"> </w:t>
      </w:r>
      <w:r w:rsidR="0076229F" w:rsidRPr="00E15505">
        <w:t>/</w:t>
      </w:r>
      <w:r>
        <w:t xml:space="preserve"> </w:t>
      </w:r>
      <w:r w:rsidR="0076229F" w:rsidRPr="00E15505">
        <w:t>Octree</w:t>
      </w:r>
      <w:r w:rsidR="0076229F">
        <w:t>”.</w:t>
      </w:r>
    </w:p>
    <w:p w14:paraId="31B81DF1" w14:textId="77777777" w:rsidR="0076229F" w:rsidRDefault="0076229F" w:rsidP="002E4417">
      <w:pPr>
        <w:pStyle w:val="BodyText"/>
        <w:numPr>
          <w:ilvl w:val="0"/>
          <w:numId w:val="28"/>
        </w:numPr>
      </w:pPr>
      <w:r>
        <w:t xml:space="preserve">In both the </w:t>
      </w:r>
      <w:r w:rsidRPr="00DA0118">
        <w:rPr>
          <w:i/>
        </w:rPr>
        <w:t>X-Dimension</w:t>
      </w:r>
      <w:r>
        <w:t xml:space="preserve"> and </w:t>
      </w:r>
      <w:r w:rsidRPr="00DA0118">
        <w:rPr>
          <w:i/>
        </w:rPr>
        <w:t>Y-Dimension</w:t>
      </w:r>
      <w:r>
        <w:t xml:space="preserve"> sections, select </w:t>
      </w:r>
      <w:r w:rsidRPr="00DA0118">
        <w:rPr>
          <w:i/>
        </w:rPr>
        <w:t>Cell size</w:t>
      </w:r>
      <w:r>
        <w:t xml:space="preserve"> as the </w:t>
      </w:r>
      <w:r w:rsidRPr="00DA0118">
        <w:rPr>
          <w:i/>
        </w:rPr>
        <w:t>Cell size method</w:t>
      </w:r>
      <w:r>
        <w:t>.</w:t>
      </w:r>
    </w:p>
    <w:p w14:paraId="7F616EA1" w14:textId="40C482BF" w:rsidR="0076229F" w:rsidRDefault="0076229F" w:rsidP="002E4417">
      <w:pPr>
        <w:pStyle w:val="BodyText"/>
        <w:numPr>
          <w:ilvl w:val="0"/>
          <w:numId w:val="28"/>
        </w:numPr>
      </w:pPr>
      <w:r>
        <w:t>Enter “</w:t>
      </w:r>
      <w:r w:rsidRPr="00E15505">
        <w:t>500.0</w:t>
      </w:r>
      <w:r>
        <w:t xml:space="preserve">” as the </w:t>
      </w:r>
      <w:r w:rsidRPr="00DE4774">
        <w:rPr>
          <w:i/>
        </w:rPr>
        <w:t xml:space="preserve">Cell </w:t>
      </w:r>
      <w:r w:rsidR="003F63A7">
        <w:rPr>
          <w:i/>
        </w:rPr>
        <w:t>s</w:t>
      </w:r>
      <w:r w:rsidRPr="00DE4774">
        <w:rPr>
          <w:i/>
        </w:rPr>
        <w:t>ize</w:t>
      </w:r>
      <w:r>
        <w:t xml:space="preserve"> in both sections.</w:t>
      </w:r>
    </w:p>
    <w:p w14:paraId="57DE0CA6" w14:textId="4DD8BB9E" w:rsidR="0076229F" w:rsidRDefault="0076229F" w:rsidP="002E4417">
      <w:pPr>
        <w:pStyle w:val="BodyText"/>
        <w:numPr>
          <w:ilvl w:val="0"/>
          <w:numId w:val="28"/>
        </w:numPr>
      </w:pPr>
      <w:r>
        <w:t xml:space="preserve">Click </w:t>
      </w:r>
      <w:r w:rsidRPr="002A6681">
        <w:rPr>
          <w:b/>
        </w:rPr>
        <w:t>OK</w:t>
      </w:r>
      <w:r>
        <w:t xml:space="preserve"> to close the </w:t>
      </w:r>
      <w:r w:rsidRPr="00D97A2D">
        <w:rPr>
          <w:i/>
        </w:rPr>
        <w:t xml:space="preserve">Map → </w:t>
      </w:r>
      <w:proofErr w:type="spellStart"/>
      <w:r w:rsidRPr="00D97A2D">
        <w:rPr>
          <w:i/>
        </w:rPr>
        <w:t>UGrid</w:t>
      </w:r>
      <w:proofErr w:type="spellEnd"/>
      <w:r>
        <w:t xml:space="preserve"> dialog.</w:t>
      </w:r>
    </w:p>
    <w:p w14:paraId="7C982760" w14:textId="0EA27B43" w:rsidR="0076229F" w:rsidRDefault="0076229F" w:rsidP="00113E09">
      <w:pPr>
        <w:pStyle w:val="BodyText"/>
      </w:pPr>
      <w:r>
        <w:t xml:space="preserve">The new 2D UGrid should be </w:t>
      </w:r>
      <w:proofErr w:type="gramStart"/>
      <w:r>
        <w:t>similar to</w:t>
      </w:r>
      <w:proofErr w:type="gramEnd"/>
      <w:r>
        <w:t xml:space="preserve"> that in </w:t>
      </w:r>
      <w:r>
        <w:fldChar w:fldCharType="begin"/>
      </w:r>
      <w:r>
        <w:instrText xml:space="preserve"> REF _Ref455571797 \h </w:instrText>
      </w:r>
      <w:r>
        <w:fldChar w:fldCharType="separate"/>
      </w:r>
      <w:r w:rsidR="00C62170">
        <w:t xml:space="preserve">Figure </w:t>
      </w:r>
      <w:r w:rsidR="00C62170">
        <w:rPr>
          <w:noProof/>
        </w:rPr>
        <w:t>7</w:t>
      </w:r>
      <w:r>
        <w:fldChar w:fldCharType="end"/>
      </w:r>
      <w:r>
        <w:t>. The large cells in the UGrid have a cell size of about 500</w:t>
      </w:r>
      <w:r w:rsidR="003F63A7">
        <w:t xml:space="preserve"> feet</w:t>
      </w:r>
      <w:r>
        <w:t>.</w:t>
      </w:r>
      <w:r>
        <w:rPr>
          <w:rStyle w:val="FootnoteReference"/>
        </w:rPr>
        <w:footnoteReference w:id="2"/>
      </w:r>
    </w:p>
    <w:p w14:paraId="742B7D5E" w14:textId="099F2272" w:rsidR="0076229F" w:rsidRDefault="0076229F" w:rsidP="002E4417">
      <w:pPr>
        <w:pStyle w:val="BodyText"/>
        <w:numPr>
          <w:ilvl w:val="0"/>
          <w:numId w:val="28"/>
        </w:numPr>
      </w:pPr>
      <w:r w:rsidRPr="009A6C85">
        <w:rPr>
          <w:b/>
        </w:rPr>
        <w:t>Zoom</w:t>
      </w:r>
      <w:r>
        <w:t xml:space="preserve"> </w:t>
      </w:r>
      <w:r>
        <w:rPr>
          <w:noProof/>
        </w:rPr>
        <w:drawing>
          <wp:inline distT="0" distB="0" distL="0" distR="0" wp14:anchorId="7DB76226" wp14:editId="7F3D499B">
            <wp:extent cx="142875" cy="152400"/>
            <wp:effectExtent l="0" t="0" r="9525" b="0"/>
            <wp:docPr id="188" name="Picture 188" descr="File:Zoom Too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ile:Zoom Tool Icon.sv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t xml:space="preserve"> in around the wells, river, or coastal boundary to see the smaller cells.</w:t>
      </w:r>
    </w:p>
    <w:p w14:paraId="437563C7" w14:textId="38F93061" w:rsidR="0076229F" w:rsidRPr="009A6C85" w:rsidRDefault="0076229F" w:rsidP="002E4417">
      <w:pPr>
        <w:pStyle w:val="BodyText"/>
        <w:numPr>
          <w:ilvl w:val="0"/>
          <w:numId w:val="28"/>
        </w:numPr>
      </w:pPr>
      <w:r w:rsidRPr="009A6C85">
        <w:t xml:space="preserve">When done, click the </w:t>
      </w:r>
      <w:r w:rsidRPr="009A6C85">
        <w:rPr>
          <w:b/>
        </w:rPr>
        <w:t>Frame</w:t>
      </w:r>
      <w:r>
        <w:rPr>
          <w:b/>
        </w:rPr>
        <w:t xml:space="preserve"> </w:t>
      </w:r>
      <w:r>
        <w:rPr>
          <w:noProof/>
        </w:rPr>
        <w:drawing>
          <wp:inline distT="0" distB="0" distL="0" distR="0" wp14:anchorId="6D3DBE9C" wp14:editId="74C657E3">
            <wp:extent cx="142875" cy="142875"/>
            <wp:effectExtent l="0" t="0" r="9525" b="9525"/>
            <wp:docPr id="187" name="Picture 187" descr="File:Fram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ile:Frame Macro.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9A6C85">
        <w:t xml:space="preserve"> macro.</w:t>
      </w:r>
    </w:p>
    <w:p w14:paraId="0981A10A" w14:textId="77777777" w:rsidR="0076229F" w:rsidRDefault="0076229F" w:rsidP="00113E09">
      <w:pPr>
        <w:pStyle w:val="BodyText"/>
      </w:pPr>
      <w:r>
        <w:t>The size of the cells around the boundary conditions are specified in the “R</w:t>
      </w:r>
      <w:r w:rsidRPr="009A6C85">
        <w:t>efine”</w:t>
      </w:r>
      <w:r>
        <w:t xml:space="preserve"> attributes of those boundary conditions.</w:t>
      </w:r>
      <w:r>
        <w:rPr>
          <w:rStyle w:val="FootnoteReference"/>
        </w:rPr>
        <w:footnoteReference w:id="3"/>
      </w:r>
    </w:p>
    <w:p w14:paraId="4D0BA4A5" w14:textId="77777777" w:rsidR="0076229F" w:rsidRDefault="0076229F" w:rsidP="0076229F">
      <w:r>
        <w:rPr>
          <w:noProof/>
        </w:rPr>
        <w:drawing>
          <wp:inline distT="0" distB="0" distL="0" distR="0" wp14:anchorId="78268AFC" wp14:editId="79AED88F">
            <wp:extent cx="3876675" cy="2686050"/>
            <wp:effectExtent l="19050" t="19050" r="28575" b="19050"/>
            <wp:docPr id="186" name="Picture 186" descr="GMS 10_1 - MODFLOW-USG-ComplexStratigraphy - 2D quadtree U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GMS 10_1 - MODFLOW-USG-ComplexStratigraphy - 2D quadtree UGri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6675" cy="2686050"/>
                    </a:xfrm>
                    <a:prstGeom prst="rect">
                      <a:avLst/>
                    </a:prstGeom>
                    <a:noFill/>
                    <a:ln w="6350" cmpd="sng">
                      <a:solidFill>
                        <a:srgbClr val="000000"/>
                      </a:solidFill>
                      <a:miter lim="800000"/>
                      <a:headEnd/>
                      <a:tailEnd/>
                    </a:ln>
                    <a:effectLst/>
                  </pic:spPr>
                </pic:pic>
              </a:graphicData>
            </a:graphic>
          </wp:inline>
        </w:drawing>
      </w:r>
    </w:p>
    <w:p w14:paraId="52B827A1" w14:textId="77777777" w:rsidR="0076229F" w:rsidRDefault="0076229F" w:rsidP="0076229F">
      <w:pPr>
        <w:pStyle w:val="Caption"/>
        <w:jc w:val="both"/>
      </w:pPr>
      <w:bookmarkStart w:id="32" w:name="_Ref384129403"/>
      <w:r>
        <w:t xml:space="preserve">      </w:t>
      </w:r>
      <w:bookmarkStart w:id="33" w:name="_Ref455571797"/>
      <w:r>
        <w:t xml:space="preserve">Figure </w:t>
      </w:r>
      <w:r w:rsidR="00C62170">
        <w:fldChar w:fldCharType="begin"/>
      </w:r>
      <w:r w:rsidR="00C62170">
        <w:instrText xml:space="preserve"> SEQ Figure \* ARABIC </w:instrText>
      </w:r>
      <w:r w:rsidR="00C62170">
        <w:fldChar w:fldCharType="separate"/>
      </w:r>
      <w:r w:rsidR="00C62170">
        <w:rPr>
          <w:noProof/>
        </w:rPr>
        <w:t>7</w:t>
      </w:r>
      <w:r w:rsidR="00C62170">
        <w:rPr>
          <w:noProof/>
        </w:rPr>
        <w:fldChar w:fldCharType="end"/>
      </w:r>
      <w:bookmarkEnd w:id="32"/>
      <w:bookmarkEnd w:id="33"/>
      <w:r>
        <w:t xml:space="preserve">      2D quadtree UGrid</w:t>
      </w:r>
    </w:p>
    <w:p w14:paraId="7DD53595" w14:textId="4AC1BF39" w:rsidR="0076229F" w:rsidRDefault="00F85B41" w:rsidP="00113E09">
      <w:pPr>
        <w:pStyle w:val="BodyText"/>
      </w:pPr>
      <w:r>
        <w:t>T</w:t>
      </w:r>
      <w:r w:rsidR="0076229F">
        <w:t xml:space="preserve">o rename the </w:t>
      </w:r>
      <w:proofErr w:type="spellStart"/>
      <w:r w:rsidR="0076229F">
        <w:t>UGrid</w:t>
      </w:r>
      <w:proofErr w:type="spellEnd"/>
      <w:r w:rsidR="0076229F">
        <w:t xml:space="preserve"> that was just created:</w:t>
      </w:r>
    </w:p>
    <w:p w14:paraId="77759D1F" w14:textId="05D1BA36" w:rsidR="0076229F" w:rsidRDefault="0076229F" w:rsidP="002E4417">
      <w:pPr>
        <w:pStyle w:val="BodyText"/>
        <w:numPr>
          <w:ilvl w:val="0"/>
          <w:numId w:val="28"/>
        </w:numPr>
      </w:pPr>
      <w:r>
        <w:t>Right-click on</w:t>
      </w:r>
      <w:r w:rsidRPr="00796D76">
        <w:rPr>
          <w:noProof/>
        </w:rPr>
        <w:t xml:space="preserve"> </w:t>
      </w:r>
      <w:r>
        <w:rPr>
          <w:noProof/>
        </w:rPr>
        <w:t>“</w:t>
      </w:r>
      <w:r>
        <w:rPr>
          <w:noProof/>
        </w:rPr>
        <w:drawing>
          <wp:inline distT="0" distB="0" distL="0" distR="0" wp14:anchorId="43B6DF42" wp14:editId="599FC3D0">
            <wp:extent cx="200025" cy="200025"/>
            <wp:effectExtent l="0" t="0" r="9525" b="9525"/>
            <wp:docPr id="185" name="Picture 185" descr="Ugri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Ugrid_lock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noProof/>
        </w:rPr>
        <w:t xml:space="preserve"> </w:t>
      </w:r>
      <w:proofErr w:type="spellStart"/>
      <w:r w:rsidRPr="002A6681">
        <w:t>ugrid</w:t>
      </w:r>
      <w:proofErr w:type="spellEnd"/>
      <w:r>
        <w:t xml:space="preserve">” and select </w:t>
      </w:r>
      <w:r w:rsidRPr="001228E6">
        <w:rPr>
          <w:b/>
          <w:noProof/>
        </w:rPr>
        <w:t>Rename</w:t>
      </w:r>
      <w:r>
        <w:rPr>
          <w:noProof/>
        </w:rPr>
        <w:t>.</w:t>
      </w:r>
    </w:p>
    <w:p w14:paraId="7619A22C" w14:textId="77777777" w:rsidR="0076229F" w:rsidRPr="0085234B" w:rsidRDefault="0076229F" w:rsidP="002E4417">
      <w:pPr>
        <w:pStyle w:val="BodyText"/>
        <w:numPr>
          <w:ilvl w:val="0"/>
          <w:numId w:val="28"/>
        </w:numPr>
      </w:pPr>
      <w:r>
        <w:rPr>
          <w:noProof/>
        </w:rPr>
        <w:t>Enter “</w:t>
      </w:r>
      <w:r w:rsidRPr="002A6681">
        <w:rPr>
          <w:noProof/>
        </w:rPr>
        <w:t>quadtree</w:t>
      </w:r>
      <w:r>
        <w:rPr>
          <w:noProof/>
        </w:rPr>
        <w:t xml:space="preserve">” and press </w:t>
      </w:r>
      <w:r w:rsidRPr="00D97A2D">
        <w:rPr>
          <w:i/>
          <w:noProof/>
        </w:rPr>
        <w:t>Enter</w:t>
      </w:r>
      <w:r>
        <w:rPr>
          <w:noProof/>
        </w:rPr>
        <w:t xml:space="preserve"> to set the new name.</w:t>
      </w:r>
    </w:p>
    <w:p w14:paraId="506F7230" w14:textId="77777777" w:rsidR="0076229F" w:rsidRDefault="0076229F" w:rsidP="0076229F">
      <w:pPr>
        <w:pStyle w:val="Heading2"/>
      </w:pPr>
      <w:bookmarkStart w:id="34" w:name="_Toc455162458"/>
      <w:bookmarkStart w:id="35" w:name="_Toc195517421"/>
      <w:r>
        <w:t>Create and View a 3D Quadtree UGrid</w:t>
      </w:r>
      <w:bookmarkEnd w:id="34"/>
      <w:bookmarkEnd w:id="35"/>
    </w:p>
    <w:p w14:paraId="5E7C6D2F" w14:textId="59E16E8D" w:rsidR="0076229F" w:rsidRDefault="0076229F" w:rsidP="00113E09">
      <w:pPr>
        <w:pStyle w:val="BodyText"/>
      </w:pPr>
      <w:r>
        <w:t xml:space="preserve">It is now possible to use the 2D quadtree UGrid and the subsurface data (boreholes, cross sections, and conceptual model) to create a 3D quadtree UGrid. If desired, explore </w:t>
      </w:r>
      <w:r>
        <w:lastRenderedPageBreak/>
        <w:t>the borehole and cross section data to see the current subsurface conceptual model. In the interest of time, the tutorial will not go through any of the steps to explore the subsurface data.</w:t>
      </w:r>
    </w:p>
    <w:p w14:paraId="6675846E" w14:textId="4557E85E" w:rsidR="0076229F" w:rsidRDefault="0076229F" w:rsidP="002E4417">
      <w:pPr>
        <w:pStyle w:val="BodyText"/>
        <w:numPr>
          <w:ilvl w:val="0"/>
          <w:numId w:val="29"/>
        </w:numPr>
      </w:pPr>
      <w:r>
        <w:t xml:space="preserve">Turn off </w:t>
      </w:r>
      <w:r>
        <w:rPr>
          <w:noProof/>
        </w:rPr>
        <w:t>“</w:t>
      </w:r>
      <w:r>
        <w:rPr>
          <w:noProof/>
        </w:rPr>
        <w:drawing>
          <wp:inline distT="0" distB="0" distL="0" distR="0" wp14:anchorId="6127DE6C" wp14:editId="518CC999">
            <wp:extent cx="200025" cy="200025"/>
            <wp:effectExtent l="0" t="0" r="9525" b="9525"/>
            <wp:docPr id="184" name="Picture 184" descr="Ugri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Ugrid_lock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noProof/>
        </w:rPr>
        <w:t xml:space="preserve"> </w:t>
      </w:r>
      <w:r>
        <w:t xml:space="preserve">quadtree” in the </w:t>
      </w:r>
      <w:r w:rsidRPr="00F94435">
        <w:t>Project Explorer</w:t>
      </w:r>
      <w:r w:rsidR="003F63A7">
        <w:t>.</w:t>
      </w:r>
    </w:p>
    <w:p w14:paraId="4566606E" w14:textId="2529FC45" w:rsidR="0076229F" w:rsidRDefault="003F63A7" w:rsidP="002E4417">
      <w:pPr>
        <w:pStyle w:val="BodyText"/>
        <w:numPr>
          <w:ilvl w:val="0"/>
          <w:numId w:val="29"/>
        </w:numPr>
      </w:pPr>
      <w:r>
        <w:t>In the Project Explorer, s</w:t>
      </w:r>
      <w:r w:rsidR="0076229F">
        <w:t xml:space="preserve">elect </w:t>
      </w:r>
      <w:r w:rsidR="0076229F">
        <w:rPr>
          <w:noProof/>
        </w:rPr>
        <w:t>“</w:t>
      </w:r>
      <w:r w:rsidR="0076229F">
        <w:rPr>
          <w:noProof/>
        </w:rPr>
        <w:drawing>
          <wp:inline distT="0" distB="0" distL="0" distR="0" wp14:anchorId="211ECFCC" wp14:editId="064177CB">
            <wp:extent cx="152400" cy="152400"/>
            <wp:effectExtent l="0" t="0" r="0" b="0"/>
            <wp:docPr id="183" name="Picture 183" descr="File:Borehole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ile:Borehole Folder.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76229F">
        <w:rPr>
          <w:noProof/>
        </w:rPr>
        <w:t xml:space="preserve"> </w:t>
      </w:r>
      <w:r w:rsidR="0076229F" w:rsidRPr="00F94435">
        <w:t>Borehole Data</w:t>
      </w:r>
      <w:r w:rsidR="0076229F">
        <w:t xml:space="preserve">” </w:t>
      </w:r>
      <w:r w:rsidR="0076229F">
        <w:rPr>
          <w:noProof/>
        </w:rPr>
        <w:t>to make it active.</w:t>
      </w:r>
    </w:p>
    <w:p w14:paraId="038E2818" w14:textId="77777777" w:rsidR="0076229F" w:rsidRDefault="0076229F" w:rsidP="002E4417">
      <w:pPr>
        <w:pStyle w:val="BodyText"/>
        <w:numPr>
          <w:ilvl w:val="0"/>
          <w:numId w:val="29"/>
        </w:numPr>
      </w:pPr>
      <w:r>
        <w:t xml:space="preserve">Select </w:t>
      </w:r>
      <w:r w:rsidRPr="00F952F5">
        <w:rPr>
          <w:i/>
        </w:rPr>
        <w:t xml:space="preserve">Boreholes | </w:t>
      </w:r>
      <w:r w:rsidRPr="00F94435">
        <w:rPr>
          <w:b/>
        </w:rPr>
        <w:t>Horizons</w:t>
      </w:r>
      <w:r>
        <w:rPr>
          <w:rFonts w:ascii="Courier New" w:hAnsi="Courier New" w:cs="Courier New"/>
          <w:b/>
        </w:rPr>
        <w:t xml:space="preserve"> </w:t>
      </w:r>
      <w:r>
        <w:rPr>
          <w:b/>
        </w:rPr>
        <w:t>→</w:t>
      </w:r>
      <w:r w:rsidRPr="00F94435">
        <w:rPr>
          <w:b/>
        </w:rPr>
        <w:t xml:space="preserve"> UGrid</w:t>
      </w:r>
      <w:r>
        <w:rPr>
          <w:b/>
        </w:rPr>
        <w:t>…</w:t>
      </w:r>
      <w:r w:rsidRPr="00F952F5">
        <w:rPr>
          <w:i/>
        </w:rPr>
        <w:t xml:space="preserve"> </w:t>
      </w:r>
      <w:r>
        <w:t xml:space="preserve">to bring up the </w:t>
      </w:r>
      <w:r w:rsidRPr="00D97A2D">
        <w:rPr>
          <w:i/>
        </w:rPr>
        <w:t>Horizon Elevations</w:t>
      </w:r>
      <w:r>
        <w:t xml:space="preserve"> page of the </w:t>
      </w:r>
      <w:r w:rsidRPr="00D97A2D">
        <w:rPr>
          <w:i/>
        </w:rPr>
        <w:t>Horizons to UGrid</w:t>
      </w:r>
      <w:r>
        <w:t xml:space="preserve"> dialog.</w:t>
      </w:r>
    </w:p>
    <w:p w14:paraId="7FA4C2CF" w14:textId="77777777" w:rsidR="0076229F" w:rsidRDefault="0076229F" w:rsidP="00113E09">
      <w:pPr>
        <w:pStyle w:val="BodyText"/>
      </w:pPr>
      <w:r>
        <w:t xml:space="preserve">The data and the options used to generate </w:t>
      </w:r>
      <w:proofErr w:type="gramStart"/>
      <w:r>
        <w:t>the UGrid</w:t>
      </w:r>
      <w:proofErr w:type="gramEnd"/>
      <w:r>
        <w:t xml:space="preserve"> are selected here. In the first step of the wizard, the subsurface data to be used is specified. In this example, the borehole data, the user-defined cross sections, and the conceptual model will be used.</w:t>
      </w:r>
    </w:p>
    <w:p w14:paraId="6ED271D6" w14:textId="77777777" w:rsidR="0076229F" w:rsidRDefault="0076229F" w:rsidP="002E4417">
      <w:pPr>
        <w:pStyle w:val="BodyText"/>
        <w:numPr>
          <w:ilvl w:val="0"/>
          <w:numId w:val="29"/>
        </w:numPr>
      </w:pPr>
      <w:r>
        <w:t xml:space="preserve">In the </w:t>
      </w:r>
      <w:r w:rsidRPr="002A5017">
        <w:rPr>
          <w:i/>
        </w:rPr>
        <w:t>Boreholes</w:t>
      </w:r>
      <w:r>
        <w:t xml:space="preserve"> section, turn on </w:t>
      </w:r>
      <w:r w:rsidRPr="002A5017">
        <w:rPr>
          <w:i/>
        </w:rPr>
        <w:t>Use boreholes</w:t>
      </w:r>
      <w:r>
        <w:t xml:space="preserve"> and </w:t>
      </w:r>
      <w:r w:rsidRPr="002A5017">
        <w:rPr>
          <w:i/>
        </w:rPr>
        <w:t>Use borehole cross sections</w:t>
      </w:r>
      <w:r>
        <w:t>.</w:t>
      </w:r>
    </w:p>
    <w:p w14:paraId="1A661BA6" w14:textId="77777777" w:rsidR="0076229F" w:rsidRDefault="0076229F" w:rsidP="002E4417">
      <w:pPr>
        <w:pStyle w:val="BodyText"/>
        <w:numPr>
          <w:ilvl w:val="0"/>
          <w:numId w:val="29"/>
        </w:numPr>
      </w:pPr>
      <w:r>
        <w:t xml:space="preserve">In the </w:t>
      </w:r>
      <w:r w:rsidRPr="002A5017">
        <w:rPr>
          <w:i/>
        </w:rPr>
        <w:t>Conceptual model</w:t>
      </w:r>
      <w:r>
        <w:t xml:space="preserve"> section, turn </w:t>
      </w:r>
      <w:r w:rsidRPr="00F94435">
        <w:t>on</w:t>
      </w:r>
      <w:r>
        <w:t xml:space="preserve"> </w:t>
      </w:r>
      <w:r w:rsidRPr="002A5017">
        <w:rPr>
          <w:i/>
        </w:rPr>
        <w:t>Use horizons conceptual model</w:t>
      </w:r>
      <w:r>
        <w:t>.</w:t>
      </w:r>
    </w:p>
    <w:p w14:paraId="5A3F815A" w14:textId="0A246CB9" w:rsidR="0076229F" w:rsidRDefault="0076229F" w:rsidP="002E4417">
      <w:pPr>
        <w:pStyle w:val="BodyText"/>
        <w:numPr>
          <w:ilvl w:val="0"/>
          <w:numId w:val="29"/>
        </w:numPr>
      </w:pPr>
      <w:r>
        <w:t xml:space="preserve">Click </w:t>
      </w:r>
      <w:r w:rsidRPr="00F94435">
        <w:rPr>
          <w:b/>
        </w:rPr>
        <w:t>Next</w:t>
      </w:r>
      <w:r w:rsidR="00CC102F">
        <w:rPr>
          <w:b/>
        </w:rPr>
        <w:t xml:space="preserve"> &gt;</w:t>
      </w:r>
      <w:r>
        <w:t xml:space="preserve"> to go to the </w:t>
      </w:r>
      <w:r w:rsidRPr="002A5017">
        <w:rPr>
          <w:i/>
        </w:rPr>
        <w:t xml:space="preserve">Top and Bottom Elevations </w:t>
      </w:r>
      <w:r>
        <w:t>page of the</w:t>
      </w:r>
      <w:r w:rsidRPr="002A5017">
        <w:rPr>
          <w:i/>
        </w:rPr>
        <w:t xml:space="preserve"> Horizons to UGrid</w:t>
      </w:r>
      <w:r w:rsidRPr="00D97A2D">
        <w:t xml:space="preserve"> </w:t>
      </w:r>
      <w:r>
        <w:t>dialog.</w:t>
      </w:r>
    </w:p>
    <w:p w14:paraId="51522F90" w14:textId="77777777" w:rsidR="0076229F" w:rsidRDefault="0076229F" w:rsidP="00113E09">
      <w:pPr>
        <w:pStyle w:val="BodyText"/>
      </w:pPr>
      <w:r>
        <w:t xml:space="preserve">In this step, the 2D UGrid to be extruded into a 3D UGrid is selected. Since there is currently only one UGrid in the project, it is not necessary to change the selected </w:t>
      </w:r>
      <w:r w:rsidRPr="00D97A2D">
        <w:rPr>
          <w:i/>
        </w:rPr>
        <w:t>Primary UGrid</w:t>
      </w:r>
      <w:r>
        <w:t>. However, the top and the bottom of the UGrid will need to be defined. In this case, there is a TIN that defines the ground surface of the site. The bottom of the boreholes will be used for the bottom of the UGrid.</w:t>
      </w:r>
    </w:p>
    <w:p w14:paraId="58F7874B" w14:textId="77777777" w:rsidR="0076229F" w:rsidRDefault="0076229F" w:rsidP="002E4417">
      <w:pPr>
        <w:pStyle w:val="BodyText"/>
        <w:numPr>
          <w:ilvl w:val="0"/>
          <w:numId w:val="29"/>
        </w:numPr>
      </w:pPr>
      <w:r>
        <w:t xml:space="preserve">In the </w:t>
      </w:r>
      <w:r w:rsidRPr="00ED28F6">
        <w:rPr>
          <w:i/>
        </w:rPr>
        <w:t>Top elevation</w:t>
      </w:r>
      <w:r>
        <w:t xml:space="preserve"> section, select the </w:t>
      </w:r>
      <w:r w:rsidRPr="00D97A2D">
        <w:rPr>
          <w:i/>
        </w:rPr>
        <w:t>TIN elevations</w:t>
      </w:r>
      <w:r>
        <w:t xml:space="preserve"> option.</w:t>
      </w:r>
    </w:p>
    <w:p w14:paraId="2B0E3C3D" w14:textId="3706DB91" w:rsidR="0076229F" w:rsidRDefault="0076229F" w:rsidP="002E4417">
      <w:pPr>
        <w:pStyle w:val="BodyText"/>
        <w:numPr>
          <w:ilvl w:val="0"/>
          <w:numId w:val="29"/>
        </w:numPr>
      </w:pPr>
      <w:r>
        <w:t xml:space="preserve">Click </w:t>
      </w:r>
      <w:r w:rsidRPr="00F94435">
        <w:rPr>
          <w:b/>
        </w:rPr>
        <w:t>Next</w:t>
      </w:r>
      <w:r w:rsidR="00CC102F">
        <w:rPr>
          <w:b/>
        </w:rPr>
        <w:t xml:space="preserve"> &gt;</w:t>
      </w:r>
      <w:r>
        <w:t xml:space="preserve"> to go to the </w:t>
      </w:r>
      <w:r w:rsidRPr="00D97A2D">
        <w:rPr>
          <w:i/>
        </w:rPr>
        <w:t>Build UGrid</w:t>
      </w:r>
      <w:r>
        <w:t xml:space="preserve"> page of the </w:t>
      </w:r>
      <w:r w:rsidRPr="00D97A2D">
        <w:rPr>
          <w:i/>
        </w:rPr>
        <w:t>Horizons to UGrid</w:t>
      </w:r>
      <w:r>
        <w:t xml:space="preserve"> dialog.</w:t>
      </w:r>
    </w:p>
    <w:p w14:paraId="5C29AA87" w14:textId="77777777" w:rsidR="0076229F" w:rsidRDefault="0076229F" w:rsidP="00113E09">
      <w:pPr>
        <w:pStyle w:val="BodyText"/>
      </w:pPr>
      <w:r>
        <w:t>This page of the dialog allows specifying the interpolation option (this tutorial will use the default) as well as various m</w:t>
      </w:r>
      <w:r w:rsidRPr="00D97A2D">
        <w:t>eshing options</w:t>
      </w:r>
      <w:r>
        <w:t xml:space="preserve">. The </w:t>
      </w:r>
      <w:r w:rsidRPr="00D40E00">
        <w:rPr>
          <w:i/>
        </w:rPr>
        <w:t>Minimum element thickness</w:t>
      </w:r>
      <w:r>
        <w:t xml:space="preserve"> option ensures that all cells/elements in the UGrid have a thickness greater than or equal to the specified minimum.</w:t>
      </w:r>
    </w:p>
    <w:p w14:paraId="457FE9FD" w14:textId="77777777" w:rsidR="0076229F" w:rsidRDefault="0076229F" w:rsidP="002E4417">
      <w:pPr>
        <w:pStyle w:val="BodyText"/>
        <w:numPr>
          <w:ilvl w:val="0"/>
          <w:numId w:val="29"/>
        </w:numPr>
      </w:pPr>
      <w:r>
        <w:t xml:space="preserve">In the </w:t>
      </w:r>
      <w:r w:rsidRPr="00D97A2D">
        <w:rPr>
          <w:i/>
        </w:rPr>
        <w:t>Meshing options</w:t>
      </w:r>
      <w:r>
        <w:t xml:space="preserve"> section, turn </w:t>
      </w:r>
      <w:r w:rsidRPr="00F94435">
        <w:t>on</w:t>
      </w:r>
      <w:r>
        <w:t xml:space="preserve"> </w:t>
      </w:r>
      <w:r w:rsidRPr="00D97A2D">
        <w:rPr>
          <w:i/>
        </w:rPr>
        <w:t>Minimum element thickness</w:t>
      </w:r>
      <w:r>
        <w:t xml:space="preserve"> and enter “2.0” in the field just below that.</w:t>
      </w:r>
    </w:p>
    <w:p w14:paraId="57406CCB" w14:textId="77777777" w:rsidR="0076229F" w:rsidRDefault="0076229F" w:rsidP="002E4417">
      <w:pPr>
        <w:pStyle w:val="BodyText"/>
        <w:numPr>
          <w:ilvl w:val="0"/>
          <w:numId w:val="29"/>
        </w:numPr>
      </w:pPr>
      <w:r>
        <w:t xml:space="preserve">Click </w:t>
      </w:r>
      <w:r w:rsidRPr="00F94435">
        <w:rPr>
          <w:b/>
        </w:rPr>
        <w:t>Finish</w:t>
      </w:r>
      <w:r>
        <w:t xml:space="preserve"> to exit the </w:t>
      </w:r>
      <w:r w:rsidRPr="00D97A2D">
        <w:rPr>
          <w:i/>
        </w:rPr>
        <w:t>Horizons to UGrid</w:t>
      </w:r>
      <w:r>
        <w:t xml:space="preserve"> dialog and create the 3D UGrid.</w:t>
      </w:r>
    </w:p>
    <w:p w14:paraId="5D9A9870" w14:textId="56BFA96C" w:rsidR="0076229F" w:rsidRDefault="0076229F" w:rsidP="00113E09">
      <w:pPr>
        <w:pStyle w:val="BodyText"/>
      </w:pPr>
      <w:r>
        <w:t xml:space="preserve">The 3D UGrid generation should complete quickly. </w:t>
      </w:r>
      <w:r w:rsidR="00F85B41">
        <w:t>T</w:t>
      </w:r>
      <w:r>
        <w:t>o rename the new UGrid and view it in 3D:</w:t>
      </w:r>
    </w:p>
    <w:p w14:paraId="0ED6E1B9" w14:textId="11D38395" w:rsidR="0076229F" w:rsidRDefault="0076229F" w:rsidP="002E4417">
      <w:pPr>
        <w:pStyle w:val="BodyText"/>
        <w:numPr>
          <w:ilvl w:val="0"/>
          <w:numId w:val="29"/>
        </w:numPr>
      </w:pPr>
      <w:r>
        <w:t>Right-click on “</w:t>
      </w:r>
      <w:r>
        <w:rPr>
          <w:noProof/>
        </w:rPr>
        <w:drawing>
          <wp:inline distT="0" distB="0" distL="0" distR="0" wp14:anchorId="16E366C1" wp14:editId="2CE9B2D6">
            <wp:extent cx="190500" cy="190500"/>
            <wp:effectExtent l="0" t="0" r="0" b="0"/>
            <wp:docPr id="182" name="Picture 182"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noProof/>
        </w:rPr>
        <w:t xml:space="preserve"> </w:t>
      </w:r>
      <w:r w:rsidRPr="00F94435">
        <w:t>quadtree (2)</w:t>
      </w:r>
      <w:r>
        <w:t xml:space="preserve">” and select </w:t>
      </w:r>
      <w:r w:rsidRPr="001228E6">
        <w:rPr>
          <w:b/>
          <w:noProof/>
        </w:rPr>
        <w:t>Rename</w:t>
      </w:r>
      <w:r>
        <w:rPr>
          <w:noProof/>
        </w:rPr>
        <w:t>.</w:t>
      </w:r>
    </w:p>
    <w:p w14:paraId="649E324C" w14:textId="7A6B9B74" w:rsidR="0076229F" w:rsidRDefault="0076229F" w:rsidP="002E4417">
      <w:pPr>
        <w:pStyle w:val="BodyText"/>
        <w:numPr>
          <w:ilvl w:val="0"/>
          <w:numId w:val="29"/>
        </w:numPr>
      </w:pPr>
      <w:r>
        <w:rPr>
          <w:noProof/>
        </w:rPr>
        <w:t>Enter “</w:t>
      </w:r>
      <w:r w:rsidRPr="00F94435">
        <w:rPr>
          <w:noProof/>
        </w:rPr>
        <w:t>quadtree-3d</w:t>
      </w:r>
      <w:r>
        <w:rPr>
          <w:noProof/>
        </w:rPr>
        <w:t xml:space="preserve">” and press </w:t>
      </w:r>
      <w:r w:rsidRPr="00D97A2D">
        <w:rPr>
          <w:i/>
          <w:noProof/>
        </w:rPr>
        <w:t>Enter</w:t>
      </w:r>
      <w:r>
        <w:rPr>
          <w:noProof/>
        </w:rPr>
        <w:t xml:space="preserve"> to set the new name.</w:t>
      </w:r>
    </w:p>
    <w:p w14:paraId="23FC8160" w14:textId="77777777" w:rsidR="0076229F" w:rsidRDefault="0076229F" w:rsidP="002E4417">
      <w:pPr>
        <w:pStyle w:val="BodyText"/>
        <w:numPr>
          <w:ilvl w:val="0"/>
          <w:numId w:val="29"/>
        </w:numPr>
      </w:pPr>
      <w:r>
        <w:t xml:space="preserve">Turn off </w:t>
      </w:r>
      <w:r>
        <w:rPr>
          <w:noProof/>
        </w:rPr>
        <w:t>“</w:t>
      </w:r>
      <w:r>
        <w:rPr>
          <w:noProof/>
        </w:rPr>
        <w:drawing>
          <wp:inline distT="0" distB="0" distL="0" distR="0" wp14:anchorId="1C7E827A" wp14:editId="3C6047C8">
            <wp:extent cx="142875" cy="142875"/>
            <wp:effectExtent l="0" t="0" r="9525" b="9525"/>
            <wp:docPr id="181" name="Picture 181" descr="File:Grid Fra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ile:Grid Frame Icon.sv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t>Grid Frame”</w:t>
      </w:r>
      <w:r>
        <w:rPr>
          <w:noProof/>
        </w:rPr>
        <w:t xml:space="preserve"> and “</w:t>
      </w:r>
      <w:r>
        <w:rPr>
          <w:noProof/>
        </w:rPr>
        <w:drawing>
          <wp:inline distT="0" distB="0" distL="0" distR="0" wp14:anchorId="54AE85BE" wp14:editId="0EA90C17">
            <wp:extent cx="152400" cy="152400"/>
            <wp:effectExtent l="0" t="0" r="0" b="0"/>
            <wp:docPr id="180" name="Picture 180" descr="File:Map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le:Map Folder.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Map Data” </w:t>
      </w:r>
      <w:r>
        <w:t xml:space="preserve">in the </w:t>
      </w:r>
      <w:r w:rsidRPr="00F94435">
        <w:t>Project Explorer</w:t>
      </w:r>
      <w:r>
        <w:t>.</w:t>
      </w:r>
    </w:p>
    <w:p w14:paraId="28FC0BB4" w14:textId="77777777" w:rsidR="0076229F" w:rsidRDefault="0076229F" w:rsidP="002E4417">
      <w:pPr>
        <w:pStyle w:val="BodyText"/>
        <w:numPr>
          <w:ilvl w:val="0"/>
          <w:numId w:val="29"/>
        </w:numPr>
      </w:pPr>
      <w:r>
        <w:t xml:space="preserve">Switch to </w:t>
      </w:r>
      <w:r w:rsidRPr="00F94435">
        <w:rPr>
          <w:b/>
        </w:rPr>
        <w:t>Oblique View</w:t>
      </w:r>
      <w:r>
        <w:t xml:space="preserve"> </w:t>
      </w:r>
      <w:r>
        <w:rPr>
          <w:noProof/>
        </w:rPr>
        <w:drawing>
          <wp:inline distT="0" distB="0" distL="0" distR="0" wp14:anchorId="2CC4D940" wp14:editId="16CF36CE">
            <wp:extent cx="133350" cy="152400"/>
            <wp:effectExtent l="0" t="0" r="0" b="0"/>
            <wp:docPr id="179" name="Picture 179" descr="File:Oblique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ile:Oblique View Macro.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t>.</w:t>
      </w:r>
    </w:p>
    <w:p w14:paraId="6859CB56" w14:textId="77777777" w:rsidR="0076229F" w:rsidRDefault="0076229F" w:rsidP="00113E09">
      <w:pPr>
        <w:pStyle w:val="BodyText"/>
      </w:pPr>
      <w:r>
        <w:t xml:space="preserve">The 3D UGrid should appear </w:t>
      </w:r>
      <w:proofErr w:type="gramStart"/>
      <w:r>
        <w:t>similar to</w:t>
      </w:r>
      <w:proofErr w:type="gramEnd"/>
      <w:r>
        <w:t xml:space="preserve"> </w:t>
      </w:r>
      <w:r>
        <w:fldChar w:fldCharType="begin"/>
      </w:r>
      <w:r>
        <w:instrText xml:space="preserve"> REF _Ref455076107 \h </w:instrText>
      </w:r>
      <w:r>
        <w:fldChar w:fldCharType="separate"/>
      </w:r>
      <w:r w:rsidR="00C62170">
        <w:t xml:space="preserve">Figure </w:t>
      </w:r>
      <w:r w:rsidR="00C62170">
        <w:rPr>
          <w:noProof/>
        </w:rPr>
        <w:t>8</w:t>
      </w:r>
      <w:r>
        <w:fldChar w:fldCharType="end"/>
      </w:r>
      <w:r>
        <w:t>.</w:t>
      </w:r>
    </w:p>
    <w:p w14:paraId="57DA7F01" w14:textId="77777777" w:rsidR="0076229F" w:rsidRDefault="0076229F" w:rsidP="0076229F">
      <w:r>
        <w:rPr>
          <w:noProof/>
        </w:rPr>
        <w:lastRenderedPageBreak/>
        <w:drawing>
          <wp:inline distT="0" distB="0" distL="0" distR="0" wp14:anchorId="26764C69" wp14:editId="235E2E3D">
            <wp:extent cx="3838575" cy="2590800"/>
            <wp:effectExtent l="19050" t="19050" r="28575" b="19050"/>
            <wp:docPr id="178" name="Picture 178" descr="GMS 10_1 - MODFLOW-USG-ComplexStratigraphy - 3D quadtree UGrid obliqu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GMS 10_1 - MODFLOW-USG-ComplexStratigraphy - 3D quadtree UGrid oblique view"/>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8575" cy="2590800"/>
                    </a:xfrm>
                    <a:prstGeom prst="rect">
                      <a:avLst/>
                    </a:prstGeom>
                    <a:noFill/>
                    <a:ln w="6350" cmpd="sng">
                      <a:solidFill>
                        <a:srgbClr val="000000"/>
                      </a:solidFill>
                      <a:miter lim="800000"/>
                      <a:headEnd/>
                      <a:tailEnd/>
                    </a:ln>
                    <a:effectLst/>
                  </pic:spPr>
                </pic:pic>
              </a:graphicData>
            </a:graphic>
          </wp:inline>
        </w:drawing>
      </w:r>
    </w:p>
    <w:p w14:paraId="74471E41" w14:textId="77777777" w:rsidR="0076229F" w:rsidRDefault="0076229F" w:rsidP="0076229F">
      <w:pPr>
        <w:pStyle w:val="Caption"/>
        <w:jc w:val="both"/>
      </w:pPr>
      <w:r>
        <w:t xml:space="preserve">      </w:t>
      </w:r>
      <w:bookmarkStart w:id="36" w:name="_Ref455076107"/>
      <w:r>
        <w:t xml:space="preserve">Figure </w:t>
      </w:r>
      <w:r w:rsidR="00C62170">
        <w:fldChar w:fldCharType="begin"/>
      </w:r>
      <w:r w:rsidR="00C62170">
        <w:instrText xml:space="preserve"> SEQ Figure \* ARABIC </w:instrText>
      </w:r>
      <w:r w:rsidR="00C62170">
        <w:fldChar w:fldCharType="separate"/>
      </w:r>
      <w:r w:rsidR="00C62170">
        <w:rPr>
          <w:noProof/>
        </w:rPr>
        <w:t>8</w:t>
      </w:r>
      <w:r w:rsidR="00C62170">
        <w:rPr>
          <w:noProof/>
        </w:rPr>
        <w:fldChar w:fldCharType="end"/>
      </w:r>
      <w:bookmarkEnd w:id="36"/>
      <w:r>
        <w:t xml:space="preserve">      3D quadtree UGrid</w:t>
      </w:r>
    </w:p>
    <w:p w14:paraId="67609C19" w14:textId="0D37B76A" w:rsidR="0076229F" w:rsidRDefault="00F85B41" w:rsidP="00113E09">
      <w:pPr>
        <w:pStyle w:val="BodyText"/>
      </w:pPr>
      <w:r>
        <w:t>T</w:t>
      </w:r>
      <w:r w:rsidR="0076229F">
        <w:t>o examine the properties of the newly created UGrid:</w:t>
      </w:r>
    </w:p>
    <w:p w14:paraId="005147EC" w14:textId="2D84242B" w:rsidR="0076229F" w:rsidRDefault="0076229F" w:rsidP="002E4417">
      <w:pPr>
        <w:pStyle w:val="BodyText"/>
        <w:numPr>
          <w:ilvl w:val="0"/>
          <w:numId w:val="29"/>
        </w:numPr>
      </w:pPr>
      <w:r>
        <w:t>Uncheck “</w:t>
      </w:r>
      <w:r>
        <w:rPr>
          <w:noProof/>
        </w:rPr>
        <w:drawing>
          <wp:inline distT="0" distB="0" distL="0" distR="0" wp14:anchorId="6F20A8AF" wp14:editId="52F42933">
            <wp:extent cx="152400" cy="152400"/>
            <wp:effectExtent l="0" t="0" r="0" b="0"/>
            <wp:docPr id="177" name="Picture 177" descr="Ugrid_ina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grid_inactiv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F94435">
        <w:t>quadtree</w:t>
      </w:r>
      <w:r>
        <w:t xml:space="preserve">” in the </w:t>
      </w:r>
      <w:r w:rsidRPr="00F94435">
        <w:t>Project Explorer</w:t>
      </w:r>
      <w:r>
        <w:t xml:space="preserve"> and select “</w:t>
      </w:r>
      <w:r>
        <w:rPr>
          <w:noProof/>
        </w:rPr>
        <w:drawing>
          <wp:inline distT="0" distB="0" distL="0" distR="0" wp14:anchorId="7BDD6B75" wp14:editId="787050DA">
            <wp:extent cx="190500" cy="190500"/>
            <wp:effectExtent l="0" t="0" r="0" b="0"/>
            <wp:docPr id="176" name="Picture 176"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noProof/>
        </w:rPr>
        <w:t xml:space="preserve"> quadtree-3d” to make it active</w:t>
      </w:r>
      <w:r>
        <w:t>.</w:t>
      </w:r>
    </w:p>
    <w:p w14:paraId="4940DE3C" w14:textId="77777777" w:rsidR="0076229F" w:rsidRDefault="0076229F" w:rsidP="002E4417">
      <w:pPr>
        <w:pStyle w:val="BodyText"/>
        <w:numPr>
          <w:ilvl w:val="0"/>
          <w:numId w:val="29"/>
        </w:numPr>
      </w:pPr>
      <w:r>
        <w:t>Right-click on “</w:t>
      </w:r>
      <w:r>
        <w:rPr>
          <w:noProof/>
        </w:rPr>
        <w:drawing>
          <wp:inline distT="0" distB="0" distL="0" distR="0" wp14:anchorId="07DAA406" wp14:editId="69D33226">
            <wp:extent cx="190500" cy="190500"/>
            <wp:effectExtent l="0" t="0" r="0" b="0"/>
            <wp:docPr id="175" name="Picture 175"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noProof/>
        </w:rPr>
        <w:t xml:space="preserve"> </w:t>
      </w:r>
      <w:r w:rsidRPr="00F94435">
        <w:t>quadtree-3d</w:t>
      </w:r>
      <w:r>
        <w:t xml:space="preserve">” </w:t>
      </w:r>
      <w:r>
        <w:rPr>
          <w:noProof/>
        </w:rPr>
        <w:t xml:space="preserve">and select </w:t>
      </w:r>
      <w:r w:rsidRPr="001228E6">
        <w:rPr>
          <w:b/>
        </w:rPr>
        <w:t>Properties</w:t>
      </w:r>
      <w:r>
        <w:rPr>
          <w:b/>
        </w:rPr>
        <w:t>…</w:t>
      </w:r>
      <w:r>
        <w:t xml:space="preserve"> to open the </w:t>
      </w:r>
      <w:r w:rsidRPr="001228E6">
        <w:rPr>
          <w:i/>
        </w:rPr>
        <w:t>UGrid Properties</w:t>
      </w:r>
      <w:r>
        <w:t xml:space="preserve"> dialog.</w:t>
      </w:r>
    </w:p>
    <w:p w14:paraId="589A71CC" w14:textId="00C9B62B" w:rsidR="0076229F" w:rsidRDefault="0076229F" w:rsidP="00113E09">
      <w:pPr>
        <w:pStyle w:val="BodyText"/>
      </w:pPr>
      <w:r>
        <w:t>This dialog provides information on the extents of the UGrid. This includes the number of cells and nodes as well as the type of cells (2D/3D). There will be about 2</w:t>
      </w:r>
      <w:r w:rsidR="00202E5C">
        <w:t>,</w:t>
      </w:r>
      <w:r>
        <w:t>693 cells and 5</w:t>
      </w:r>
      <w:r w:rsidR="00202E5C">
        <w:t>,</w:t>
      </w:r>
      <w:r>
        <w:t>265 nodes.</w:t>
      </w:r>
    </w:p>
    <w:p w14:paraId="380C8AB5" w14:textId="77777777" w:rsidR="0076229F" w:rsidRDefault="0076229F" w:rsidP="002E4417">
      <w:pPr>
        <w:pStyle w:val="BodyText"/>
        <w:numPr>
          <w:ilvl w:val="0"/>
          <w:numId w:val="29"/>
        </w:numPr>
      </w:pPr>
      <w:r>
        <w:t xml:space="preserve">Click </w:t>
      </w:r>
      <w:r>
        <w:rPr>
          <w:b/>
        </w:rPr>
        <w:t>OK</w:t>
      </w:r>
      <w:r>
        <w:t xml:space="preserve"> to exit the </w:t>
      </w:r>
      <w:r w:rsidRPr="00D97A2D">
        <w:rPr>
          <w:i/>
        </w:rPr>
        <w:t>UGrid Properties</w:t>
      </w:r>
      <w:r>
        <w:t xml:space="preserve"> dialog.</w:t>
      </w:r>
    </w:p>
    <w:p w14:paraId="5432154C" w14:textId="77777777" w:rsidR="0076229F" w:rsidRDefault="0076229F" w:rsidP="00113E09">
      <w:pPr>
        <w:pStyle w:val="BodyText"/>
      </w:pPr>
      <w:r>
        <w:t>It is now possible to view the five different layers of the UGrid. In the previous figure, the light green layer and the brown layer were clearly visible. These are layers 1 and 5 respectively. There are three other layers that are not as easy to see. Use the single layer viewing option to see the different layers of the UGrid. This option is found near the top of the GMS window.</w:t>
      </w:r>
    </w:p>
    <w:p w14:paraId="2067F2C2" w14:textId="77777777" w:rsidR="0076229F" w:rsidRDefault="0076229F" w:rsidP="002E4417">
      <w:pPr>
        <w:pStyle w:val="BodyText"/>
        <w:numPr>
          <w:ilvl w:val="0"/>
          <w:numId w:val="29"/>
        </w:numPr>
      </w:pPr>
      <w:r>
        <w:t xml:space="preserve">Turn on </w:t>
      </w:r>
      <w:r w:rsidRPr="00F94435">
        <w:rPr>
          <w:i/>
        </w:rPr>
        <w:t>Single layer</w:t>
      </w:r>
      <w:r>
        <w:t xml:space="preserve"> in the </w:t>
      </w:r>
      <w:r w:rsidRPr="002A5017">
        <w:rPr>
          <w:i/>
        </w:rPr>
        <w:t>Mini Grid Toolbar</w:t>
      </w:r>
      <w:r>
        <w:t xml:space="preserve"> </w:t>
      </w:r>
      <w:r>
        <w:rPr>
          <w:noProof/>
        </w:rPr>
        <w:drawing>
          <wp:inline distT="0" distB="0" distL="0" distR="0" wp14:anchorId="6637CFF1" wp14:editId="06313F39">
            <wp:extent cx="1295400" cy="152400"/>
            <wp:effectExtent l="19050" t="19050" r="19050" b="190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95400" cy="152400"/>
                    </a:xfrm>
                    <a:prstGeom prst="rect">
                      <a:avLst/>
                    </a:prstGeom>
                    <a:noFill/>
                    <a:ln w="6350" cmpd="sng">
                      <a:solidFill>
                        <a:srgbClr val="000000"/>
                      </a:solidFill>
                      <a:miter lim="800000"/>
                      <a:headEnd/>
                      <a:tailEnd/>
                    </a:ln>
                    <a:effectLst/>
                  </pic:spPr>
                </pic:pic>
              </a:graphicData>
            </a:graphic>
          </wp:inline>
        </w:drawing>
      </w:r>
      <w:r>
        <w:rPr>
          <w:noProof/>
        </w:rPr>
        <w:t>.</w:t>
      </w:r>
    </w:p>
    <w:p w14:paraId="4ED8B067" w14:textId="77777777" w:rsidR="0076229F" w:rsidRDefault="0076229F" w:rsidP="00113E09">
      <w:pPr>
        <w:pStyle w:val="BodyText"/>
      </w:pPr>
      <w:r>
        <w:t>The view of the UGrid has now changed and only the cells in layer 1 are visible.</w:t>
      </w:r>
    </w:p>
    <w:p w14:paraId="69F43489" w14:textId="77777777" w:rsidR="0076229F" w:rsidRDefault="0076229F" w:rsidP="002E4417">
      <w:pPr>
        <w:pStyle w:val="BodyText"/>
        <w:numPr>
          <w:ilvl w:val="0"/>
          <w:numId w:val="29"/>
        </w:numPr>
      </w:pPr>
      <w:r>
        <w:t xml:space="preserve">Change the </w:t>
      </w:r>
      <w:r w:rsidRPr="002F3007">
        <w:rPr>
          <w:i/>
        </w:rPr>
        <w:t>Layer</w:t>
      </w:r>
      <w:r>
        <w:t xml:space="preserve"> value to “</w:t>
      </w:r>
      <w:r w:rsidRPr="00F94435">
        <w:t>2</w:t>
      </w:r>
      <w:r>
        <w:t>”.</w:t>
      </w:r>
    </w:p>
    <w:p w14:paraId="589052CB" w14:textId="28DC94AA" w:rsidR="0076229F" w:rsidRDefault="0076229F" w:rsidP="00113E09">
      <w:pPr>
        <w:pStyle w:val="BodyText"/>
      </w:pPr>
      <w:r>
        <w:t xml:space="preserve">The view of </w:t>
      </w:r>
      <w:proofErr w:type="gramStart"/>
      <w:r>
        <w:t>the UGrid</w:t>
      </w:r>
      <w:proofErr w:type="gramEnd"/>
      <w:r>
        <w:t xml:space="preserve"> should now look </w:t>
      </w:r>
      <w:proofErr w:type="gramStart"/>
      <w:r>
        <w:t xml:space="preserve">similar </w:t>
      </w:r>
      <w:r w:rsidR="00CE407C">
        <w:t>to</w:t>
      </w:r>
      <w:proofErr w:type="gramEnd"/>
      <w:r w:rsidR="00CE407C">
        <w:t xml:space="preserve"> </w:t>
      </w:r>
      <w:r>
        <w:t xml:space="preserve">the left side of </w:t>
      </w:r>
      <w:r>
        <w:fldChar w:fldCharType="begin"/>
      </w:r>
      <w:r>
        <w:instrText xml:space="preserve"> REF _Ref455076858 \h </w:instrText>
      </w:r>
      <w:r>
        <w:fldChar w:fldCharType="separate"/>
      </w:r>
      <w:r w:rsidR="00C62170">
        <w:t xml:space="preserve">Figure </w:t>
      </w:r>
      <w:r w:rsidR="00C62170">
        <w:rPr>
          <w:noProof/>
        </w:rPr>
        <w:t>9</w:t>
      </w:r>
      <w:r>
        <w:fldChar w:fldCharType="end"/>
      </w:r>
      <w:r>
        <w:t>.</w:t>
      </w:r>
    </w:p>
    <w:p w14:paraId="33C52C95" w14:textId="77777777" w:rsidR="0076229F" w:rsidRDefault="0076229F" w:rsidP="0076229F">
      <w:r>
        <w:rPr>
          <w:noProof/>
        </w:rPr>
        <w:lastRenderedPageBreak/>
        <w:drawing>
          <wp:inline distT="0" distB="0" distL="0" distR="0" wp14:anchorId="2A532C0D" wp14:editId="53CDA6FE">
            <wp:extent cx="4514850" cy="2400300"/>
            <wp:effectExtent l="19050" t="19050" r="19050" b="19050"/>
            <wp:docPr id="173" name="Picture 173" descr="GMS 10_1 - MODFLOW-USG-ComplexStratigraphy - layer 2 of 3D quadtree UGrid and side view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MS 10_1 - MODFLOW-USG-ComplexStratigraphy - layer 2 of 3D quadtree UGrid and side view cell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4850" cy="2400300"/>
                    </a:xfrm>
                    <a:prstGeom prst="rect">
                      <a:avLst/>
                    </a:prstGeom>
                    <a:noFill/>
                    <a:ln w="6350" cmpd="sng">
                      <a:solidFill>
                        <a:srgbClr val="000000"/>
                      </a:solidFill>
                      <a:miter lim="800000"/>
                      <a:headEnd/>
                      <a:tailEnd/>
                    </a:ln>
                    <a:effectLst/>
                  </pic:spPr>
                </pic:pic>
              </a:graphicData>
            </a:graphic>
          </wp:inline>
        </w:drawing>
      </w:r>
    </w:p>
    <w:p w14:paraId="2E4C2D1E" w14:textId="77777777" w:rsidR="0076229F" w:rsidRDefault="0076229F" w:rsidP="0076229F">
      <w:pPr>
        <w:pStyle w:val="Caption"/>
        <w:jc w:val="both"/>
      </w:pPr>
      <w:r>
        <w:t xml:space="preserve">      </w:t>
      </w:r>
      <w:bookmarkStart w:id="37" w:name="_Ref455076858"/>
      <w:r>
        <w:t xml:space="preserve">Figure </w:t>
      </w:r>
      <w:r w:rsidR="00C62170">
        <w:fldChar w:fldCharType="begin"/>
      </w:r>
      <w:r w:rsidR="00C62170">
        <w:instrText xml:space="preserve"> SEQ Figure \* ARABIC </w:instrText>
      </w:r>
      <w:r w:rsidR="00C62170">
        <w:fldChar w:fldCharType="separate"/>
      </w:r>
      <w:r w:rsidR="00C62170">
        <w:rPr>
          <w:noProof/>
        </w:rPr>
        <w:t>9</w:t>
      </w:r>
      <w:r w:rsidR="00C62170">
        <w:rPr>
          <w:noProof/>
        </w:rPr>
        <w:fldChar w:fldCharType="end"/>
      </w:r>
      <w:bookmarkEnd w:id="37"/>
      <w:r>
        <w:t xml:space="preserve">      Layer 2 of 3D quadtree UGrid and side view cells</w:t>
      </w:r>
    </w:p>
    <w:p w14:paraId="3B6B9B56" w14:textId="416C441D" w:rsidR="0076229F" w:rsidRDefault="0076229F" w:rsidP="00113E09">
      <w:pPr>
        <w:pStyle w:val="BodyText"/>
      </w:pPr>
      <w:r>
        <w:t>This layer represents two low permeability lenses at this site. These lenses are disjointed from one another</w:t>
      </w:r>
      <w:r w:rsidR="00202E5C">
        <w:t>,</w:t>
      </w:r>
      <w:r>
        <w:t xml:space="preserve"> and they cover only a portion of the modeled site. This is an example of how a 3D UGrid supports discontinuous layers. Note that all of the cells in this layer have a thickness of at least two feet (this was part of the input to the </w:t>
      </w:r>
      <w:r w:rsidRPr="00E2296C">
        <w:rPr>
          <w:b/>
        </w:rPr>
        <w:t>Horizons</w:t>
      </w:r>
      <w:r w:rsidRPr="00E2296C">
        <w:rPr>
          <w:rFonts w:ascii="Courier New" w:hAnsi="Courier New" w:cs="Courier New"/>
          <w:b/>
        </w:rPr>
        <w:t xml:space="preserve"> </w:t>
      </w:r>
      <w:r>
        <w:rPr>
          <w:b/>
        </w:rPr>
        <w:t>→</w:t>
      </w:r>
      <w:r w:rsidRPr="00E2296C">
        <w:rPr>
          <w:b/>
        </w:rPr>
        <w:t xml:space="preserve"> UGrid</w:t>
      </w:r>
      <w:r>
        <w:t xml:space="preserve"> command). These lenses do not extend any further because any cells beyond the current extent would have had a thickness of less than </w:t>
      </w:r>
      <w:r w:rsidR="00202E5C">
        <w:t>two</w:t>
      </w:r>
      <w:r>
        <w:t xml:space="preserve"> feet.</w:t>
      </w:r>
    </w:p>
    <w:p w14:paraId="2A32F801" w14:textId="4A52EEE5" w:rsidR="0076229F" w:rsidRDefault="0076229F" w:rsidP="00113E09">
      <w:pPr>
        <w:pStyle w:val="BodyText"/>
      </w:pPr>
      <w:r>
        <w:t>Notice</w:t>
      </w:r>
      <w:r w:rsidR="001A4DFF">
        <w:t xml:space="preserve"> </w:t>
      </w:r>
      <w:r>
        <w:t xml:space="preserve">the face of the circled cell face on the left side of </w:t>
      </w:r>
      <w:r>
        <w:fldChar w:fldCharType="begin"/>
      </w:r>
      <w:r>
        <w:instrText xml:space="preserve"> REF _Ref455076858 \h </w:instrText>
      </w:r>
      <w:r>
        <w:fldChar w:fldCharType="separate"/>
      </w:r>
      <w:r w:rsidR="00C62170">
        <w:t xml:space="preserve">Figure </w:t>
      </w:r>
      <w:r w:rsidR="00C62170">
        <w:rPr>
          <w:noProof/>
        </w:rPr>
        <w:t>9</w:t>
      </w:r>
      <w:r>
        <w:fldChar w:fldCharType="end"/>
      </w:r>
      <w:r>
        <w:t xml:space="preserve">. This face is adjacent to another cell face in a different layer, as can be seen </w:t>
      </w:r>
      <w:r w:rsidR="00CE407C">
        <w:t>o</w:t>
      </w:r>
      <w:r>
        <w:t xml:space="preserve">n the right side of the figure. The adjacent cell outlined in pink is in layer 1 but is adjacent </w:t>
      </w:r>
      <w:proofErr w:type="gramStart"/>
      <w:r>
        <w:t>to cells in</w:t>
      </w:r>
      <w:proofErr w:type="gramEnd"/>
      <w:r>
        <w:t xml:space="preserve"> layers 1, 2, and 3. Data regarding cell face adjacency and face areas is written </w:t>
      </w:r>
      <w:r w:rsidR="00874ECC">
        <w:t>in</w:t>
      </w:r>
      <w:r>
        <w:t xml:space="preserve"> the DISU package. MODFLOW-USG uses the information in the DISU package to allow flow between these cells.</w:t>
      </w:r>
    </w:p>
    <w:p w14:paraId="0060F5F7" w14:textId="77777777" w:rsidR="0076229F" w:rsidRDefault="0076229F" w:rsidP="00113E09">
      <w:pPr>
        <w:pStyle w:val="BodyText"/>
      </w:pPr>
      <w:r>
        <w:t>Feel free to review the other layers</w:t>
      </w:r>
      <w:r w:rsidDel="000A37ED">
        <w:t xml:space="preserve"> </w:t>
      </w:r>
      <w:r>
        <w:t xml:space="preserve">included in the UGrid by changing the </w:t>
      </w:r>
      <w:r w:rsidRPr="002F3007">
        <w:rPr>
          <w:i/>
        </w:rPr>
        <w:t>Layer</w:t>
      </w:r>
      <w:r>
        <w:t xml:space="preserve"> value. When finished, do the following:</w:t>
      </w:r>
    </w:p>
    <w:p w14:paraId="22C8AFAB" w14:textId="77777777" w:rsidR="0076229F" w:rsidRDefault="0076229F" w:rsidP="002E4417">
      <w:pPr>
        <w:pStyle w:val="BodyText"/>
        <w:numPr>
          <w:ilvl w:val="0"/>
          <w:numId w:val="29"/>
        </w:numPr>
      </w:pPr>
      <w:r>
        <w:t xml:space="preserve">Turn off </w:t>
      </w:r>
      <w:r w:rsidRPr="00596ACA">
        <w:rPr>
          <w:i/>
        </w:rPr>
        <w:t>Single layer</w:t>
      </w:r>
      <w:r>
        <w:t xml:space="preserve"> in the </w:t>
      </w:r>
      <w:r w:rsidRPr="00CE79CD">
        <w:rPr>
          <w:i/>
        </w:rPr>
        <w:t>Mini Grid Toolbar</w:t>
      </w:r>
      <w:r>
        <w:t>.</w:t>
      </w:r>
    </w:p>
    <w:p w14:paraId="0807E9AD" w14:textId="77777777" w:rsidR="0076229F" w:rsidRDefault="0076229F" w:rsidP="002E4417">
      <w:pPr>
        <w:pStyle w:val="BodyText"/>
        <w:numPr>
          <w:ilvl w:val="0"/>
          <w:numId w:val="29"/>
        </w:numPr>
      </w:pPr>
      <w:r>
        <w:t xml:space="preserve">Switch to </w:t>
      </w:r>
      <w:r w:rsidRPr="006E0881">
        <w:rPr>
          <w:b/>
        </w:rPr>
        <w:t>Plan View</w:t>
      </w:r>
      <w:r>
        <w:t xml:space="preserve"> </w:t>
      </w:r>
      <w:r>
        <w:rPr>
          <w:noProof/>
        </w:rPr>
        <w:drawing>
          <wp:inline distT="0" distB="0" distL="0" distR="0" wp14:anchorId="138C47ED" wp14:editId="2322F1F5">
            <wp:extent cx="152400" cy="152400"/>
            <wp:effectExtent l="0" t="0" r="0" b="0"/>
            <wp:docPr id="172" name="Picture 172" descr="File:Plan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ile:Plan View Macro.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329C3657" w14:textId="77777777" w:rsidR="0076229F" w:rsidRDefault="0076229F" w:rsidP="0076229F">
      <w:pPr>
        <w:pStyle w:val="Heading2"/>
      </w:pPr>
      <w:bookmarkStart w:id="38" w:name="_Toc455162459"/>
      <w:bookmarkStart w:id="39" w:name="_Toc195517422"/>
      <w:r w:rsidRPr="00A74E43">
        <w:t>Create a MODFLOW-USG Model</w:t>
      </w:r>
      <w:bookmarkEnd w:id="38"/>
      <w:bookmarkEnd w:id="39"/>
    </w:p>
    <w:p w14:paraId="2DDD6CB1" w14:textId="6AA3A65A" w:rsidR="0076229F" w:rsidRDefault="00F85B41" w:rsidP="00113E09">
      <w:pPr>
        <w:pStyle w:val="BodyText"/>
      </w:pPr>
      <w:r>
        <w:t>T</w:t>
      </w:r>
      <w:r w:rsidR="0076229F">
        <w:t>o create the MODFLOW-USG model:</w:t>
      </w:r>
    </w:p>
    <w:p w14:paraId="229F87E9" w14:textId="77777777" w:rsidR="0076229F" w:rsidRDefault="0076229F" w:rsidP="002E4417">
      <w:pPr>
        <w:pStyle w:val="BodyText"/>
        <w:numPr>
          <w:ilvl w:val="0"/>
          <w:numId w:val="27"/>
        </w:numPr>
      </w:pPr>
      <w:r>
        <w:t xml:space="preserve">Select </w:t>
      </w:r>
      <w:r w:rsidRPr="00A73272">
        <w:rPr>
          <w:i/>
        </w:rPr>
        <w:t xml:space="preserve">MODFLOW | </w:t>
      </w:r>
      <w:r w:rsidRPr="00A73272">
        <w:rPr>
          <w:b/>
        </w:rPr>
        <w:t>New Simulation</w:t>
      </w:r>
      <w:r>
        <w:rPr>
          <w:b/>
        </w:rPr>
        <w:t>…</w:t>
      </w:r>
      <w:r>
        <w:t xml:space="preserve"> to bring up the </w:t>
      </w:r>
      <w:r w:rsidRPr="00D97A2D">
        <w:rPr>
          <w:i/>
        </w:rPr>
        <w:t>MODFLOW Global/Basic Package</w:t>
      </w:r>
      <w:r>
        <w:t xml:space="preserve"> dialog.</w:t>
      </w:r>
    </w:p>
    <w:p w14:paraId="5D2DC5AB" w14:textId="77777777" w:rsidR="0076229F" w:rsidRDefault="0076229F" w:rsidP="00113E09">
      <w:pPr>
        <w:pStyle w:val="BodyText"/>
      </w:pPr>
      <w:r>
        <w:t xml:space="preserve">Notice in the dialog, under the </w:t>
      </w:r>
      <w:r w:rsidRPr="002F3007">
        <w:rPr>
          <w:i/>
        </w:rPr>
        <w:t>MODFLOW version</w:t>
      </w:r>
      <w:r>
        <w:t xml:space="preserve"> section, that the only version available is </w:t>
      </w:r>
      <w:r w:rsidRPr="00F94435">
        <w:t>USG</w:t>
      </w:r>
      <w:r>
        <w:t xml:space="preserve">. This is because the MODFLOW simulation is being created on a UGrid. </w:t>
      </w:r>
      <w:proofErr w:type="gramStart"/>
      <w:r>
        <w:t>All of</w:t>
      </w:r>
      <w:proofErr w:type="gramEnd"/>
      <w:r>
        <w:t xml:space="preserve"> the other versions of MODFLOW can only be used on a structured 3D grid.</w:t>
      </w:r>
    </w:p>
    <w:p w14:paraId="40050AA9" w14:textId="77777777" w:rsidR="0076229F" w:rsidRDefault="0076229F" w:rsidP="002E4417">
      <w:pPr>
        <w:pStyle w:val="BodyText"/>
        <w:numPr>
          <w:ilvl w:val="0"/>
          <w:numId w:val="27"/>
        </w:numPr>
      </w:pPr>
      <w:r>
        <w:t xml:space="preserve">Click </w:t>
      </w:r>
      <w:r w:rsidRPr="00F94435">
        <w:rPr>
          <w:b/>
        </w:rPr>
        <w:t>OK</w:t>
      </w:r>
      <w:r>
        <w:t xml:space="preserve"> to accept the defaults and exit the </w:t>
      </w:r>
      <w:r w:rsidRPr="00D97A2D">
        <w:rPr>
          <w:i/>
        </w:rPr>
        <w:t>MODFLOW Global/Basic Package</w:t>
      </w:r>
      <w:r>
        <w:t xml:space="preserve"> dialog.</w:t>
      </w:r>
    </w:p>
    <w:p w14:paraId="1C76D18F" w14:textId="77777777" w:rsidR="0076229F" w:rsidRDefault="0076229F" w:rsidP="00113E09">
      <w:pPr>
        <w:pStyle w:val="BodyText"/>
      </w:pPr>
      <w:r>
        <w:t>The aquifer properties also need to be defined. This example will use materials to assign aquifer properties.</w:t>
      </w:r>
    </w:p>
    <w:p w14:paraId="15521E76" w14:textId="2331AF67" w:rsidR="0076229F" w:rsidRDefault="0076229F" w:rsidP="002E4417">
      <w:pPr>
        <w:pStyle w:val="BodyText"/>
        <w:numPr>
          <w:ilvl w:val="0"/>
          <w:numId w:val="27"/>
        </w:numPr>
      </w:pPr>
      <w:r>
        <w:t xml:space="preserve">Select </w:t>
      </w:r>
      <w:r w:rsidRPr="006E44FD">
        <w:rPr>
          <w:i/>
        </w:rPr>
        <w:t xml:space="preserve">MODFLOW | </w:t>
      </w:r>
      <w:r w:rsidRPr="00EC7CE2">
        <w:rPr>
          <w:b/>
        </w:rPr>
        <w:t xml:space="preserve">LPF </w:t>
      </w:r>
      <w:r w:rsidR="00202E5C">
        <w:rPr>
          <w:b/>
        </w:rPr>
        <w:t>-</w:t>
      </w:r>
      <w:r w:rsidRPr="00EC7CE2">
        <w:rPr>
          <w:b/>
        </w:rPr>
        <w:t xml:space="preserve"> Layer Property Flow</w:t>
      </w:r>
      <w:r>
        <w:rPr>
          <w:b/>
        </w:rPr>
        <w:t>…</w:t>
      </w:r>
      <w:r>
        <w:t xml:space="preserve"> to open the </w:t>
      </w:r>
      <w:r>
        <w:rPr>
          <w:i/>
        </w:rPr>
        <w:t xml:space="preserve">LPF Package </w:t>
      </w:r>
      <w:r>
        <w:t>dialog.</w:t>
      </w:r>
    </w:p>
    <w:p w14:paraId="0A676199" w14:textId="77777777" w:rsidR="0076229F" w:rsidRDefault="0076229F" w:rsidP="002E4417">
      <w:pPr>
        <w:pStyle w:val="BodyText"/>
        <w:numPr>
          <w:ilvl w:val="0"/>
          <w:numId w:val="27"/>
        </w:numPr>
      </w:pPr>
      <w:r>
        <w:lastRenderedPageBreak/>
        <w:t xml:space="preserve">In the </w:t>
      </w:r>
      <w:r w:rsidRPr="00CE79CD">
        <w:rPr>
          <w:i/>
        </w:rPr>
        <w:t>Layer property entry method</w:t>
      </w:r>
      <w:r>
        <w:t xml:space="preserve"> section, select </w:t>
      </w:r>
      <w:r w:rsidRPr="00CE79CD">
        <w:rPr>
          <w:i/>
        </w:rPr>
        <w:t>Use material IDs</w:t>
      </w:r>
      <w:r>
        <w:t>.</w:t>
      </w:r>
    </w:p>
    <w:p w14:paraId="3B17DE0F" w14:textId="77777777" w:rsidR="0076229F" w:rsidRDefault="0076229F" w:rsidP="002E4417">
      <w:pPr>
        <w:pStyle w:val="BodyText"/>
        <w:numPr>
          <w:ilvl w:val="0"/>
          <w:numId w:val="27"/>
        </w:numPr>
      </w:pPr>
      <w:r>
        <w:t xml:space="preserve">Click </w:t>
      </w:r>
      <w:r w:rsidRPr="00EC7CE2">
        <w:rPr>
          <w:b/>
        </w:rPr>
        <w:t>OK</w:t>
      </w:r>
      <w:r>
        <w:t xml:space="preserve"> to exit the </w:t>
      </w:r>
      <w:r w:rsidRPr="00D97A2D">
        <w:rPr>
          <w:i/>
        </w:rPr>
        <w:t>LPF Package</w:t>
      </w:r>
      <w:r>
        <w:t xml:space="preserve"> dialog.</w:t>
      </w:r>
    </w:p>
    <w:p w14:paraId="1DAEB720" w14:textId="77777777" w:rsidR="0076229F" w:rsidRDefault="0076229F" w:rsidP="0076229F">
      <w:pPr>
        <w:pStyle w:val="Heading2"/>
      </w:pPr>
      <w:bookmarkStart w:id="40" w:name="_Toc455162460"/>
      <w:bookmarkStart w:id="41" w:name="_Toc195517423"/>
      <w:r>
        <w:t>Map to MODFLOW</w:t>
      </w:r>
      <w:bookmarkEnd w:id="40"/>
      <w:bookmarkEnd w:id="41"/>
    </w:p>
    <w:p w14:paraId="52B3F9A6" w14:textId="4422BAB0" w:rsidR="0076229F" w:rsidRDefault="00F85B41" w:rsidP="00113E09">
      <w:pPr>
        <w:pStyle w:val="BodyText"/>
      </w:pPr>
      <w:r>
        <w:t>T</w:t>
      </w:r>
      <w:r w:rsidR="0076229F">
        <w:t>o assign the conceptual model values to the MODFLOW model:</w:t>
      </w:r>
    </w:p>
    <w:p w14:paraId="5D7D49E4" w14:textId="77777777" w:rsidR="0076229F" w:rsidRDefault="0076229F" w:rsidP="002E4417">
      <w:pPr>
        <w:pStyle w:val="BodyText"/>
        <w:numPr>
          <w:ilvl w:val="0"/>
          <w:numId w:val="26"/>
        </w:numPr>
      </w:pPr>
      <w:r>
        <w:t>Right-click on the “</w:t>
      </w:r>
      <w:r>
        <w:rPr>
          <w:noProof/>
        </w:rPr>
        <w:drawing>
          <wp:inline distT="0" distB="0" distL="0" distR="0" wp14:anchorId="07064B94" wp14:editId="178E16F4">
            <wp:extent cx="142875" cy="152400"/>
            <wp:effectExtent l="0" t="0" r="9525" b="0"/>
            <wp:docPr id="171" name="Picture 171"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le:Conceptual Model Icon.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rsidRPr="002A6681">
        <w:t>MODFLOW</w:t>
      </w:r>
      <w:r>
        <w:t xml:space="preserve">” conceptual model in the </w:t>
      </w:r>
      <w:r w:rsidRPr="002A6681">
        <w:t>Project Explorer</w:t>
      </w:r>
      <w:r>
        <w:t xml:space="preserve"> and select </w:t>
      </w:r>
      <w:r w:rsidRPr="001228E6">
        <w:rPr>
          <w:i/>
        </w:rPr>
        <w:t>Map To</w:t>
      </w:r>
      <w:r w:rsidRPr="001228E6">
        <w:rPr>
          <w:b/>
        </w:rPr>
        <w:t xml:space="preserve"> | MODFLOW/MODPATH</w:t>
      </w:r>
      <w:r w:rsidRPr="00F71251">
        <w:t xml:space="preserve"> </w:t>
      </w:r>
      <w:r>
        <w:t xml:space="preserve">to bring up the </w:t>
      </w:r>
      <w:r w:rsidRPr="001228E6">
        <w:rPr>
          <w:i/>
        </w:rPr>
        <w:t xml:space="preserve">Map </w:t>
      </w:r>
      <w:r>
        <w:rPr>
          <w:i/>
        </w:rPr>
        <w:t>→</w:t>
      </w:r>
      <w:r w:rsidRPr="001228E6">
        <w:rPr>
          <w:i/>
        </w:rPr>
        <w:t xml:space="preserve"> Model</w:t>
      </w:r>
      <w:r>
        <w:t xml:space="preserve"> dialog.</w:t>
      </w:r>
    </w:p>
    <w:p w14:paraId="2A88A1F2" w14:textId="77777777" w:rsidR="0076229F" w:rsidRDefault="0076229F" w:rsidP="002E4417">
      <w:pPr>
        <w:pStyle w:val="BodyText"/>
        <w:numPr>
          <w:ilvl w:val="0"/>
          <w:numId w:val="26"/>
        </w:numPr>
      </w:pPr>
      <w:r>
        <w:t xml:space="preserve">Click </w:t>
      </w:r>
      <w:r w:rsidRPr="002A6681">
        <w:rPr>
          <w:b/>
        </w:rPr>
        <w:t>OK</w:t>
      </w:r>
      <w:r>
        <w:t xml:space="preserve"> to accept the defaults and close the </w:t>
      </w:r>
      <w:r w:rsidRPr="00D97A2D">
        <w:rPr>
          <w:i/>
        </w:rPr>
        <w:t>Map → Model</w:t>
      </w:r>
      <w:r>
        <w:t xml:space="preserve"> dialog.</w:t>
      </w:r>
    </w:p>
    <w:p w14:paraId="56B98CE4" w14:textId="3A5E4841" w:rsidR="0076229F" w:rsidRDefault="0076229F" w:rsidP="00113E09">
      <w:pPr>
        <w:pStyle w:val="BodyText"/>
      </w:pPr>
      <w:r>
        <w:t>Boundary condition symbols for specified head</w:t>
      </w:r>
      <w:r w:rsidR="00874ECC">
        <w:t>s</w:t>
      </w:r>
      <w:r>
        <w:t>, rivers, and wells should appear. To see the symbols better, it is possible to turn off the cell faces on the UGrid.</w:t>
      </w:r>
    </w:p>
    <w:p w14:paraId="275EE7B6" w14:textId="77777777" w:rsidR="000C0860" w:rsidRDefault="0076229F" w:rsidP="000C0860">
      <w:pPr>
        <w:pStyle w:val="BodyText"/>
        <w:numPr>
          <w:ilvl w:val="0"/>
          <w:numId w:val="26"/>
        </w:numPr>
      </w:pPr>
      <w:r>
        <w:t>Right-click on “</w:t>
      </w:r>
      <w:r>
        <w:rPr>
          <w:noProof/>
        </w:rPr>
        <w:drawing>
          <wp:inline distT="0" distB="0" distL="0" distR="0" wp14:anchorId="41134C3B" wp14:editId="275C8339">
            <wp:extent cx="152400" cy="133350"/>
            <wp:effectExtent l="0" t="0" r="0" b="0"/>
            <wp:docPr id="170" name="Picture 170"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le:Generic Folder.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F71251">
        <w:t>UGrid Data</w:t>
      </w:r>
      <w:r>
        <w:t xml:space="preserve">” and select </w:t>
      </w:r>
      <w:r w:rsidRPr="001228E6">
        <w:rPr>
          <w:b/>
        </w:rPr>
        <w:t>Display Options</w:t>
      </w:r>
      <w:r>
        <w:rPr>
          <w:b/>
        </w:rPr>
        <w:t>…</w:t>
      </w:r>
      <w:r>
        <w:t xml:space="preserve"> to bring up the </w:t>
      </w:r>
      <w:r w:rsidRPr="00D97A2D">
        <w:rPr>
          <w:i/>
        </w:rPr>
        <w:t>Display Options</w:t>
      </w:r>
      <w:r>
        <w:t xml:space="preserve"> dialog.</w:t>
      </w:r>
    </w:p>
    <w:p w14:paraId="7EEC05A2" w14:textId="10EBA82B" w:rsidR="0076229F" w:rsidRDefault="0076229F" w:rsidP="002E4417">
      <w:pPr>
        <w:pStyle w:val="BodyText"/>
        <w:numPr>
          <w:ilvl w:val="0"/>
          <w:numId w:val="26"/>
        </w:numPr>
      </w:pPr>
      <w:r>
        <w:t>Select “UGrid: quadtree-3d</w:t>
      </w:r>
      <w:r w:rsidR="0069596A">
        <w:t xml:space="preserve"> – [Active]</w:t>
      </w:r>
      <w:r>
        <w:t>” from the list on the left.</w:t>
      </w:r>
    </w:p>
    <w:p w14:paraId="3FA113DC" w14:textId="77777777" w:rsidR="000C0860" w:rsidRDefault="000C0860" w:rsidP="002E4417">
      <w:pPr>
        <w:pStyle w:val="BodyText"/>
        <w:numPr>
          <w:ilvl w:val="0"/>
          <w:numId w:val="26"/>
        </w:numPr>
      </w:pPr>
      <w:r>
        <w:t xml:space="preserve">Click on </w:t>
      </w:r>
      <w:r>
        <w:rPr>
          <w:i/>
        </w:rPr>
        <w:t>Define UGrid specific options</w:t>
      </w:r>
      <w:r w:rsidRPr="00372AAB">
        <w:rPr>
          <w:i/>
        </w:rPr>
        <w:t>.</w:t>
      </w:r>
    </w:p>
    <w:p w14:paraId="2183AA14" w14:textId="43C8BE0D" w:rsidR="0076229F" w:rsidRDefault="0069596A" w:rsidP="002E4417">
      <w:pPr>
        <w:pStyle w:val="BodyText"/>
        <w:numPr>
          <w:ilvl w:val="0"/>
          <w:numId w:val="26"/>
        </w:numPr>
      </w:pPr>
      <w:r>
        <w:t>T</w:t>
      </w:r>
      <w:r w:rsidR="0076229F">
        <w:t xml:space="preserve">urn </w:t>
      </w:r>
      <w:r w:rsidR="0076229F" w:rsidRPr="002A6681">
        <w:t>off</w:t>
      </w:r>
      <w:r w:rsidR="0076229F">
        <w:t xml:space="preserve"> </w:t>
      </w:r>
      <w:r w:rsidR="0076229F" w:rsidRPr="00F71251">
        <w:rPr>
          <w:i/>
        </w:rPr>
        <w:t>Cell faces</w:t>
      </w:r>
      <w:r w:rsidR="0076229F">
        <w:t>.</w:t>
      </w:r>
    </w:p>
    <w:p w14:paraId="53207BDC" w14:textId="77777777" w:rsidR="0076229F" w:rsidRDefault="0076229F" w:rsidP="002E4417">
      <w:pPr>
        <w:pStyle w:val="BodyText"/>
        <w:numPr>
          <w:ilvl w:val="0"/>
          <w:numId w:val="26"/>
        </w:numPr>
      </w:pPr>
      <w:r>
        <w:t xml:space="preserve">Click </w:t>
      </w:r>
      <w:r w:rsidRPr="002A6681">
        <w:rPr>
          <w:b/>
        </w:rPr>
        <w:t>OK</w:t>
      </w:r>
      <w:r>
        <w:t xml:space="preserve"> to exit the </w:t>
      </w:r>
      <w:r w:rsidRPr="00D97A2D">
        <w:rPr>
          <w:i/>
        </w:rPr>
        <w:t>Display Options</w:t>
      </w:r>
      <w:r>
        <w:t xml:space="preserve"> dialog.</w:t>
      </w:r>
    </w:p>
    <w:p w14:paraId="203C8269" w14:textId="77777777" w:rsidR="0076229F" w:rsidRDefault="0076229F" w:rsidP="00113E09">
      <w:pPr>
        <w:pStyle w:val="BodyText"/>
      </w:pPr>
      <w:r>
        <w:t xml:space="preserve">Notice the MODFLOW boundary conditions as shown in </w:t>
      </w:r>
      <w:r>
        <w:fldChar w:fldCharType="begin"/>
      </w:r>
      <w:r>
        <w:instrText xml:space="preserve"> REF _Ref455147910 \h </w:instrText>
      </w:r>
      <w:r>
        <w:fldChar w:fldCharType="separate"/>
      </w:r>
      <w:r w:rsidR="00C62170">
        <w:t xml:space="preserve">Figure </w:t>
      </w:r>
      <w:r w:rsidR="00C62170">
        <w:rPr>
          <w:noProof/>
        </w:rPr>
        <w:t>10</w:t>
      </w:r>
      <w:r>
        <w:fldChar w:fldCharType="end"/>
      </w:r>
      <w:r>
        <w:t>. The river boundary (blue symbols) on the south is assigned only to layer 1 of the UGrid. The coastal, specified head boundary (purple symbols) is assigned to all five layers. The wells were assigned to layer 5. If desired, use the single layer viewing option to see the boundary conditions in particular layers.</w:t>
      </w:r>
    </w:p>
    <w:p w14:paraId="4C63C7AB" w14:textId="77777777" w:rsidR="0076229F" w:rsidRDefault="0076229F" w:rsidP="0076229F">
      <w:r>
        <w:rPr>
          <w:noProof/>
        </w:rPr>
        <w:drawing>
          <wp:inline distT="0" distB="0" distL="0" distR="0" wp14:anchorId="374773AB" wp14:editId="4B2D418F">
            <wp:extent cx="4105275" cy="3095625"/>
            <wp:effectExtent l="19050" t="19050" r="28575" b="28575"/>
            <wp:docPr id="169" name="Picture 169" descr="GMS 10_1 - MODFLOW-USG-ComplexStratigraphy - quadtree UGrid mapped to MODFLOW with boundary conditions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GMS 10_1 - MODFLOW-USG-ComplexStratigraphy - quadtree UGrid mapped to MODFLOW with boundary conditions visibl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05275" cy="3095625"/>
                    </a:xfrm>
                    <a:prstGeom prst="rect">
                      <a:avLst/>
                    </a:prstGeom>
                    <a:noFill/>
                    <a:ln w="6350" cmpd="sng">
                      <a:solidFill>
                        <a:srgbClr val="000000"/>
                      </a:solidFill>
                      <a:miter lim="800000"/>
                      <a:headEnd/>
                      <a:tailEnd/>
                    </a:ln>
                    <a:effectLst/>
                  </pic:spPr>
                </pic:pic>
              </a:graphicData>
            </a:graphic>
          </wp:inline>
        </w:drawing>
      </w:r>
    </w:p>
    <w:p w14:paraId="2AEFB693" w14:textId="77777777" w:rsidR="0076229F" w:rsidRPr="00A74E43" w:rsidRDefault="0076229F" w:rsidP="0076229F">
      <w:pPr>
        <w:pStyle w:val="Caption"/>
        <w:jc w:val="both"/>
      </w:pPr>
      <w:r>
        <w:t xml:space="preserve">      </w:t>
      </w:r>
      <w:bookmarkStart w:id="42" w:name="_Ref455147910"/>
      <w:r>
        <w:t xml:space="preserve">Figure </w:t>
      </w:r>
      <w:r w:rsidR="00C62170">
        <w:fldChar w:fldCharType="begin"/>
      </w:r>
      <w:r w:rsidR="00C62170">
        <w:instrText xml:space="preserve"> SEQ Figure \* ARABIC </w:instrText>
      </w:r>
      <w:r w:rsidR="00C62170">
        <w:fldChar w:fldCharType="separate"/>
      </w:r>
      <w:r w:rsidR="00C62170">
        <w:rPr>
          <w:noProof/>
        </w:rPr>
        <w:t>10</w:t>
      </w:r>
      <w:r w:rsidR="00C62170">
        <w:rPr>
          <w:noProof/>
        </w:rPr>
        <w:fldChar w:fldCharType="end"/>
      </w:r>
      <w:bookmarkEnd w:id="42"/>
      <w:r>
        <w:t xml:space="preserve">      Quadtree UGrid with MODFLOW boundary conditions</w:t>
      </w:r>
    </w:p>
    <w:p w14:paraId="493BFBDF" w14:textId="77777777" w:rsidR="0076229F" w:rsidRDefault="0076229F" w:rsidP="0076229F">
      <w:pPr>
        <w:pStyle w:val="Heading2"/>
      </w:pPr>
      <w:bookmarkStart w:id="43" w:name="_Toc455162461"/>
      <w:bookmarkStart w:id="44" w:name="_Toc195517424"/>
      <w:r>
        <w:lastRenderedPageBreak/>
        <w:t>Save and Run MODFLOW</w:t>
      </w:r>
      <w:bookmarkEnd w:id="43"/>
      <w:bookmarkEnd w:id="44"/>
    </w:p>
    <w:p w14:paraId="1D3A6504" w14:textId="072FC946" w:rsidR="0076229F" w:rsidRDefault="0076229F" w:rsidP="00113E09">
      <w:pPr>
        <w:pStyle w:val="BodyText"/>
      </w:pPr>
      <w:r>
        <w:t xml:space="preserve">Now it is possible to run MODFLOW. At this point, it is a good idea to run the </w:t>
      </w:r>
      <w:r w:rsidRPr="00C2173C">
        <w:rPr>
          <w:i/>
        </w:rPr>
        <w:t>MODFLOW Model Checker</w:t>
      </w:r>
      <w:r>
        <w:t xml:space="preserve"> to verify there are no obvious errors in the model.</w:t>
      </w:r>
    </w:p>
    <w:p w14:paraId="64421D79" w14:textId="77777777" w:rsidR="0076229F" w:rsidRDefault="0076229F" w:rsidP="002E4417">
      <w:pPr>
        <w:pStyle w:val="BodyText"/>
        <w:numPr>
          <w:ilvl w:val="0"/>
          <w:numId w:val="25"/>
        </w:numPr>
      </w:pPr>
      <w:r>
        <w:t xml:space="preserve">Select </w:t>
      </w:r>
      <w:r w:rsidRPr="00A73272">
        <w:rPr>
          <w:i/>
        </w:rPr>
        <w:t xml:space="preserve">MODFLOW | </w:t>
      </w:r>
      <w:r w:rsidRPr="00A73272">
        <w:rPr>
          <w:b/>
        </w:rPr>
        <w:t>Check Simulation</w:t>
      </w:r>
      <w:r>
        <w:rPr>
          <w:b/>
        </w:rPr>
        <w:t>…</w:t>
      </w:r>
      <w:r>
        <w:t xml:space="preserve"> to bring up the </w:t>
      </w:r>
      <w:r w:rsidRPr="00D97A2D">
        <w:rPr>
          <w:i/>
        </w:rPr>
        <w:t>Model Checker</w:t>
      </w:r>
      <w:r>
        <w:t xml:space="preserve"> dialog.</w:t>
      </w:r>
    </w:p>
    <w:p w14:paraId="57718EAF" w14:textId="77777777" w:rsidR="0076229F" w:rsidRDefault="0076229F" w:rsidP="002E4417">
      <w:pPr>
        <w:pStyle w:val="BodyText"/>
        <w:numPr>
          <w:ilvl w:val="0"/>
          <w:numId w:val="25"/>
        </w:numPr>
      </w:pPr>
      <w:r>
        <w:t xml:space="preserve">Click </w:t>
      </w:r>
      <w:r w:rsidRPr="00C2173C">
        <w:rPr>
          <w:b/>
        </w:rPr>
        <w:t>Run Check</w:t>
      </w:r>
      <w:r>
        <w:t>.</w:t>
      </w:r>
    </w:p>
    <w:p w14:paraId="3A7BC6B6" w14:textId="77777777" w:rsidR="0076229F" w:rsidRDefault="0076229F" w:rsidP="00113E09">
      <w:pPr>
        <w:pStyle w:val="BodyText"/>
      </w:pPr>
      <w:r>
        <w:t>This command searches through the MODFLOW inputs for obvious errors such as negative values for hydraulic conductivity, and so on. The model should not have any warnings or errors.</w:t>
      </w:r>
    </w:p>
    <w:p w14:paraId="3983069D" w14:textId="77777777" w:rsidR="0076229F" w:rsidRDefault="0076229F" w:rsidP="002E4417">
      <w:pPr>
        <w:pStyle w:val="BodyText"/>
        <w:numPr>
          <w:ilvl w:val="0"/>
          <w:numId w:val="25"/>
        </w:numPr>
      </w:pPr>
      <w:r>
        <w:t xml:space="preserve">Click </w:t>
      </w:r>
      <w:r w:rsidRPr="006E0881">
        <w:rPr>
          <w:b/>
        </w:rPr>
        <w:t>Done</w:t>
      </w:r>
      <w:r>
        <w:t xml:space="preserve"> to exit the </w:t>
      </w:r>
      <w:r w:rsidRPr="00D97A2D">
        <w:rPr>
          <w:i/>
        </w:rPr>
        <w:t>Model Checker</w:t>
      </w:r>
      <w:r>
        <w:t xml:space="preserve"> dialog.</w:t>
      </w:r>
    </w:p>
    <w:p w14:paraId="72A18E59" w14:textId="77777777" w:rsidR="0076229F" w:rsidRDefault="0076229F" w:rsidP="002E4417">
      <w:pPr>
        <w:pStyle w:val="BodyText"/>
        <w:numPr>
          <w:ilvl w:val="0"/>
          <w:numId w:val="25"/>
        </w:numPr>
      </w:pPr>
      <w:r w:rsidRPr="006E0881">
        <w:rPr>
          <w:b/>
        </w:rPr>
        <w:t>Save</w:t>
      </w:r>
      <w:r>
        <w:t xml:space="preserve"> </w:t>
      </w:r>
      <w:r>
        <w:rPr>
          <w:noProof/>
        </w:rPr>
        <w:drawing>
          <wp:inline distT="0" distB="0" distL="0" distR="0" wp14:anchorId="2238EE02" wp14:editId="7D0F7B25">
            <wp:extent cx="142875" cy="142875"/>
            <wp:effectExtent l="0" t="0" r="9525" b="9525"/>
            <wp:docPr id="168" name="Picture 168"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File:Save Macro.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14811">
        <w:rPr>
          <w:noProof/>
        </w:rPr>
        <w:t xml:space="preserve"> </w:t>
      </w:r>
      <w:r>
        <w:rPr>
          <w:noProof/>
        </w:rPr>
        <w:t>the project.</w:t>
      </w:r>
    </w:p>
    <w:p w14:paraId="3ADED9F4" w14:textId="0EA6979C" w:rsidR="0076229F" w:rsidRDefault="0076229F" w:rsidP="002E4417">
      <w:pPr>
        <w:pStyle w:val="BodyText"/>
        <w:numPr>
          <w:ilvl w:val="0"/>
          <w:numId w:val="25"/>
        </w:numPr>
      </w:pPr>
      <w:r>
        <w:t xml:space="preserve">Click </w:t>
      </w:r>
      <w:r w:rsidR="0069596A">
        <w:t xml:space="preserve">the </w:t>
      </w:r>
      <w:r w:rsidRPr="006E0881">
        <w:rPr>
          <w:b/>
        </w:rPr>
        <w:t>Run MODFLOW</w:t>
      </w:r>
      <w:r>
        <w:t xml:space="preserve"> </w:t>
      </w:r>
      <w:r>
        <w:rPr>
          <w:noProof/>
        </w:rPr>
        <w:drawing>
          <wp:inline distT="0" distB="0" distL="0" distR="0" wp14:anchorId="55F43207" wp14:editId="14300C7D">
            <wp:extent cx="152400" cy="133350"/>
            <wp:effectExtent l="0" t="0" r="0" b="0"/>
            <wp:docPr id="167" name="Picture 167" descr="File:Run MODFLO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ile:Run MODFLOW Macr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0069596A">
        <w:t xml:space="preserve">macro </w:t>
      </w:r>
      <w:r>
        <w:t xml:space="preserve">to bring up the </w:t>
      </w:r>
      <w:r w:rsidRPr="00D97A2D">
        <w:rPr>
          <w:i/>
        </w:rPr>
        <w:t>MODFLOW</w:t>
      </w:r>
      <w:r>
        <w:t xml:space="preserve"> model wrapper dialog.</w:t>
      </w:r>
    </w:p>
    <w:p w14:paraId="125C3598" w14:textId="77777777" w:rsidR="0076229F" w:rsidRDefault="0076229F" w:rsidP="002E4417">
      <w:pPr>
        <w:pStyle w:val="BodyText"/>
        <w:numPr>
          <w:ilvl w:val="0"/>
          <w:numId w:val="25"/>
        </w:numPr>
      </w:pPr>
      <w:r>
        <w:t xml:space="preserve">When the model finishes, turn on </w:t>
      </w:r>
      <w:r w:rsidRPr="00C2173C">
        <w:rPr>
          <w:i/>
        </w:rPr>
        <w:t>Read solution on exit</w:t>
      </w:r>
      <w:r>
        <w:t xml:space="preserve"> and </w:t>
      </w:r>
      <w:r w:rsidRPr="00C2173C">
        <w:rPr>
          <w:i/>
        </w:rPr>
        <w:t>Turn on contours (if not on already)</w:t>
      </w:r>
      <w:r>
        <w:t>.</w:t>
      </w:r>
    </w:p>
    <w:p w14:paraId="7680B46C" w14:textId="77777777" w:rsidR="0076229F" w:rsidRDefault="0076229F" w:rsidP="002E4417">
      <w:pPr>
        <w:pStyle w:val="BodyText"/>
        <w:numPr>
          <w:ilvl w:val="0"/>
          <w:numId w:val="25"/>
        </w:numPr>
      </w:pPr>
      <w:r>
        <w:t xml:space="preserve">Click </w:t>
      </w:r>
      <w:r w:rsidRPr="006E0881">
        <w:rPr>
          <w:b/>
        </w:rPr>
        <w:t>Close</w:t>
      </w:r>
      <w:r>
        <w:t xml:space="preserve"> to import the solution and close the </w:t>
      </w:r>
      <w:r w:rsidRPr="00D97A2D">
        <w:rPr>
          <w:i/>
        </w:rPr>
        <w:t>MODFLOW</w:t>
      </w:r>
      <w:r>
        <w:t xml:space="preserve"> dialog.</w:t>
      </w:r>
    </w:p>
    <w:p w14:paraId="429699E1" w14:textId="77777777" w:rsidR="0076229F" w:rsidRDefault="0076229F" w:rsidP="00113E09">
      <w:pPr>
        <w:pStyle w:val="BodyText"/>
      </w:pPr>
      <w:r>
        <w:t xml:space="preserve">The Graphics Window should </w:t>
      </w:r>
      <w:r w:rsidRPr="0025211B">
        <w:t>display contours</w:t>
      </w:r>
      <w:bookmarkEnd w:id="19"/>
      <w:bookmarkEnd w:id="20"/>
      <w:bookmarkEnd w:id="23"/>
      <w:r>
        <w:t xml:space="preserve"> </w:t>
      </w:r>
      <w:proofErr w:type="gramStart"/>
      <w:r>
        <w:t>similar to</w:t>
      </w:r>
      <w:proofErr w:type="gramEnd"/>
      <w:r>
        <w:t xml:space="preserve"> </w:t>
      </w:r>
      <w:r>
        <w:fldChar w:fldCharType="begin"/>
      </w:r>
      <w:r>
        <w:instrText xml:space="preserve"> REF _Ref455152808 \h </w:instrText>
      </w:r>
      <w:r>
        <w:fldChar w:fldCharType="separate"/>
      </w:r>
      <w:r w:rsidR="00C62170">
        <w:t xml:space="preserve">Figure </w:t>
      </w:r>
      <w:r w:rsidR="00C62170">
        <w:rPr>
          <w:noProof/>
        </w:rPr>
        <w:t>11</w:t>
      </w:r>
      <w:r>
        <w:fldChar w:fldCharType="end"/>
      </w:r>
      <w:r>
        <w:t xml:space="preserve">. Notice that there is </w:t>
      </w:r>
      <w:proofErr w:type="gramStart"/>
      <w:r>
        <w:t>some drawdown</w:t>
      </w:r>
      <w:proofErr w:type="gramEnd"/>
      <w:r>
        <w:t xml:space="preserve"> around the wells.</w:t>
      </w:r>
    </w:p>
    <w:p w14:paraId="269A3650" w14:textId="77777777" w:rsidR="0076229F" w:rsidRDefault="0076229F" w:rsidP="0076229F">
      <w:r>
        <w:rPr>
          <w:noProof/>
        </w:rPr>
        <w:drawing>
          <wp:inline distT="0" distB="0" distL="0" distR="0" wp14:anchorId="125BD800" wp14:editId="687A4181">
            <wp:extent cx="4124325" cy="3143250"/>
            <wp:effectExtent l="19050" t="19050" r="28575" b="19050"/>
            <wp:docPr id="166" name="Picture 166" descr="GMS 10_1 - MODFLOW-USG-ComplexStratigraphy - after first MODFLOW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MS 10_1 - MODFLOW-USG-ComplexStratigraphy - after first MODFLOW ru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4325" cy="3143250"/>
                    </a:xfrm>
                    <a:prstGeom prst="rect">
                      <a:avLst/>
                    </a:prstGeom>
                    <a:noFill/>
                    <a:ln w="6350" cmpd="sng">
                      <a:solidFill>
                        <a:srgbClr val="000000"/>
                      </a:solidFill>
                      <a:miter lim="800000"/>
                      <a:headEnd/>
                      <a:tailEnd/>
                    </a:ln>
                    <a:effectLst/>
                  </pic:spPr>
                </pic:pic>
              </a:graphicData>
            </a:graphic>
          </wp:inline>
        </w:drawing>
      </w:r>
    </w:p>
    <w:p w14:paraId="05227248" w14:textId="77777777" w:rsidR="0076229F" w:rsidRPr="0025211B" w:rsidRDefault="0076229F" w:rsidP="0076229F">
      <w:pPr>
        <w:pStyle w:val="Caption"/>
        <w:jc w:val="both"/>
      </w:pPr>
      <w:r>
        <w:t xml:space="preserve">      </w:t>
      </w:r>
      <w:bookmarkStart w:id="45" w:name="_Ref455152808"/>
      <w:r>
        <w:t xml:space="preserve">Figure </w:t>
      </w:r>
      <w:r w:rsidR="00C62170">
        <w:fldChar w:fldCharType="begin"/>
      </w:r>
      <w:r w:rsidR="00C62170">
        <w:instrText xml:space="preserve"> SEQ Figure \* ARABIC </w:instrText>
      </w:r>
      <w:r w:rsidR="00C62170">
        <w:fldChar w:fldCharType="separate"/>
      </w:r>
      <w:r w:rsidR="00C62170">
        <w:rPr>
          <w:noProof/>
        </w:rPr>
        <w:t>11</w:t>
      </w:r>
      <w:r w:rsidR="00C62170">
        <w:rPr>
          <w:noProof/>
        </w:rPr>
        <w:fldChar w:fldCharType="end"/>
      </w:r>
      <w:bookmarkEnd w:id="45"/>
      <w:r>
        <w:t xml:space="preserve">      MODFLOW head contours</w:t>
      </w:r>
    </w:p>
    <w:p w14:paraId="1586F81E" w14:textId="77777777" w:rsidR="0076229F" w:rsidRDefault="0076229F" w:rsidP="0076229F">
      <w:pPr>
        <w:pStyle w:val="Heading1"/>
      </w:pPr>
      <w:bookmarkStart w:id="46" w:name="_Toc455162462"/>
      <w:bookmarkStart w:id="47" w:name="_Toc195517425"/>
      <w:bookmarkStart w:id="48" w:name="_Toc351172063"/>
      <w:bookmarkStart w:id="49" w:name="_Toc361455782"/>
      <w:bookmarkStart w:id="50" w:name="_Toc112844258"/>
      <w:r>
        <w:lastRenderedPageBreak/>
        <w:t>Voronoi UGrids</w:t>
      </w:r>
      <w:bookmarkEnd w:id="46"/>
      <w:bookmarkEnd w:id="47"/>
    </w:p>
    <w:p w14:paraId="75E96712" w14:textId="77777777" w:rsidR="0076229F" w:rsidRDefault="0076229F" w:rsidP="0076229F">
      <w:pPr>
        <w:pStyle w:val="Heading2"/>
      </w:pPr>
      <w:bookmarkStart w:id="51" w:name="_Toc455162463"/>
      <w:bookmarkStart w:id="52" w:name="_Toc195517426"/>
      <w:r>
        <w:t>Create the 2D Voronoi UGrid</w:t>
      </w:r>
      <w:bookmarkEnd w:id="51"/>
      <w:bookmarkEnd w:id="52"/>
    </w:p>
    <w:p w14:paraId="16240505" w14:textId="70581B04" w:rsidR="0076229F" w:rsidRDefault="0076229F" w:rsidP="00113E09">
      <w:pPr>
        <w:pStyle w:val="BodyText"/>
      </w:pPr>
      <w:r>
        <w:t>N</w:t>
      </w:r>
      <w:r w:rsidR="0069596A">
        <w:t>ext,</w:t>
      </w:r>
      <w:r>
        <w:t xml:space="preserve"> create another MODFLOW-USG model using a Voronoi UGrid. Since all the model data is defined using the conceptual model approach, this process is fast. Follow the same procedure employed to create the 3D quadtree UGrid.</w:t>
      </w:r>
    </w:p>
    <w:p w14:paraId="7EE13E72" w14:textId="77777777" w:rsidR="0076229F" w:rsidRDefault="0076229F" w:rsidP="002E4417">
      <w:pPr>
        <w:pStyle w:val="BodyText"/>
        <w:numPr>
          <w:ilvl w:val="0"/>
          <w:numId w:val="15"/>
        </w:numPr>
      </w:pPr>
      <w:r>
        <w:t>First, turn off “</w:t>
      </w:r>
      <w:r>
        <w:rPr>
          <w:noProof/>
        </w:rPr>
        <w:drawing>
          <wp:inline distT="0" distB="0" distL="0" distR="0" wp14:anchorId="352FD2F9" wp14:editId="06BD5D86">
            <wp:extent cx="190500" cy="190500"/>
            <wp:effectExtent l="0" t="0" r="0" b="0"/>
            <wp:docPr id="165" name="Picture 165"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noProof/>
        </w:rPr>
        <w:t xml:space="preserve"> </w:t>
      </w:r>
      <w:r w:rsidRPr="00580816">
        <w:t>quadtree-3d</w:t>
      </w:r>
      <w:r>
        <w:t>”</w:t>
      </w:r>
      <w:r w:rsidRPr="00796D76">
        <w:rPr>
          <w:noProof/>
        </w:rPr>
        <w:t xml:space="preserve"> </w:t>
      </w:r>
      <w:r>
        <w:t>to hide the 3D quadtree UGrid.</w:t>
      </w:r>
    </w:p>
    <w:p w14:paraId="22258D02" w14:textId="77777777" w:rsidR="0076229F" w:rsidRDefault="0076229F" w:rsidP="002E4417">
      <w:pPr>
        <w:pStyle w:val="BodyText"/>
        <w:numPr>
          <w:ilvl w:val="0"/>
          <w:numId w:val="15"/>
        </w:numPr>
      </w:pPr>
      <w:r>
        <w:t>Expand the “</w:t>
      </w:r>
      <w:r>
        <w:rPr>
          <w:noProof/>
        </w:rPr>
        <w:drawing>
          <wp:inline distT="0" distB="0" distL="0" distR="0" wp14:anchorId="29B98099" wp14:editId="4C8739C9">
            <wp:extent cx="142875" cy="152400"/>
            <wp:effectExtent l="0" t="0" r="9525" b="0"/>
            <wp:docPr id="164" name="Picture 164"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File:Conceptual Model Icon.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rsidRPr="00580816">
        <w:t>MODFLOW</w:t>
      </w:r>
      <w:r>
        <w:t>”</w:t>
      </w:r>
      <w:r>
        <w:rPr>
          <w:noProof/>
        </w:rPr>
        <w:t xml:space="preserve"> </w:t>
      </w:r>
      <w:r>
        <w:t>conceptual model below the</w:t>
      </w:r>
      <w:r>
        <w:rPr>
          <w:b/>
        </w:rPr>
        <w:t xml:space="preserve"> </w:t>
      </w:r>
      <w:r w:rsidRPr="00D97A2D">
        <w:t>“</w:t>
      </w:r>
      <w:r>
        <w:rPr>
          <w:noProof/>
        </w:rPr>
        <w:drawing>
          <wp:inline distT="0" distB="0" distL="0" distR="0" wp14:anchorId="7AC0A371" wp14:editId="7351E21E">
            <wp:extent cx="152400" cy="152400"/>
            <wp:effectExtent l="0" t="0" r="0" b="0"/>
            <wp:docPr id="163" name="Picture 163" descr="File:Map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File:Map Folder.sv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580816">
        <w:t>Map Data</w:t>
      </w:r>
      <w:r>
        <w:t xml:space="preserve">” item in the </w:t>
      </w:r>
      <w:r w:rsidRPr="00580816">
        <w:t>Project Explorer</w:t>
      </w:r>
      <w:r>
        <w:t>.</w:t>
      </w:r>
    </w:p>
    <w:p w14:paraId="159F474B" w14:textId="77777777" w:rsidR="0076229F" w:rsidRDefault="0076229F" w:rsidP="002E4417">
      <w:pPr>
        <w:pStyle w:val="BodyText"/>
        <w:numPr>
          <w:ilvl w:val="0"/>
          <w:numId w:val="15"/>
        </w:numPr>
      </w:pPr>
      <w:r>
        <w:t>Right-click “</w:t>
      </w:r>
      <w:r>
        <w:rPr>
          <w:noProof/>
        </w:rPr>
        <w:drawing>
          <wp:inline distT="0" distB="0" distL="0" distR="0" wp14:anchorId="1A60FBE2" wp14:editId="15ABD496">
            <wp:extent cx="142875" cy="114300"/>
            <wp:effectExtent l="0" t="0" r="9525" b="0"/>
            <wp:docPr id="162" name="Picture 162"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e:Coverage Active Icon.sv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2875" cy="114300"/>
                    </a:xfrm>
                    <a:prstGeom prst="rect">
                      <a:avLst/>
                    </a:prstGeom>
                    <a:noFill/>
                    <a:ln>
                      <a:noFill/>
                    </a:ln>
                  </pic:spPr>
                </pic:pic>
              </a:graphicData>
            </a:graphic>
          </wp:inline>
        </w:drawing>
      </w:r>
      <w:r>
        <w:rPr>
          <w:noProof/>
        </w:rPr>
        <w:t xml:space="preserve"> </w:t>
      </w:r>
      <w:r w:rsidRPr="00580816">
        <w:t>SourceSink</w:t>
      </w:r>
      <w:r>
        <w:t xml:space="preserve">” </w:t>
      </w:r>
      <w:r>
        <w:rPr>
          <w:noProof/>
        </w:rPr>
        <w:t xml:space="preserve">and select </w:t>
      </w:r>
      <w:r w:rsidRPr="001C3DEC">
        <w:rPr>
          <w:i/>
        </w:rPr>
        <w:t>Map To</w:t>
      </w:r>
      <w:r w:rsidRPr="001C3DEC">
        <w:rPr>
          <w:b/>
        </w:rPr>
        <w:t xml:space="preserve"> | UGrid</w:t>
      </w:r>
      <w:r>
        <w:t xml:space="preserve"> to bring up the </w:t>
      </w:r>
      <w:r w:rsidRPr="00D97A2D">
        <w:rPr>
          <w:i/>
        </w:rPr>
        <w:t>Map → UGrid</w:t>
      </w:r>
      <w:r>
        <w:t xml:space="preserve"> dialog.</w:t>
      </w:r>
    </w:p>
    <w:p w14:paraId="1A7EB940" w14:textId="4CE3325A" w:rsidR="0076229F" w:rsidRDefault="0069596A" w:rsidP="002E4417">
      <w:pPr>
        <w:pStyle w:val="BodyText"/>
        <w:numPr>
          <w:ilvl w:val="0"/>
          <w:numId w:val="15"/>
        </w:numPr>
      </w:pPr>
      <w:r>
        <w:t xml:space="preserve">From the </w:t>
      </w:r>
      <w:r w:rsidRPr="00372AAB">
        <w:rPr>
          <w:i/>
          <w:iCs/>
        </w:rPr>
        <w:t>Dimension</w:t>
      </w:r>
      <w:r>
        <w:t xml:space="preserve"> drop-down, s</w:t>
      </w:r>
      <w:r w:rsidR="0076229F">
        <w:t>elect “2D”.</w:t>
      </w:r>
    </w:p>
    <w:p w14:paraId="0A959E26" w14:textId="3413FD12" w:rsidR="0076229F" w:rsidRDefault="0069596A" w:rsidP="002E4417">
      <w:pPr>
        <w:pStyle w:val="BodyText"/>
        <w:numPr>
          <w:ilvl w:val="0"/>
          <w:numId w:val="15"/>
        </w:numPr>
      </w:pPr>
      <w:r>
        <w:t xml:space="preserve">From the </w:t>
      </w:r>
      <w:r w:rsidRPr="00372AAB">
        <w:rPr>
          <w:i/>
          <w:iCs/>
        </w:rPr>
        <w:t>U</w:t>
      </w:r>
      <w:r>
        <w:rPr>
          <w:i/>
          <w:iCs/>
        </w:rPr>
        <w:t>G</w:t>
      </w:r>
      <w:r w:rsidRPr="00372AAB">
        <w:rPr>
          <w:i/>
          <w:iCs/>
        </w:rPr>
        <w:t>rid type</w:t>
      </w:r>
      <w:r>
        <w:t xml:space="preserve"> drop-down, s</w:t>
      </w:r>
      <w:r w:rsidR="0076229F">
        <w:t>elect “Voronoi”.</w:t>
      </w:r>
    </w:p>
    <w:p w14:paraId="28E0DFBD" w14:textId="77777777" w:rsidR="0076229F" w:rsidRDefault="0076229F" w:rsidP="002E4417">
      <w:pPr>
        <w:pStyle w:val="BodyText"/>
        <w:numPr>
          <w:ilvl w:val="0"/>
          <w:numId w:val="15"/>
        </w:numPr>
      </w:pPr>
      <w:r>
        <w:t xml:space="preserve">Click </w:t>
      </w:r>
      <w:r w:rsidRPr="002C73F9">
        <w:rPr>
          <w:b/>
        </w:rPr>
        <w:t>OK</w:t>
      </w:r>
      <w:r>
        <w:t xml:space="preserve"> to close the </w:t>
      </w:r>
      <w:r w:rsidRPr="00D97A2D">
        <w:rPr>
          <w:i/>
        </w:rPr>
        <w:t>Map → UGrid</w:t>
      </w:r>
      <w:r>
        <w:t xml:space="preserve"> dialog and generate the Voronoi UGrid.</w:t>
      </w:r>
    </w:p>
    <w:p w14:paraId="55F41785" w14:textId="7DE057DA" w:rsidR="0076229F" w:rsidRDefault="0076229F" w:rsidP="002E4417">
      <w:pPr>
        <w:pStyle w:val="BodyText"/>
        <w:numPr>
          <w:ilvl w:val="0"/>
          <w:numId w:val="15"/>
        </w:numPr>
      </w:pPr>
      <w:r>
        <w:t xml:space="preserve">Right-click on </w:t>
      </w:r>
      <w:r>
        <w:rPr>
          <w:noProof/>
        </w:rPr>
        <w:t>“</w:t>
      </w:r>
      <w:r>
        <w:rPr>
          <w:noProof/>
        </w:rPr>
        <w:drawing>
          <wp:inline distT="0" distB="0" distL="0" distR="0" wp14:anchorId="7C073CE7" wp14:editId="0E83DA14">
            <wp:extent cx="152400" cy="152400"/>
            <wp:effectExtent l="0" t="0" r="0" b="0"/>
            <wp:docPr id="161" name="Picture 161" descr="800px-UGrid_2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800px-UGrid_2D_Lock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proofErr w:type="spellStart"/>
      <w:r w:rsidRPr="00580816">
        <w:t>ugrid</w:t>
      </w:r>
      <w:proofErr w:type="spellEnd"/>
      <w:r>
        <w:t>”</w:t>
      </w:r>
      <w:r>
        <w:rPr>
          <w:noProof/>
        </w:rPr>
        <w:t xml:space="preserve"> and select </w:t>
      </w:r>
      <w:r w:rsidRPr="00135ABC">
        <w:rPr>
          <w:b/>
          <w:noProof/>
        </w:rPr>
        <w:t>Rename</w:t>
      </w:r>
      <w:r>
        <w:rPr>
          <w:noProof/>
        </w:rPr>
        <w:t>.</w:t>
      </w:r>
    </w:p>
    <w:p w14:paraId="10373C8F" w14:textId="77777777" w:rsidR="0076229F" w:rsidRDefault="0076229F" w:rsidP="002E4417">
      <w:pPr>
        <w:pStyle w:val="BodyText"/>
        <w:numPr>
          <w:ilvl w:val="0"/>
          <w:numId w:val="15"/>
        </w:numPr>
      </w:pPr>
      <w:r>
        <w:rPr>
          <w:noProof/>
        </w:rPr>
        <w:t>Enter “</w:t>
      </w:r>
      <w:r w:rsidRPr="00580816">
        <w:rPr>
          <w:noProof/>
        </w:rPr>
        <w:t>voronoi</w:t>
      </w:r>
      <w:r>
        <w:rPr>
          <w:noProof/>
        </w:rPr>
        <w:t xml:space="preserve">” and press </w:t>
      </w:r>
      <w:r w:rsidRPr="00D97A2D">
        <w:rPr>
          <w:i/>
          <w:noProof/>
        </w:rPr>
        <w:t>Enter</w:t>
      </w:r>
      <w:r>
        <w:rPr>
          <w:noProof/>
        </w:rPr>
        <w:t xml:space="preserve"> to set the new name.</w:t>
      </w:r>
    </w:p>
    <w:p w14:paraId="321AFB5D" w14:textId="22974EDE" w:rsidR="0076229F" w:rsidRDefault="0076229F" w:rsidP="002E4417">
      <w:pPr>
        <w:pStyle w:val="BodyText"/>
        <w:numPr>
          <w:ilvl w:val="0"/>
          <w:numId w:val="15"/>
        </w:numPr>
      </w:pPr>
      <w:r>
        <w:t>Right-click on “</w:t>
      </w:r>
      <w:r>
        <w:rPr>
          <w:noProof/>
        </w:rPr>
        <w:drawing>
          <wp:inline distT="0" distB="0" distL="0" distR="0" wp14:anchorId="0B8F44A2" wp14:editId="0EF2AA81">
            <wp:extent cx="152400" cy="133350"/>
            <wp:effectExtent l="0" t="0" r="0" b="0"/>
            <wp:docPr id="160" name="Picture 160"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ile:Generic Folder.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88344C">
        <w:t>UGrid Data</w:t>
      </w:r>
      <w:r>
        <w:t xml:space="preserve">” and select </w:t>
      </w:r>
      <w:r w:rsidRPr="008A6ABB">
        <w:rPr>
          <w:b/>
        </w:rPr>
        <w:t>Display Options</w:t>
      </w:r>
      <w:r>
        <w:rPr>
          <w:b/>
        </w:rPr>
        <w:t>…</w:t>
      </w:r>
      <w:r>
        <w:t xml:space="preserve"> to open the </w:t>
      </w:r>
      <w:r w:rsidRPr="008A6ABB">
        <w:rPr>
          <w:i/>
        </w:rPr>
        <w:t>Display Options</w:t>
      </w:r>
      <w:r>
        <w:t xml:space="preserve"> dialog.</w:t>
      </w:r>
    </w:p>
    <w:p w14:paraId="5029E837" w14:textId="07725649" w:rsidR="0076229F" w:rsidRDefault="0076229F" w:rsidP="002E4417">
      <w:pPr>
        <w:pStyle w:val="BodyText"/>
        <w:numPr>
          <w:ilvl w:val="0"/>
          <w:numId w:val="15"/>
        </w:numPr>
      </w:pPr>
      <w:r>
        <w:t>Select “UGrid: voronoi</w:t>
      </w:r>
      <w:r w:rsidR="00D46033">
        <w:t xml:space="preserve"> – [Active]</w:t>
      </w:r>
      <w:r>
        <w:t>” from the list on the left.</w:t>
      </w:r>
    </w:p>
    <w:p w14:paraId="72BE601E" w14:textId="77777777" w:rsidR="000C0860" w:rsidRDefault="000C0860" w:rsidP="002E4417">
      <w:pPr>
        <w:pStyle w:val="BodyText"/>
        <w:numPr>
          <w:ilvl w:val="0"/>
          <w:numId w:val="15"/>
        </w:numPr>
      </w:pPr>
      <w:r>
        <w:t>Check</w:t>
      </w:r>
      <w:r w:rsidR="00B8205C">
        <w:t xml:space="preserve"> on</w:t>
      </w:r>
      <w:r>
        <w:t xml:space="preserve"> </w:t>
      </w:r>
      <w:r>
        <w:rPr>
          <w:i/>
        </w:rPr>
        <w:t>Define UGrid specific options</w:t>
      </w:r>
      <w:r w:rsidR="00087D98">
        <w:t>.</w:t>
      </w:r>
    </w:p>
    <w:p w14:paraId="0C7A4C72" w14:textId="74E2B281" w:rsidR="0076229F" w:rsidRDefault="00D46033" w:rsidP="002E4417">
      <w:pPr>
        <w:pStyle w:val="BodyText"/>
        <w:numPr>
          <w:ilvl w:val="0"/>
          <w:numId w:val="15"/>
        </w:numPr>
      </w:pPr>
      <w:r>
        <w:t>T</w:t>
      </w:r>
      <w:r w:rsidR="0076229F">
        <w:t xml:space="preserve">urn </w:t>
      </w:r>
      <w:r w:rsidR="0076229F" w:rsidRPr="0088344C">
        <w:t>on</w:t>
      </w:r>
      <w:r w:rsidR="0076229F">
        <w:t xml:space="preserve"> </w:t>
      </w:r>
      <w:r w:rsidR="0076229F" w:rsidRPr="00484D7F">
        <w:rPr>
          <w:i/>
        </w:rPr>
        <w:t>Cell faces</w:t>
      </w:r>
      <w:r w:rsidR="0076229F">
        <w:t xml:space="preserve"> and turn </w:t>
      </w:r>
      <w:r w:rsidR="0076229F" w:rsidRPr="0088344C">
        <w:t>off</w:t>
      </w:r>
      <w:r w:rsidR="0076229F">
        <w:t xml:space="preserve"> </w:t>
      </w:r>
      <w:r w:rsidR="0076229F" w:rsidRPr="00D97A2D">
        <w:rPr>
          <w:i/>
        </w:rPr>
        <w:t>Face c</w:t>
      </w:r>
      <w:r w:rsidR="0076229F" w:rsidRPr="00484D7F">
        <w:rPr>
          <w:i/>
        </w:rPr>
        <w:t>ontours</w:t>
      </w:r>
      <w:r w:rsidR="0076229F">
        <w:t>.</w:t>
      </w:r>
    </w:p>
    <w:p w14:paraId="4AD37A78" w14:textId="77777777" w:rsidR="0076229F" w:rsidRDefault="0076229F" w:rsidP="002E4417">
      <w:pPr>
        <w:pStyle w:val="BodyText"/>
        <w:numPr>
          <w:ilvl w:val="0"/>
          <w:numId w:val="15"/>
        </w:numPr>
      </w:pPr>
      <w:r>
        <w:t xml:space="preserve">Click </w:t>
      </w:r>
      <w:r w:rsidRPr="0088344C">
        <w:rPr>
          <w:b/>
        </w:rPr>
        <w:t>OK</w:t>
      </w:r>
      <w:r>
        <w:t xml:space="preserve"> to exit the </w:t>
      </w:r>
      <w:r w:rsidRPr="00D97A2D">
        <w:rPr>
          <w:i/>
        </w:rPr>
        <w:t>Display Options</w:t>
      </w:r>
      <w:r>
        <w:t xml:space="preserve"> dialog.</w:t>
      </w:r>
    </w:p>
    <w:p w14:paraId="2E0E2B41" w14:textId="37E6E2AB" w:rsidR="0076229F" w:rsidRDefault="007F4D75" w:rsidP="00113E09">
      <w:pPr>
        <w:pStyle w:val="BodyText"/>
      </w:pPr>
      <w:r>
        <w:t xml:space="preserve">Figure 12 shows the </w:t>
      </w:r>
      <w:r w:rsidR="0076229F">
        <w:t>Voronoi grid refined around wells and boundary conditions</w:t>
      </w:r>
      <w:r>
        <w:t>.</w:t>
      </w:r>
    </w:p>
    <w:p w14:paraId="709E3866" w14:textId="77777777" w:rsidR="0076229F" w:rsidRDefault="0076229F" w:rsidP="0076229F">
      <w:r>
        <w:rPr>
          <w:noProof/>
        </w:rPr>
        <w:drawing>
          <wp:inline distT="0" distB="0" distL="0" distR="0" wp14:anchorId="0A09B60B" wp14:editId="31997FF1">
            <wp:extent cx="4114800" cy="2905125"/>
            <wp:effectExtent l="19050" t="19050" r="19050" b="285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14800" cy="2905125"/>
                    </a:xfrm>
                    <a:prstGeom prst="rect">
                      <a:avLst/>
                    </a:prstGeom>
                    <a:noFill/>
                    <a:ln w="6350" cmpd="sng">
                      <a:solidFill>
                        <a:srgbClr val="000000"/>
                      </a:solidFill>
                      <a:miter lim="800000"/>
                      <a:headEnd/>
                      <a:tailEnd/>
                    </a:ln>
                    <a:effectLst/>
                  </pic:spPr>
                </pic:pic>
              </a:graphicData>
            </a:graphic>
          </wp:inline>
        </w:drawing>
      </w:r>
    </w:p>
    <w:p w14:paraId="00E68E74" w14:textId="77777777" w:rsidR="0076229F" w:rsidRPr="00402B17" w:rsidRDefault="0076229F" w:rsidP="0076229F">
      <w:pPr>
        <w:pStyle w:val="Caption"/>
        <w:jc w:val="both"/>
      </w:pPr>
      <w:r>
        <w:t xml:space="preserve">      </w:t>
      </w:r>
      <w:bookmarkStart w:id="53" w:name="_Ref455156320"/>
      <w:r>
        <w:t xml:space="preserve">Figure </w:t>
      </w:r>
      <w:r w:rsidR="00C62170">
        <w:fldChar w:fldCharType="begin"/>
      </w:r>
      <w:r w:rsidR="00C62170">
        <w:instrText xml:space="preserve"> SEQ Figure \* ARABIC </w:instrText>
      </w:r>
      <w:r w:rsidR="00C62170">
        <w:fldChar w:fldCharType="separate"/>
      </w:r>
      <w:r w:rsidR="00C62170">
        <w:rPr>
          <w:noProof/>
        </w:rPr>
        <w:t>12</w:t>
      </w:r>
      <w:r w:rsidR="00C62170">
        <w:rPr>
          <w:noProof/>
        </w:rPr>
        <w:fldChar w:fldCharType="end"/>
      </w:r>
      <w:bookmarkEnd w:id="53"/>
      <w:r>
        <w:t xml:space="preserve">      2D Voronoi UGrid</w:t>
      </w:r>
    </w:p>
    <w:p w14:paraId="27F3B31C" w14:textId="77777777" w:rsidR="0076229F" w:rsidRPr="001E5478" w:rsidRDefault="0076229F" w:rsidP="0076229F">
      <w:pPr>
        <w:pStyle w:val="Heading2"/>
        <w:rPr>
          <w:lang w:val="pt-BR"/>
        </w:rPr>
      </w:pPr>
      <w:bookmarkStart w:id="54" w:name="_Toc455162464"/>
      <w:bookmarkStart w:id="55" w:name="_Toc195517427"/>
      <w:r w:rsidRPr="001E5478">
        <w:rPr>
          <w:lang w:val="pt-BR"/>
        </w:rPr>
        <w:lastRenderedPageBreak/>
        <w:t>Create a 3D Voronoi UGrid</w:t>
      </w:r>
      <w:bookmarkEnd w:id="54"/>
      <w:bookmarkEnd w:id="55"/>
    </w:p>
    <w:p w14:paraId="4B2B1123" w14:textId="77777777" w:rsidR="0076229F" w:rsidRDefault="0076229F" w:rsidP="00113E09">
      <w:pPr>
        <w:pStyle w:val="BodyText"/>
      </w:pPr>
      <w:r>
        <w:t>It is now possible to create the 3D Voronoi UGrid.</w:t>
      </w:r>
    </w:p>
    <w:p w14:paraId="4E3D5A7F" w14:textId="77777777" w:rsidR="0076229F" w:rsidRDefault="0076229F" w:rsidP="002E4417">
      <w:pPr>
        <w:pStyle w:val="BodyText"/>
        <w:numPr>
          <w:ilvl w:val="0"/>
          <w:numId w:val="16"/>
        </w:numPr>
      </w:pPr>
      <w:r>
        <w:t>Select the “</w:t>
      </w:r>
      <w:r>
        <w:rPr>
          <w:noProof/>
        </w:rPr>
        <w:drawing>
          <wp:inline distT="0" distB="0" distL="0" distR="0" wp14:anchorId="68CE0003" wp14:editId="50DED087">
            <wp:extent cx="152400" cy="152400"/>
            <wp:effectExtent l="0" t="0" r="0" b="0"/>
            <wp:docPr id="158" name="Picture 158" descr="File:Borehole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File:Borehole Folder.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88344C">
        <w:t>Borehole Data</w:t>
      </w:r>
      <w:r>
        <w:t>”</w:t>
      </w:r>
      <w:r>
        <w:rPr>
          <w:noProof/>
        </w:rPr>
        <w:t xml:space="preserve"> folder in the </w:t>
      </w:r>
      <w:r w:rsidRPr="0088344C">
        <w:rPr>
          <w:noProof/>
        </w:rPr>
        <w:t>Project Explorer</w:t>
      </w:r>
      <w:r>
        <w:rPr>
          <w:noProof/>
        </w:rPr>
        <w:t xml:space="preserve"> to make it active.</w:t>
      </w:r>
    </w:p>
    <w:p w14:paraId="22C59627" w14:textId="77777777" w:rsidR="0076229F" w:rsidRDefault="0076229F" w:rsidP="002E4417">
      <w:pPr>
        <w:pStyle w:val="BodyText"/>
        <w:numPr>
          <w:ilvl w:val="0"/>
          <w:numId w:val="16"/>
        </w:numPr>
      </w:pPr>
      <w:r>
        <w:t xml:space="preserve">Select </w:t>
      </w:r>
      <w:r w:rsidRPr="00F952F5">
        <w:rPr>
          <w:i/>
        </w:rPr>
        <w:t xml:space="preserve">Boreholes | </w:t>
      </w:r>
      <w:r w:rsidRPr="0088344C">
        <w:rPr>
          <w:b/>
        </w:rPr>
        <w:t xml:space="preserve">Horizons </w:t>
      </w:r>
      <w:r>
        <w:rPr>
          <w:b/>
        </w:rPr>
        <w:t>→</w:t>
      </w:r>
      <w:r w:rsidRPr="0088344C">
        <w:rPr>
          <w:b/>
        </w:rPr>
        <w:t xml:space="preserve"> UGrid</w:t>
      </w:r>
      <w:r>
        <w:rPr>
          <w:b/>
        </w:rPr>
        <w:t>…</w:t>
      </w:r>
      <w:r w:rsidRPr="00F952F5">
        <w:rPr>
          <w:i/>
        </w:rPr>
        <w:t xml:space="preserve"> </w:t>
      </w:r>
      <w:r>
        <w:t xml:space="preserve">to bring up the </w:t>
      </w:r>
      <w:r w:rsidRPr="00D97A2D">
        <w:rPr>
          <w:i/>
        </w:rPr>
        <w:t>Horizons Elevations</w:t>
      </w:r>
      <w:r>
        <w:t xml:space="preserve"> page of the </w:t>
      </w:r>
      <w:r w:rsidRPr="00D97A2D">
        <w:rPr>
          <w:i/>
        </w:rPr>
        <w:t>Horizons to UGrid</w:t>
      </w:r>
      <w:r>
        <w:t xml:space="preserve"> dialog.</w:t>
      </w:r>
    </w:p>
    <w:p w14:paraId="111E0BBF" w14:textId="41C9046E" w:rsidR="0076229F" w:rsidRDefault="0076229F" w:rsidP="002E4417">
      <w:pPr>
        <w:pStyle w:val="BodyText"/>
        <w:numPr>
          <w:ilvl w:val="0"/>
          <w:numId w:val="16"/>
        </w:numPr>
      </w:pPr>
      <w:r>
        <w:t xml:space="preserve">Click </w:t>
      </w:r>
      <w:r w:rsidRPr="0088344C">
        <w:rPr>
          <w:b/>
        </w:rPr>
        <w:t>Next</w:t>
      </w:r>
      <w:r w:rsidR="00D46033">
        <w:rPr>
          <w:b/>
        </w:rPr>
        <w:t xml:space="preserve"> &gt;</w:t>
      </w:r>
      <w:r>
        <w:t xml:space="preserve"> to go to the </w:t>
      </w:r>
      <w:r w:rsidRPr="00D97A2D">
        <w:rPr>
          <w:i/>
        </w:rPr>
        <w:t>Top and Bottom Elevations</w:t>
      </w:r>
      <w:r>
        <w:t xml:space="preserve"> page of the </w:t>
      </w:r>
      <w:r w:rsidRPr="00D97A2D">
        <w:rPr>
          <w:i/>
        </w:rPr>
        <w:t>Horizons to UGrid</w:t>
      </w:r>
      <w:r>
        <w:t xml:space="preserve"> dialog.</w:t>
      </w:r>
    </w:p>
    <w:p w14:paraId="48B54CFE" w14:textId="77777777" w:rsidR="0076229F" w:rsidRDefault="0076229F" w:rsidP="002E4417">
      <w:pPr>
        <w:pStyle w:val="BodyText"/>
        <w:numPr>
          <w:ilvl w:val="0"/>
          <w:numId w:val="16"/>
        </w:numPr>
      </w:pPr>
      <w:r>
        <w:t xml:space="preserve">In the </w:t>
      </w:r>
      <w:r w:rsidRPr="003F2540">
        <w:rPr>
          <w:i/>
        </w:rPr>
        <w:t>Primary UGrid</w:t>
      </w:r>
      <w:r>
        <w:t xml:space="preserve"> section, select “</w:t>
      </w:r>
      <w:r>
        <w:rPr>
          <w:noProof/>
        </w:rPr>
        <w:drawing>
          <wp:inline distT="0" distB="0" distL="0" distR="0" wp14:anchorId="4CED7FE0" wp14:editId="4E4F982E">
            <wp:extent cx="171450" cy="171450"/>
            <wp:effectExtent l="0" t="0" r="0" b="0"/>
            <wp:docPr id="157" name="Picture 157" descr="800px-UGrid_2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800px-UGrid_2D_Lock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rPr>
        <w:t xml:space="preserve"> </w:t>
      </w:r>
      <w:r w:rsidRPr="0088344C">
        <w:t>voronoi</w:t>
      </w:r>
      <w:r>
        <w:t>”.</w:t>
      </w:r>
    </w:p>
    <w:p w14:paraId="6E57855C" w14:textId="77777777" w:rsidR="0076229F" w:rsidRDefault="0076229F" w:rsidP="002E4417">
      <w:pPr>
        <w:pStyle w:val="BodyText"/>
        <w:numPr>
          <w:ilvl w:val="0"/>
          <w:numId w:val="16"/>
        </w:numPr>
      </w:pPr>
      <w:r>
        <w:t xml:space="preserve">Click </w:t>
      </w:r>
      <w:r w:rsidRPr="0088344C">
        <w:rPr>
          <w:b/>
        </w:rPr>
        <w:t>Finish</w:t>
      </w:r>
      <w:r>
        <w:t xml:space="preserve"> to close the </w:t>
      </w:r>
      <w:r w:rsidRPr="00D97A2D">
        <w:rPr>
          <w:i/>
        </w:rPr>
        <w:t>Horizons to UGrid</w:t>
      </w:r>
      <w:r>
        <w:t xml:space="preserve"> dialog and create the 3D UGrid.</w:t>
      </w:r>
    </w:p>
    <w:p w14:paraId="2EA41980" w14:textId="77777777" w:rsidR="0076229F" w:rsidRDefault="0076229F" w:rsidP="002E4417">
      <w:pPr>
        <w:pStyle w:val="BodyText"/>
        <w:numPr>
          <w:ilvl w:val="0"/>
          <w:numId w:val="16"/>
        </w:numPr>
      </w:pPr>
      <w:r>
        <w:t xml:space="preserve">Turn off </w:t>
      </w:r>
      <w:r>
        <w:rPr>
          <w:noProof/>
        </w:rPr>
        <w:t>“</w:t>
      </w:r>
      <w:r w:rsidR="008C54FC">
        <w:rPr>
          <w:noProof/>
        </w:rPr>
        <w:drawing>
          <wp:inline distT="0" distB="0" distL="0" distR="0" wp14:anchorId="5E8DF473" wp14:editId="06E7D485">
            <wp:extent cx="171450" cy="171450"/>
            <wp:effectExtent l="0" t="0" r="0" b="0"/>
            <wp:docPr id="1" name="Picture 1" descr="800px-UGrid_2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800px-UGrid_2D_Lock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Pr>
          <w:noProof/>
        </w:rPr>
        <w:t xml:space="preserve"> </w:t>
      </w:r>
      <w:r w:rsidRPr="0088344C">
        <w:t>voronoi</w:t>
      </w:r>
      <w:r>
        <w:t xml:space="preserve">” in the </w:t>
      </w:r>
      <w:r w:rsidRPr="0088344C">
        <w:t>Project Explorer</w:t>
      </w:r>
      <w:r>
        <w:t xml:space="preserve"> to hide the 2D UGrid.</w:t>
      </w:r>
    </w:p>
    <w:p w14:paraId="68731FBC" w14:textId="2F9291DD" w:rsidR="0076229F" w:rsidRDefault="0076229F" w:rsidP="002E4417">
      <w:pPr>
        <w:pStyle w:val="BodyText"/>
        <w:numPr>
          <w:ilvl w:val="0"/>
          <w:numId w:val="16"/>
        </w:numPr>
      </w:pPr>
      <w:r>
        <w:t>Right-click on “</w:t>
      </w:r>
      <w:r>
        <w:rPr>
          <w:noProof/>
        </w:rPr>
        <w:drawing>
          <wp:inline distT="0" distB="0" distL="0" distR="0" wp14:anchorId="06D0A5A5" wp14:editId="0D6F6EAE">
            <wp:extent cx="152400" cy="152400"/>
            <wp:effectExtent l="0" t="0" r="0" b="0"/>
            <wp:docPr id="133" name="Picture 133"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88344C">
        <w:t>voronoi (2)</w:t>
      </w:r>
      <w:r>
        <w:t>”</w:t>
      </w:r>
      <w:r w:rsidRPr="00796D76">
        <w:rPr>
          <w:noProof/>
        </w:rPr>
        <w:t xml:space="preserve"> </w:t>
      </w:r>
      <w:r>
        <w:rPr>
          <w:noProof/>
        </w:rPr>
        <w:t xml:space="preserve">and select </w:t>
      </w:r>
      <w:r w:rsidRPr="006D1AEB">
        <w:rPr>
          <w:b/>
        </w:rPr>
        <w:t>Rename</w:t>
      </w:r>
      <w:r>
        <w:t>.</w:t>
      </w:r>
    </w:p>
    <w:p w14:paraId="23956024" w14:textId="77777777" w:rsidR="0076229F" w:rsidRDefault="0076229F" w:rsidP="002E4417">
      <w:pPr>
        <w:pStyle w:val="BodyText"/>
        <w:numPr>
          <w:ilvl w:val="0"/>
          <w:numId w:val="16"/>
        </w:numPr>
      </w:pPr>
      <w:r>
        <w:t>Enter “</w:t>
      </w:r>
      <w:r w:rsidRPr="0088344C">
        <w:t>voronoi-3d</w:t>
      </w:r>
      <w:r>
        <w:t xml:space="preserve">” and press </w:t>
      </w:r>
      <w:r w:rsidRPr="00D97A2D">
        <w:rPr>
          <w:i/>
        </w:rPr>
        <w:t>Enter</w:t>
      </w:r>
      <w:r>
        <w:t xml:space="preserve"> to set the new name.</w:t>
      </w:r>
    </w:p>
    <w:p w14:paraId="34960DAF" w14:textId="77777777" w:rsidR="0076229F" w:rsidRDefault="0076229F" w:rsidP="002E4417">
      <w:pPr>
        <w:pStyle w:val="BodyText"/>
        <w:numPr>
          <w:ilvl w:val="0"/>
          <w:numId w:val="16"/>
        </w:numPr>
      </w:pPr>
      <w:r>
        <w:t xml:space="preserve">Switch to </w:t>
      </w:r>
      <w:r w:rsidRPr="0088344C">
        <w:rPr>
          <w:b/>
        </w:rPr>
        <w:t>Oblique View</w:t>
      </w:r>
      <w:r>
        <w:t xml:space="preserve"> </w:t>
      </w:r>
      <w:r>
        <w:rPr>
          <w:noProof/>
        </w:rPr>
        <w:drawing>
          <wp:inline distT="0" distB="0" distL="0" distR="0" wp14:anchorId="06F5C47C" wp14:editId="1D7F7029">
            <wp:extent cx="133350" cy="152400"/>
            <wp:effectExtent l="0" t="0" r="0" b="0"/>
            <wp:docPr id="132" name="Picture 132" descr="File:Oblique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File:Oblique View Macro.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Pr>
          <w:noProof/>
        </w:rPr>
        <w:t xml:space="preserve"> </w:t>
      </w:r>
      <w:r>
        <w:t>to view the UGrid in 3D.</w:t>
      </w:r>
    </w:p>
    <w:p w14:paraId="7B97CCC9" w14:textId="77777777" w:rsidR="0076229F" w:rsidRDefault="0076229F" w:rsidP="00113E09">
      <w:pPr>
        <w:pStyle w:val="BodyText"/>
      </w:pPr>
      <w:r>
        <w:rPr>
          <w:noProof/>
        </w:rPr>
        <w:t xml:space="preserve">A 3D Voronoi grid similar to </w:t>
      </w:r>
      <w:r>
        <w:rPr>
          <w:noProof/>
        </w:rPr>
        <w:fldChar w:fldCharType="begin"/>
      </w:r>
      <w:r>
        <w:rPr>
          <w:noProof/>
        </w:rPr>
        <w:instrText xml:space="preserve"> REF _Ref455156930 \h </w:instrText>
      </w:r>
      <w:r>
        <w:rPr>
          <w:noProof/>
        </w:rPr>
      </w:r>
      <w:r>
        <w:rPr>
          <w:noProof/>
        </w:rPr>
        <w:fldChar w:fldCharType="separate"/>
      </w:r>
      <w:r w:rsidR="00C62170">
        <w:t xml:space="preserve">Figure </w:t>
      </w:r>
      <w:r w:rsidR="00C62170">
        <w:rPr>
          <w:noProof/>
        </w:rPr>
        <w:t>13</w:t>
      </w:r>
      <w:r>
        <w:rPr>
          <w:noProof/>
        </w:rPr>
        <w:fldChar w:fldCharType="end"/>
      </w:r>
      <w:r>
        <w:rPr>
          <w:noProof/>
        </w:rPr>
        <w:t xml:space="preserve"> should now be visible. This grid looks similar to the 3D quadtree UGrid. View the different layers of this UGrid using the single layer viewing option (just as with the 3D quadtree UGrid).</w:t>
      </w:r>
    </w:p>
    <w:p w14:paraId="09982F89" w14:textId="77777777" w:rsidR="0076229F" w:rsidRDefault="0076229F" w:rsidP="0076229F">
      <w:pPr>
        <w:keepNext/>
      </w:pPr>
      <w:r>
        <w:rPr>
          <w:noProof/>
        </w:rPr>
        <w:drawing>
          <wp:inline distT="0" distB="0" distL="0" distR="0" wp14:anchorId="3CFEA7B1" wp14:editId="10740021">
            <wp:extent cx="4019550" cy="2686050"/>
            <wp:effectExtent l="19050" t="19050" r="19050"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19550" cy="2686050"/>
                    </a:xfrm>
                    <a:prstGeom prst="rect">
                      <a:avLst/>
                    </a:prstGeom>
                    <a:noFill/>
                    <a:ln w="6350" cmpd="sng">
                      <a:solidFill>
                        <a:srgbClr val="000000"/>
                      </a:solidFill>
                      <a:miter lim="800000"/>
                      <a:headEnd/>
                      <a:tailEnd/>
                    </a:ln>
                    <a:effectLst/>
                  </pic:spPr>
                </pic:pic>
              </a:graphicData>
            </a:graphic>
          </wp:inline>
        </w:drawing>
      </w:r>
    </w:p>
    <w:p w14:paraId="2E645FA1" w14:textId="77777777" w:rsidR="0076229F" w:rsidRPr="003F2540" w:rsidRDefault="0076229F" w:rsidP="0076229F">
      <w:pPr>
        <w:pStyle w:val="Caption"/>
        <w:jc w:val="both"/>
      </w:pPr>
      <w:r>
        <w:t xml:space="preserve">      </w:t>
      </w:r>
      <w:bookmarkStart w:id="56" w:name="_Ref455156930"/>
      <w:r>
        <w:t xml:space="preserve">Figure </w:t>
      </w:r>
      <w:r w:rsidR="00C62170">
        <w:fldChar w:fldCharType="begin"/>
      </w:r>
      <w:r w:rsidR="00C62170">
        <w:instrText xml:space="preserve"> SEQ Figure \* ARABIC </w:instrText>
      </w:r>
      <w:r w:rsidR="00C62170">
        <w:fldChar w:fldCharType="separate"/>
      </w:r>
      <w:r w:rsidR="00C62170">
        <w:rPr>
          <w:noProof/>
        </w:rPr>
        <w:t>13</w:t>
      </w:r>
      <w:r w:rsidR="00C62170">
        <w:rPr>
          <w:noProof/>
        </w:rPr>
        <w:fldChar w:fldCharType="end"/>
      </w:r>
      <w:bookmarkEnd w:id="56"/>
      <w:r>
        <w:t xml:space="preserve">      3D Voronoi UGrid</w:t>
      </w:r>
    </w:p>
    <w:p w14:paraId="5BB57A8E" w14:textId="77777777" w:rsidR="0076229F" w:rsidRDefault="0076229F" w:rsidP="0076229F">
      <w:pPr>
        <w:pStyle w:val="Heading2"/>
      </w:pPr>
      <w:bookmarkStart w:id="57" w:name="_Toc455162465"/>
      <w:bookmarkStart w:id="58" w:name="_Toc195517428"/>
      <w:r w:rsidRPr="00A74E43">
        <w:t>Create a MODFLOW-USG Model</w:t>
      </w:r>
      <w:bookmarkEnd w:id="57"/>
      <w:bookmarkEnd w:id="58"/>
    </w:p>
    <w:p w14:paraId="5C2B75F9" w14:textId="24F299AA" w:rsidR="0076229F" w:rsidRDefault="003F63A7" w:rsidP="00113E09">
      <w:pPr>
        <w:pStyle w:val="BodyText"/>
      </w:pPr>
      <w:r>
        <w:t>T</w:t>
      </w:r>
      <w:r w:rsidR="0076229F">
        <w:t>o create the MODFLOW-USG model:</w:t>
      </w:r>
    </w:p>
    <w:p w14:paraId="0A59A9E0" w14:textId="77777777" w:rsidR="0076229F" w:rsidRDefault="0076229F" w:rsidP="002E4417">
      <w:pPr>
        <w:pStyle w:val="BodyText"/>
        <w:numPr>
          <w:ilvl w:val="0"/>
          <w:numId w:val="17"/>
        </w:numPr>
      </w:pPr>
      <w:r>
        <w:t>Right-click on “</w:t>
      </w:r>
      <w:r>
        <w:rPr>
          <w:noProof/>
        </w:rPr>
        <w:drawing>
          <wp:inline distT="0" distB="0" distL="0" distR="0" wp14:anchorId="4D35A8C3" wp14:editId="1E981237">
            <wp:extent cx="152400" cy="152400"/>
            <wp:effectExtent l="0" t="0" r="0" b="0"/>
            <wp:docPr id="130" name="Picture 130"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2A6681">
        <w:t>voronoi-3d</w:t>
      </w:r>
      <w:r>
        <w:t xml:space="preserve">” and select </w:t>
      </w:r>
      <w:r w:rsidRPr="0076229F">
        <w:rPr>
          <w:b/>
        </w:rPr>
        <w:t>New MODFLOW…</w:t>
      </w:r>
      <w:r w:rsidRPr="0076229F">
        <w:rPr>
          <w:i/>
        </w:rPr>
        <w:t xml:space="preserve"> </w:t>
      </w:r>
      <w:r>
        <w:t xml:space="preserve">to open the </w:t>
      </w:r>
      <w:r w:rsidRPr="0076229F">
        <w:rPr>
          <w:i/>
        </w:rPr>
        <w:t xml:space="preserve">MODFLOW Global/Basic Package </w:t>
      </w:r>
      <w:r>
        <w:t>dialog.</w:t>
      </w:r>
    </w:p>
    <w:p w14:paraId="2CD6B6BD" w14:textId="77777777" w:rsidR="0076229F" w:rsidRDefault="0076229F" w:rsidP="002E4417">
      <w:pPr>
        <w:pStyle w:val="BodyText"/>
        <w:numPr>
          <w:ilvl w:val="0"/>
          <w:numId w:val="17"/>
        </w:numPr>
      </w:pPr>
      <w:r>
        <w:t xml:space="preserve">Click </w:t>
      </w:r>
      <w:r w:rsidRPr="002A6681">
        <w:rPr>
          <w:b/>
        </w:rPr>
        <w:t>OK</w:t>
      </w:r>
      <w:r>
        <w:t xml:space="preserve"> to accept the defaults and exit the </w:t>
      </w:r>
      <w:r w:rsidRPr="00D97A2D">
        <w:rPr>
          <w:i/>
        </w:rPr>
        <w:t>MODFLOW Global/Basic Package</w:t>
      </w:r>
      <w:r>
        <w:t xml:space="preserve"> dialog.</w:t>
      </w:r>
    </w:p>
    <w:p w14:paraId="442D4BA0" w14:textId="670B89BA" w:rsidR="0076229F" w:rsidRDefault="003F63A7" w:rsidP="00113E09">
      <w:pPr>
        <w:pStyle w:val="BodyText"/>
      </w:pPr>
      <w:r>
        <w:t>T</w:t>
      </w:r>
      <w:r w:rsidR="0076229F">
        <w:t>o define the aquifer properties for this model as done previously:</w:t>
      </w:r>
    </w:p>
    <w:p w14:paraId="18BB003C" w14:textId="40AF8634" w:rsidR="0076229F" w:rsidRDefault="0076229F" w:rsidP="002E4417">
      <w:pPr>
        <w:pStyle w:val="BodyText"/>
        <w:numPr>
          <w:ilvl w:val="0"/>
          <w:numId w:val="17"/>
        </w:numPr>
      </w:pPr>
      <w:r>
        <w:lastRenderedPageBreak/>
        <w:t xml:space="preserve">Select </w:t>
      </w:r>
      <w:r w:rsidRPr="006E44FD">
        <w:rPr>
          <w:i/>
        </w:rPr>
        <w:t xml:space="preserve">MODFLOW | </w:t>
      </w:r>
      <w:r w:rsidRPr="00190063">
        <w:rPr>
          <w:b/>
        </w:rPr>
        <w:t xml:space="preserve">LPF </w:t>
      </w:r>
      <w:r w:rsidR="00D46033">
        <w:rPr>
          <w:b/>
        </w:rPr>
        <w:t>-</w:t>
      </w:r>
      <w:r w:rsidRPr="00190063">
        <w:rPr>
          <w:b/>
        </w:rPr>
        <w:t xml:space="preserve"> Layer Property Flow</w:t>
      </w:r>
      <w:r>
        <w:rPr>
          <w:b/>
        </w:rPr>
        <w:t>…</w:t>
      </w:r>
      <w:r>
        <w:t xml:space="preserve"> to open the </w:t>
      </w:r>
      <w:r>
        <w:rPr>
          <w:i/>
        </w:rPr>
        <w:t xml:space="preserve">LPF Package </w:t>
      </w:r>
      <w:r>
        <w:t>dialog.</w:t>
      </w:r>
    </w:p>
    <w:p w14:paraId="5904BFBC" w14:textId="77777777" w:rsidR="0076229F" w:rsidRDefault="0076229F" w:rsidP="002E4417">
      <w:pPr>
        <w:pStyle w:val="BodyText"/>
        <w:numPr>
          <w:ilvl w:val="0"/>
          <w:numId w:val="17"/>
        </w:numPr>
      </w:pPr>
      <w:r>
        <w:t xml:space="preserve">In the </w:t>
      </w:r>
      <w:r w:rsidRPr="009F1E58">
        <w:rPr>
          <w:i/>
        </w:rPr>
        <w:t xml:space="preserve">Layer property entry method </w:t>
      </w:r>
      <w:r>
        <w:t xml:space="preserve">section, select </w:t>
      </w:r>
      <w:r w:rsidRPr="009F1E58">
        <w:rPr>
          <w:i/>
        </w:rPr>
        <w:t>Use material IDs</w:t>
      </w:r>
      <w:r>
        <w:t>.</w:t>
      </w:r>
    </w:p>
    <w:p w14:paraId="263C6325" w14:textId="77777777" w:rsidR="0076229F" w:rsidRDefault="0076229F" w:rsidP="002E4417">
      <w:pPr>
        <w:pStyle w:val="BodyText"/>
        <w:numPr>
          <w:ilvl w:val="0"/>
          <w:numId w:val="17"/>
        </w:numPr>
      </w:pPr>
      <w:r>
        <w:t xml:space="preserve">Click </w:t>
      </w:r>
      <w:r w:rsidRPr="00190063">
        <w:rPr>
          <w:b/>
        </w:rPr>
        <w:t>OK</w:t>
      </w:r>
      <w:r>
        <w:t xml:space="preserve"> to exit the </w:t>
      </w:r>
      <w:r w:rsidRPr="00D97A2D">
        <w:rPr>
          <w:i/>
        </w:rPr>
        <w:t>LPF Package</w:t>
      </w:r>
      <w:r>
        <w:t xml:space="preserve"> dialog.</w:t>
      </w:r>
    </w:p>
    <w:p w14:paraId="75B43FBB" w14:textId="77777777" w:rsidR="0076229F" w:rsidRDefault="0076229F" w:rsidP="0076229F">
      <w:pPr>
        <w:pStyle w:val="Heading2"/>
      </w:pPr>
      <w:bookmarkStart w:id="59" w:name="_Toc455162466"/>
      <w:bookmarkStart w:id="60" w:name="_Toc195517429"/>
      <w:r>
        <w:t>Map to MODFLOW</w:t>
      </w:r>
      <w:bookmarkEnd w:id="59"/>
      <w:bookmarkEnd w:id="60"/>
    </w:p>
    <w:p w14:paraId="1EFDD91B" w14:textId="28BC465E" w:rsidR="0076229F" w:rsidRDefault="003F63A7" w:rsidP="00113E09">
      <w:pPr>
        <w:pStyle w:val="BodyText"/>
      </w:pPr>
      <w:r>
        <w:t>T</w:t>
      </w:r>
      <w:r w:rsidR="0076229F">
        <w:t>o assign the conceptual model values to the MODFLOW model:</w:t>
      </w:r>
    </w:p>
    <w:p w14:paraId="0B7E9124" w14:textId="77777777" w:rsidR="0076229F" w:rsidRDefault="0076229F" w:rsidP="002E4417">
      <w:pPr>
        <w:pStyle w:val="BodyText"/>
        <w:numPr>
          <w:ilvl w:val="0"/>
          <w:numId w:val="18"/>
        </w:numPr>
      </w:pPr>
      <w:r>
        <w:t>Select the “</w:t>
      </w:r>
      <w:r>
        <w:rPr>
          <w:noProof/>
        </w:rPr>
        <w:drawing>
          <wp:inline distT="0" distB="0" distL="0" distR="0" wp14:anchorId="4AFF857F" wp14:editId="47B137D9">
            <wp:extent cx="142875" cy="152400"/>
            <wp:effectExtent l="0" t="0" r="9525" b="0"/>
            <wp:docPr id="129" name="Picture 129"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File:Conceptual Model Icon.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rsidRPr="008B185F">
        <w:t>MODFLOW</w:t>
      </w:r>
      <w:r>
        <w:t>” conceptual model to make it active.</w:t>
      </w:r>
    </w:p>
    <w:p w14:paraId="1192CBA0" w14:textId="77777777" w:rsidR="0076229F" w:rsidRDefault="0076229F" w:rsidP="002E4417">
      <w:pPr>
        <w:pStyle w:val="BodyText"/>
        <w:numPr>
          <w:ilvl w:val="0"/>
          <w:numId w:val="18"/>
        </w:numPr>
      </w:pPr>
      <w:r>
        <w:t xml:space="preserve">Select </w:t>
      </w:r>
      <w:r w:rsidRPr="0067480E">
        <w:rPr>
          <w:i/>
        </w:rPr>
        <w:t xml:space="preserve">Feature Objects | </w:t>
      </w:r>
      <w:r w:rsidRPr="0067480E">
        <w:rPr>
          <w:b/>
        </w:rPr>
        <w:t>Map → MODFLOW</w:t>
      </w:r>
      <w:r w:rsidRPr="00EF7B80">
        <w:t xml:space="preserve"> </w:t>
      </w:r>
      <w:r>
        <w:t xml:space="preserve">to bring up the </w:t>
      </w:r>
      <w:r w:rsidRPr="0067480E">
        <w:rPr>
          <w:i/>
        </w:rPr>
        <w:t xml:space="preserve">Map </w:t>
      </w:r>
      <w:r>
        <w:rPr>
          <w:i/>
        </w:rPr>
        <w:t>→</w:t>
      </w:r>
      <w:r w:rsidRPr="0067480E">
        <w:rPr>
          <w:i/>
        </w:rPr>
        <w:t xml:space="preserve"> Model</w:t>
      </w:r>
      <w:r>
        <w:t xml:space="preserve"> dialog.</w:t>
      </w:r>
    </w:p>
    <w:p w14:paraId="479A7FC8" w14:textId="77777777" w:rsidR="0076229F" w:rsidRDefault="0076229F" w:rsidP="002E4417">
      <w:pPr>
        <w:pStyle w:val="BodyText"/>
        <w:numPr>
          <w:ilvl w:val="0"/>
          <w:numId w:val="18"/>
        </w:numPr>
      </w:pPr>
      <w:r>
        <w:t xml:space="preserve">Click </w:t>
      </w:r>
      <w:r w:rsidRPr="008B185F">
        <w:rPr>
          <w:b/>
        </w:rPr>
        <w:t>OK</w:t>
      </w:r>
      <w:r>
        <w:t xml:space="preserve"> to accept the defaults and close the </w:t>
      </w:r>
      <w:r w:rsidRPr="00D97A2D">
        <w:rPr>
          <w:i/>
        </w:rPr>
        <w:t>Map → Model</w:t>
      </w:r>
      <w:r>
        <w:t xml:space="preserve"> dialog.</w:t>
      </w:r>
    </w:p>
    <w:p w14:paraId="0D250083" w14:textId="77777777" w:rsidR="0076229F" w:rsidRDefault="0076229F" w:rsidP="002E4417">
      <w:pPr>
        <w:pStyle w:val="BodyText"/>
        <w:numPr>
          <w:ilvl w:val="0"/>
          <w:numId w:val="18"/>
        </w:numPr>
      </w:pPr>
      <w:r>
        <w:t>Right-click on “</w:t>
      </w:r>
      <w:r>
        <w:rPr>
          <w:noProof/>
        </w:rPr>
        <w:drawing>
          <wp:inline distT="0" distB="0" distL="0" distR="0" wp14:anchorId="74B84A15" wp14:editId="6ABC3233">
            <wp:extent cx="152400" cy="133350"/>
            <wp:effectExtent l="0" t="0" r="0" b="0"/>
            <wp:docPr id="128" name="Picture 128"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File:Generic Folder.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8B185F">
        <w:t>UGrid Data</w:t>
      </w:r>
      <w:r>
        <w:t xml:space="preserve">” and select </w:t>
      </w:r>
      <w:r w:rsidRPr="00B37D12">
        <w:rPr>
          <w:b/>
        </w:rPr>
        <w:t>Display Options</w:t>
      </w:r>
      <w:r>
        <w:rPr>
          <w:b/>
        </w:rPr>
        <w:t>…</w:t>
      </w:r>
      <w:r>
        <w:t xml:space="preserve"> to open the </w:t>
      </w:r>
      <w:r w:rsidRPr="00B37D12">
        <w:rPr>
          <w:i/>
        </w:rPr>
        <w:t>Display Options</w:t>
      </w:r>
      <w:r>
        <w:t xml:space="preserve"> dialog.</w:t>
      </w:r>
    </w:p>
    <w:p w14:paraId="5F9167CC" w14:textId="6243364E" w:rsidR="0076229F" w:rsidRDefault="0076229F" w:rsidP="002E4417">
      <w:pPr>
        <w:pStyle w:val="BodyText"/>
        <w:numPr>
          <w:ilvl w:val="0"/>
          <w:numId w:val="18"/>
        </w:numPr>
      </w:pPr>
      <w:r>
        <w:t>Select “UGrid: voronoi-3d</w:t>
      </w:r>
      <w:r w:rsidR="00D46033">
        <w:t xml:space="preserve"> – [Active]</w:t>
      </w:r>
      <w:r>
        <w:t>” from the list on the left.</w:t>
      </w:r>
    </w:p>
    <w:p w14:paraId="6847DE84" w14:textId="77777777" w:rsidR="00087D98" w:rsidRDefault="00087D98" w:rsidP="002E4417">
      <w:pPr>
        <w:pStyle w:val="BodyText"/>
        <w:numPr>
          <w:ilvl w:val="0"/>
          <w:numId w:val="18"/>
        </w:numPr>
      </w:pPr>
      <w:r>
        <w:t xml:space="preserve">Check on </w:t>
      </w:r>
      <w:r>
        <w:rPr>
          <w:i/>
        </w:rPr>
        <w:t>Define UGrid specific options</w:t>
      </w:r>
      <w:r>
        <w:t>.</w:t>
      </w:r>
    </w:p>
    <w:p w14:paraId="688483CA" w14:textId="166E3FCD" w:rsidR="005323FC" w:rsidRDefault="005323FC" w:rsidP="002E4417">
      <w:pPr>
        <w:pStyle w:val="BodyText"/>
        <w:numPr>
          <w:ilvl w:val="0"/>
          <w:numId w:val="18"/>
        </w:numPr>
      </w:pPr>
      <w:r>
        <w:t>T</w:t>
      </w:r>
      <w:r w:rsidR="0076229F">
        <w:t xml:space="preserve">urn </w:t>
      </w:r>
      <w:r w:rsidR="0076229F" w:rsidRPr="008B185F">
        <w:t>off</w:t>
      </w:r>
      <w:r w:rsidR="0076229F">
        <w:t xml:space="preserve"> </w:t>
      </w:r>
      <w:r w:rsidR="0076229F" w:rsidRPr="00B16469">
        <w:rPr>
          <w:i/>
        </w:rPr>
        <w:t>Cell faces</w:t>
      </w:r>
      <w:r>
        <w:t>.</w:t>
      </w:r>
    </w:p>
    <w:p w14:paraId="28304CE4" w14:textId="1E92467C" w:rsidR="0076229F" w:rsidRDefault="005323FC" w:rsidP="002E4417">
      <w:pPr>
        <w:pStyle w:val="BodyText"/>
        <w:numPr>
          <w:ilvl w:val="0"/>
          <w:numId w:val="18"/>
        </w:numPr>
      </w:pPr>
      <w:r>
        <w:t>C</w:t>
      </w:r>
      <w:r w:rsidR="0076229F">
        <w:t xml:space="preserve">lick </w:t>
      </w:r>
      <w:r w:rsidR="0076229F" w:rsidRPr="00B16469">
        <w:rPr>
          <w:b/>
        </w:rPr>
        <w:t>OK</w:t>
      </w:r>
      <w:r w:rsidR="0076229F">
        <w:t xml:space="preserve"> to exit the </w:t>
      </w:r>
      <w:r w:rsidR="0076229F" w:rsidRPr="00D97A2D">
        <w:rPr>
          <w:i/>
        </w:rPr>
        <w:t>Display Options</w:t>
      </w:r>
      <w:r w:rsidR="0076229F">
        <w:t xml:space="preserve"> dialog.</w:t>
      </w:r>
    </w:p>
    <w:p w14:paraId="60027F9F" w14:textId="77777777" w:rsidR="0076229F" w:rsidRDefault="0076229F" w:rsidP="002E4417">
      <w:pPr>
        <w:pStyle w:val="BodyText"/>
        <w:numPr>
          <w:ilvl w:val="0"/>
          <w:numId w:val="18"/>
        </w:numPr>
      </w:pPr>
      <w:r>
        <w:t>Turn off “</w:t>
      </w:r>
      <w:r>
        <w:rPr>
          <w:noProof/>
        </w:rPr>
        <w:drawing>
          <wp:inline distT="0" distB="0" distL="0" distR="0" wp14:anchorId="3EE4E7D0" wp14:editId="6E9DF186">
            <wp:extent cx="171450" cy="171450"/>
            <wp:effectExtent l="0" t="0" r="0" b="0"/>
            <wp:docPr id="63" name="Picture 63" descr="800px-UGrid_2D_Lo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800px-UGrid_2D_Lock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t>voronoi”.</w:t>
      </w:r>
    </w:p>
    <w:p w14:paraId="5AE6EAD3" w14:textId="77777777" w:rsidR="0076229F" w:rsidRDefault="0076229F" w:rsidP="002E4417">
      <w:pPr>
        <w:pStyle w:val="BodyText"/>
        <w:numPr>
          <w:ilvl w:val="0"/>
          <w:numId w:val="18"/>
        </w:numPr>
      </w:pPr>
      <w:r>
        <w:t xml:space="preserve">Switch to </w:t>
      </w:r>
      <w:r w:rsidRPr="008B185F">
        <w:rPr>
          <w:b/>
        </w:rPr>
        <w:t>Plan View</w:t>
      </w:r>
      <w:r>
        <w:rPr>
          <w:b/>
        </w:rPr>
        <w:t xml:space="preserve"> </w:t>
      </w:r>
      <w:r>
        <w:rPr>
          <w:noProof/>
        </w:rPr>
        <w:drawing>
          <wp:inline distT="0" distB="0" distL="0" distR="0" wp14:anchorId="3C478F27" wp14:editId="379F0629">
            <wp:extent cx="152400" cy="152400"/>
            <wp:effectExtent l="0" t="0" r="0" b="0"/>
            <wp:docPr id="62" name="Picture 62" descr="File:Plan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File:Plan View Macro.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67CB885A" w14:textId="77777777" w:rsidR="0076229F" w:rsidRDefault="0076229F" w:rsidP="00113E09">
      <w:pPr>
        <w:pStyle w:val="BodyText"/>
      </w:pPr>
      <w:r>
        <w:t xml:space="preserve">Boundary condition symbols for specified head, rivers, and wells should appear </w:t>
      </w:r>
      <w:proofErr w:type="gramStart"/>
      <w:r>
        <w:t>similar to</w:t>
      </w:r>
      <w:proofErr w:type="gramEnd"/>
      <w:r>
        <w:t xml:space="preserve"> </w:t>
      </w:r>
      <w:r>
        <w:fldChar w:fldCharType="begin"/>
      </w:r>
      <w:r>
        <w:instrText xml:space="preserve"> REF _Ref455157963 \h </w:instrText>
      </w:r>
      <w:r>
        <w:fldChar w:fldCharType="separate"/>
      </w:r>
      <w:r w:rsidR="00C62170">
        <w:t xml:space="preserve">Figure </w:t>
      </w:r>
      <w:r w:rsidR="00C62170">
        <w:rPr>
          <w:noProof/>
        </w:rPr>
        <w:t>14</w:t>
      </w:r>
      <w:r>
        <w:fldChar w:fldCharType="end"/>
      </w:r>
      <w:r>
        <w:t>.</w:t>
      </w:r>
    </w:p>
    <w:p w14:paraId="063ACD86" w14:textId="77777777" w:rsidR="0076229F" w:rsidRDefault="0076229F" w:rsidP="0076229F">
      <w:r>
        <w:rPr>
          <w:noProof/>
        </w:rPr>
        <w:drawing>
          <wp:inline distT="0" distB="0" distL="0" distR="0" wp14:anchorId="0D73F887" wp14:editId="35120C37">
            <wp:extent cx="4029075" cy="3143250"/>
            <wp:effectExtent l="19050" t="19050" r="28575"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29075" cy="3143250"/>
                    </a:xfrm>
                    <a:prstGeom prst="rect">
                      <a:avLst/>
                    </a:prstGeom>
                    <a:noFill/>
                    <a:ln w="6350" cmpd="sng">
                      <a:solidFill>
                        <a:srgbClr val="000000"/>
                      </a:solidFill>
                      <a:miter lim="800000"/>
                      <a:headEnd/>
                      <a:tailEnd/>
                    </a:ln>
                    <a:effectLst/>
                  </pic:spPr>
                </pic:pic>
              </a:graphicData>
            </a:graphic>
          </wp:inline>
        </w:drawing>
      </w:r>
    </w:p>
    <w:p w14:paraId="18EB4594" w14:textId="77777777" w:rsidR="0076229F" w:rsidRPr="00A74E43" w:rsidRDefault="0076229F" w:rsidP="0076229F">
      <w:pPr>
        <w:pStyle w:val="Caption"/>
        <w:jc w:val="both"/>
      </w:pPr>
      <w:r>
        <w:t xml:space="preserve">      </w:t>
      </w:r>
      <w:bookmarkStart w:id="61" w:name="_Ref455157963"/>
      <w:r>
        <w:t xml:space="preserve">Figure </w:t>
      </w:r>
      <w:r w:rsidR="00C62170">
        <w:fldChar w:fldCharType="begin"/>
      </w:r>
      <w:r w:rsidR="00C62170">
        <w:instrText xml:space="preserve"> SEQ Figure \* ARABIC </w:instrText>
      </w:r>
      <w:r w:rsidR="00C62170">
        <w:fldChar w:fldCharType="separate"/>
      </w:r>
      <w:r w:rsidR="00C62170">
        <w:rPr>
          <w:noProof/>
        </w:rPr>
        <w:t>14</w:t>
      </w:r>
      <w:r w:rsidR="00C62170">
        <w:rPr>
          <w:noProof/>
        </w:rPr>
        <w:fldChar w:fldCharType="end"/>
      </w:r>
      <w:bookmarkEnd w:id="61"/>
      <w:r>
        <w:t xml:space="preserve">      MODFLOW boundary conditions on a Voronoi UGrid</w:t>
      </w:r>
    </w:p>
    <w:p w14:paraId="14D90593" w14:textId="77777777" w:rsidR="0076229F" w:rsidRDefault="0076229F" w:rsidP="0076229F">
      <w:pPr>
        <w:pStyle w:val="Heading2"/>
      </w:pPr>
      <w:bookmarkStart w:id="62" w:name="_Toc455162467"/>
      <w:bookmarkStart w:id="63" w:name="_Toc195517430"/>
      <w:r>
        <w:lastRenderedPageBreak/>
        <w:t>Save and Run MODFLOW</w:t>
      </w:r>
      <w:bookmarkEnd w:id="62"/>
      <w:bookmarkEnd w:id="63"/>
    </w:p>
    <w:p w14:paraId="64B7A4D4" w14:textId="77777777" w:rsidR="0076229F" w:rsidRDefault="0076229F" w:rsidP="00113E09">
      <w:pPr>
        <w:pStyle w:val="BodyText"/>
      </w:pPr>
      <w:r>
        <w:t>Now it is possible to run MODFLOW.</w:t>
      </w:r>
    </w:p>
    <w:p w14:paraId="743B3D57" w14:textId="77777777" w:rsidR="0076229F" w:rsidRDefault="0076229F" w:rsidP="002E4417">
      <w:pPr>
        <w:pStyle w:val="BodyText"/>
        <w:numPr>
          <w:ilvl w:val="0"/>
          <w:numId w:val="19"/>
        </w:numPr>
      </w:pPr>
      <w:r w:rsidRPr="00A73272">
        <w:rPr>
          <w:b/>
        </w:rPr>
        <w:t>Save</w:t>
      </w:r>
      <w:r>
        <w:t xml:space="preserve"> </w:t>
      </w:r>
      <w:r>
        <w:rPr>
          <w:noProof/>
        </w:rPr>
        <w:drawing>
          <wp:inline distT="0" distB="0" distL="0" distR="0" wp14:anchorId="106B642A" wp14:editId="02EE4BFE">
            <wp:extent cx="142875" cy="142875"/>
            <wp:effectExtent l="0" t="0" r="9525" b="9525"/>
            <wp:docPr id="60" name="Picture 60"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File:Save Macro.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14811">
        <w:rPr>
          <w:noProof/>
        </w:rPr>
        <w:t xml:space="preserve"> </w:t>
      </w:r>
      <w:r>
        <w:rPr>
          <w:noProof/>
        </w:rPr>
        <w:t>the project.</w:t>
      </w:r>
    </w:p>
    <w:p w14:paraId="1FAD3B21" w14:textId="782A58F9" w:rsidR="0076229F" w:rsidRDefault="0076229F" w:rsidP="002E4417">
      <w:pPr>
        <w:pStyle w:val="BodyText"/>
        <w:numPr>
          <w:ilvl w:val="0"/>
          <w:numId w:val="19"/>
        </w:numPr>
      </w:pPr>
      <w:r>
        <w:t xml:space="preserve">Click </w:t>
      </w:r>
      <w:r w:rsidR="005323FC">
        <w:t xml:space="preserve">the </w:t>
      </w:r>
      <w:r w:rsidRPr="008B185F">
        <w:rPr>
          <w:b/>
        </w:rPr>
        <w:t>Run MODFLOW</w:t>
      </w:r>
      <w:r>
        <w:t xml:space="preserve"> </w:t>
      </w:r>
      <w:r>
        <w:rPr>
          <w:noProof/>
        </w:rPr>
        <w:drawing>
          <wp:inline distT="0" distB="0" distL="0" distR="0" wp14:anchorId="0AE6139D" wp14:editId="378B1454">
            <wp:extent cx="152400" cy="133350"/>
            <wp:effectExtent l="0" t="0" r="0" b="0"/>
            <wp:docPr id="59" name="Picture 59" descr="File:Run MODFLO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File:Run MODFLOW Macr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005323FC">
        <w:t xml:space="preserve">macro </w:t>
      </w:r>
      <w:r>
        <w:t xml:space="preserve">to bring up the </w:t>
      </w:r>
      <w:r w:rsidRPr="00D97A2D">
        <w:rPr>
          <w:i/>
        </w:rPr>
        <w:t>MODFLOW</w:t>
      </w:r>
      <w:r>
        <w:t xml:space="preserve"> model wrapper dialog.</w:t>
      </w:r>
    </w:p>
    <w:p w14:paraId="53C212AA" w14:textId="77777777" w:rsidR="0076229F" w:rsidRDefault="0076229F" w:rsidP="002E4417">
      <w:pPr>
        <w:pStyle w:val="BodyText"/>
        <w:numPr>
          <w:ilvl w:val="0"/>
          <w:numId w:val="19"/>
        </w:numPr>
      </w:pPr>
      <w:r>
        <w:t xml:space="preserve">When the model finishes, turn on </w:t>
      </w:r>
      <w:r w:rsidRPr="009F1E58">
        <w:rPr>
          <w:i/>
        </w:rPr>
        <w:t>Read solution on exit</w:t>
      </w:r>
      <w:r>
        <w:t xml:space="preserve"> and </w:t>
      </w:r>
      <w:r w:rsidRPr="009F1E58">
        <w:rPr>
          <w:i/>
        </w:rPr>
        <w:t xml:space="preserve">Turn on contours </w:t>
      </w:r>
      <w:r w:rsidRPr="00DF5A81">
        <w:rPr>
          <w:i/>
        </w:rPr>
        <w:t>(if not on already)</w:t>
      </w:r>
      <w:r>
        <w:t>.</w:t>
      </w:r>
    </w:p>
    <w:p w14:paraId="5752EE01" w14:textId="77777777" w:rsidR="0076229F" w:rsidRDefault="0076229F" w:rsidP="002E4417">
      <w:pPr>
        <w:pStyle w:val="BodyText"/>
        <w:numPr>
          <w:ilvl w:val="0"/>
          <w:numId w:val="19"/>
        </w:numPr>
      </w:pPr>
      <w:r>
        <w:t xml:space="preserve">Click </w:t>
      </w:r>
      <w:r w:rsidRPr="008B185F">
        <w:rPr>
          <w:b/>
        </w:rPr>
        <w:t>Close</w:t>
      </w:r>
      <w:r>
        <w:t xml:space="preserve"> to import the solution and close the </w:t>
      </w:r>
      <w:r w:rsidRPr="00D97A2D">
        <w:rPr>
          <w:i/>
        </w:rPr>
        <w:t>MODFLOW</w:t>
      </w:r>
      <w:r>
        <w:t xml:space="preserve"> dialog.</w:t>
      </w:r>
    </w:p>
    <w:p w14:paraId="23818BEF" w14:textId="77777777" w:rsidR="0076229F" w:rsidRDefault="0076229F" w:rsidP="00113E09">
      <w:pPr>
        <w:pStyle w:val="BodyText"/>
      </w:pPr>
      <w:r>
        <w:t>T</w:t>
      </w:r>
      <w:r w:rsidRPr="0025211B">
        <w:t>he contours</w:t>
      </w:r>
      <w:r>
        <w:t xml:space="preserve"> should appear </w:t>
      </w:r>
      <w:proofErr w:type="gramStart"/>
      <w:r>
        <w:t>similar to</w:t>
      </w:r>
      <w:proofErr w:type="gramEnd"/>
      <w:r>
        <w:t xml:space="preserve"> </w:t>
      </w:r>
      <w:r>
        <w:fldChar w:fldCharType="begin"/>
      </w:r>
      <w:r>
        <w:instrText xml:space="preserve"> REF _Ref455158290 \h </w:instrText>
      </w:r>
      <w:r>
        <w:fldChar w:fldCharType="separate"/>
      </w:r>
      <w:r w:rsidR="00C62170">
        <w:t xml:space="preserve">Figure </w:t>
      </w:r>
      <w:r w:rsidR="00C62170">
        <w:rPr>
          <w:noProof/>
        </w:rPr>
        <w:t>15</w:t>
      </w:r>
      <w:r>
        <w:fldChar w:fldCharType="end"/>
      </w:r>
      <w:r>
        <w:t>. Feel free to compare this solution with the previous ones.</w:t>
      </w:r>
    </w:p>
    <w:p w14:paraId="3BE2150F" w14:textId="77777777" w:rsidR="0076229F" w:rsidRDefault="0076229F" w:rsidP="0076229F">
      <w:r>
        <w:rPr>
          <w:noProof/>
        </w:rPr>
        <w:drawing>
          <wp:inline distT="0" distB="0" distL="0" distR="0" wp14:anchorId="6D979E04" wp14:editId="6C95E341">
            <wp:extent cx="4029075" cy="3124200"/>
            <wp:effectExtent l="19050" t="19050" r="28575" b="190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29075" cy="3124200"/>
                    </a:xfrm>
                    <a:prstGeom prst="rect">
                      <a:avLst/>
                    </a:prstGeom>
                    <a:noFill/>
                    <a:ln w="6350" cmpd="sng">
                      <a:solidFill>
                        <a:srgbClr val="000000"/>
                      </a:solidFill>
                      <a:miter lim="800000"/>
                      <a:headEnd/>
                      <a:tailEnd/>
                    </a:ln>
                    <a:effectLst/>
                  </pic:spPr>
                </pic:pic>
              </a:graphicData>
            </a:graphic>
          </wp:inline>
        </w:drawing>
      </w:r>
    </w:p>
    <w:p w14:paraId="6B4EB3FE" w14:textId="77777777" w:rsidR="0076229F" w:rsidRDefault="0076229F" w:rsidP="0076229F">
      <w:pPr>
        <w:pStyle w:val="Caption"/>
        <w:jc w:val="both"/>
      </w:pPr>
      <w:r>
        <w:t xml:space="preserve">      </w:t>
      </w:r>
      <w:bookmarkStart w:id="64" w:name="_Ref455158290"/>
      <w:r>
        <w:t xml:space="preserve">Figure </w:t>
      </w:r>
      <w:r w:rsidR="00C62170">
        <w:fldChar w:fldCharType="begin"/>
      </w:r>
      <w:r w:rsidR="00C62170">
        <w:instrText xml:space="preserve"> SEQ Figure \* ARABIC </w:instrText>
      </w:r>
      <w:r w:rsidR="00C62170">
        <w:fldChar w:fldCharType="separate"/>
      </w:r>
      <w:r w:rsidR="00C62170">
        <w:rPr>
          <w:noProof/>
        </w:rPr>
        <w:t>15</w:t>
      </w:r>
      <w:r w:rsidR="00C62170">
        <w:rPr>
          <w:noProof/>
        </w:rPr>
        <w:fldChar w:fldCharType="end"/>
      </w:r>
      <w:bookmarkEnd w:id="64"/>
      <w:r>
        <w:t xml:space="preserve">      MODFLOW computed head contours on Voronoi UGrid</w:t>
      </w:r>
    </w:p>
    <w:p w14:paraId="455C056B" w14:textId="77777777" w:rsidR="0076229F" w:rsidRDefault="0076229F" w:rsidP="0076229F">
      <w:pPr>
        <w:pStyle w:val="Heading1"/>
      </w:pPr>
      <w:bookmarkStart w:id="65" w:name="_Toc455162468"/>
      <w:bookmarkStart w:id="66" w:name="_Toc455162469"/>
      <w:bookmarkStart w:id="67" w:name="_Toc195517431"/>
      <w:bookmarkEnd w:id="65"/>
      <w:r>
        <w:t>VTK Unstructured Grids</w:t>
      </w:r>
      <w:bookmarkEnd w:id="66"/>
      <w:bookmarkEnd w:id="67"/>
    </w:p>
    <w:p w14:paraId="7648B44E" w14:textId="77777777" w:rsidR="0076229F" w:rsidRDefault="0076229F" w:rsidP="0076229F">
      <w:pPr>
        <w:pStyle w:val="Heading2"/>
      </w:pPr>
      <w:bookmarkStart w:id="68" w:name="_Toc455162470"/>
      <w:bookmarkStart w:id="69" w:name="_Toc195517432"/>
      <w:r>
        <w:t>Import the VTK Unstructured Grid File</w:t>
      </w:r>
      <w:bookmarkEnd w:id="68"/>
      <w:bookmarkEnd w:id="69"/>
    </w:p>
    <w:p w14:paraId="5E3A1DC1" w14:textId="77777777" w:rsidR="0076229F" w:rsidRDefault="0076229F" w:rsidP="00113E09">
      <w:pPr>
        <w:pStyle w:val="BodyText"/>
      </w:pPr>
      <w:r>
        <w:t>In the last part of this tutorial, a VTK unstructured grid matching the site boundary</w:t>
      </w:r>
      <w:r w:rsidRPr="00445494">
        <w:t xml:space="preserve"> </w:t>
      </w:r>
      <w:r>
        <w:t>will be imported. The horizons will then be converted to make a 3D UGrid for the site.</w:t>
      </w:r>
    </w:p>
    <w:p w14:paraId="7694540B" w14:textId="77777777" w:rsidR="0076229F" w:rsidRDefault="0076229F" w:rsidP="002E4417">
      <w:pPr>
        <w:pStyle w:val="BodyText"/>
        <w:numPr>
          <w:ilvl w:val="0"/>
          <w:numId w:val="20"/>
        </w:numPr>
      </w:pPr>
      <w:r>
        <w:t>Turn off</w:t>
      </w:r>
      <w:r>
        <w:rPr>
          <w:noProof/>
        </w:rPr>
        <w:t xml:space="preserve"> “</w:t>
      </w:r>
      <w:r>
        <w:rPr>
          <w:noProof/>
        </w:rPr>
        <w:drawing>
          <wp:inline distT="0" distB="0" distL="0" distR="0" wp14:anchorId="4D3C32B8" wp14:editId="19728B4C">
            <wp:extent cx="152400" cy="152400"/>
            <wp:effectExtent l="0" t="0" r="0" b="0"/>
            <wp:docPr id="57" name="Picture 57"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B5242D">
        <w:t>voronoi-3d</w:t>
      </w:r>
      <w:r>
        <w:t>”</w:t>
      </w:r>
      <w:r w:rsidRPr="00B5242D">
        <w:t xml:space="preserve"> </w:t>
      </w:r>
      <w:r>
        <w:t xml:space="preserve">in the </w:t>
      </w:r>
      <w:r w:rsidRPr="00B5242D">
        <w:t>Project Explorer</w:t>
      </w:r>
      <w:r>
        <w:t xml:space="preserve"> to hide the UGrid.</w:t>
      </w:r>
    </w:p>
    <w:p w14:paraId="33692F85" w14:textId="77777777" w:rsidR="0076229F" w:rsidRDefault="0076229F" w:rsidP="002E4417">
      <w:pPr>
        <w:pStyle w:val="BodyText"/>
        <w:numPr>
          <w:ilvl w:val="0"/>
          <w:numId w:val="20"/>
        </w:numPr>
      </w:pPr>
      <w:r>
        <w:t xml:space="preserve">Click </w:t>
      </w:r>
      <w:r w:rsidRPr="00B5242D">
        <w:rPr>
          <w:b/>
        </w:rPr>
        <w:t>Open</w:t>
      </w:r>
      <w:r>
        <w:t xml:space="preserve"> </w:t>
      </w:r>
      <w:r>
        <w:rPr>
          <w:noProof/>
        </w:rPr>
        <w:drawing>
          <wp:inline distT="0" distB="0" distL="0" distR="0" wp14:anchorId="5A569CE7" wp14:editId="47CE2FE5">
            <wp:extent cx="152400" cy="133350"/>
            <wp:effectExtent l="0" t="0" r="0" b="0"/>
            <wp:docPr id="56" name="Picture 56"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File:Open Macro.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Pr>
          <w:noProof/>
        </w:rPr>
        <w:t xml:space="preserve"> </w:t>
      </w:r>
      <w:r>
        <w:t xml:space="preserve">to bring up the </w:t>
      </w:r>
      <w:r w:rsidRPr="00D97A2D">
        <w:rPr>
          <w:i/>
        </w:rPr>
        <w:t>Open</w:t>
      </w:r>
      <w:r>
        <w:t xml:space="preserve"> dialog</w:t>
      </w:r>
      <w:r>
        <w:rPr>
          <w:noProof/>
        </w:rPr>
        <w:t>.</w:t>
      </w:r>
    </w:p>
    <w:p w14:paraId="6550CF2A" w14:textId="77777777" w:rsidR="0076229F" w:rsidRDefault="0076229F" w:rsidP="002E4417">
      <w:pPr>
        <w:pStyle w:val="BodyText"/>
        <w:numPr>
          <w:ilvl w:val="0"/>
          <w:numId w:val="20"/>
        </w:numPr>
      </w:pPr>
      <w:r>
        <w:rPr>
          <w:noProof/>
        </w:rPr>
        <w:t xml:space="preserve">Select “All Files (*.*)” from the </w:t>
      </w:r>
      <w:r w:rsidRPr="00D97A2D">
        <w:rPr>
          <w:i/>
          <w:noProof/>
        </w:rPr>
        <w:t>Files of type</w:t>
      </w:r>
      <w:r>
        <w:rPr>
          <w:noProof/>
        </w:rPr>
        <w:t xml:space="preserve"> drop-down.</w:t>
      </w:r>
    </w:p>
    <w:p w14:paraId="682873E5" w14:textId="77777777" w:rsidR="0076229F" w:rsidRDefault="0076229F" w:rsidP="002E4417">
      <w:pPr>
        <w:pStyle w:val="BodyText"/>
        <w:numPr>
          <w:ilvl w:val="0"/>
          <w:numId w:val="20"/>
        </w:numPr>
      </w:pPr>
      <w:r>
        <w:t xml:space="preserve">Browse to the </w:t>
      </w:r>
      <w:r>
        <w:rPr>
          <w:i/>
        </w:rPr>
        <w:t>ComplexStratigraphy\ComplexStratigraphy\</w:t>
      </w:r>
      <w:r>
        <w:t xml:space="preserve"> directory and select </w:t>
      </w:r>
      <w:r w:rsidRPr="00D97A2D">
        <w:t>“</w:t>
      </w:r>
      <w:r w:rsidRPr="00B5242D">
        <w:t>tri-quad.vtu</w:t>
      </w:r>
      <w:r>
        <w:t>”.</w:t>
      </w:r>
    </w:p>
    <w:p w14:paraId="72F2F8C5" w14:textId="6CA6C090" w:rsidR="0076229F" w:rsidRDefault="0076229F" w:rsidP="002E4417">
      <w:pPr>
        <w:pStyle w:val="BodyText"/>
        <w:numPr>
          <w:ilvl w:val="0"/>
          <w:numId w:val="20"/>
        </w:numPr>
      </w:pPr>
      <w:r>
        <w:t xml:space="preserve">Click </w:t>
      </w:r>
      <w:r>
        <w:rPr>
          <w:b/>
        </w:rPr>
        <w:t>Open</w:t>
      </w:r>
      <w:r>
        <w:t xml:space="preserve"> to import the file and exit the </w:t>
      </w:r>
      <w:r w:rsidRPr="00D97A2D">
        <w:rPr>
          <w:i/>
        </w:rPr>
        <w:t>Open</w:t>
      </w:r>
      <w:r>
        <w:t xml:space="preserve"> dialog.</w:t>
      </w:r>
    </w:p>
    <w:p w14:paraId="6E3EA2F0" w14:textId="77777777" w:rsidR="0076229F" w:rsidRDefault="0076229F" w:rsidP="00113E09">
      <w:pPr>
        <w:pStyle w:val="BodyText"/>
      </w:pPr>
      <w:r>
        <w:lastRenderedPageBreak/>
        <w:t xml:space="preserve">The UGrid should be </w:t>
      </w:r>
      <w:proofErr w:type="gramStart"/>
      <w:r>
        <w:t>similar to</w:t>
      </w:r>
      <w:proofErr w:type="gramEnd"/>
      <w:r>
        <w:t xml:space="preserve"> the one in </w:t>
      </w:r>
      <w:r>
        <w:fldChar w:fldCharType="begin"/>
      </w:r>
      <w:r>
        <w:instrText xml:space="preserve"> REF _Ref455159626 \h </w:instrText>
      </w:r>
      <w:r>
        <w:fldChar w:fldCharType="separate"/>
      </w:r>
      <w:r w:rsidR="00C62170">
        <w:t xml:space="preserve">Figure </w:t>
      </w:r>
      <w:r w:rsidR="00C62170">
        <w:rPr>
          <w:noProof/>
        </w:rPr>
        <w:t>16</w:t>
      </w:r>
      <w:r>
        <w:fldChar w:fldCharType="end"/>
      </w:r>
      <w:r>
        <w:t xml:space="preserve">. VTK unstructured grids are very flexible and can contain many different types of cells (1D, 2D, 3D). The </w:t>
      </w:r>
      <w:r w:rsidRPr="00B5242D">
        <w:rPr>
          <w:b/>
        </w:rPr>
        <w:t xml:space="preserve">Horizons </w:t>
      </w:r>
      <w:r>
        <w:rPr>
          <w:b/>
        </w:rPr>
        <w:t>→</w:t>
      </w:r>
      <w:r w:rsidRPr="00B5242D">
        <w:rPr>
          <w:b/>
        </w:rPr>
        <w:t xml:space="preserve"> UGrid </w:t>
      </w:r>
      <w:r>
        <w:t>command will work with any UGrid that contains only 2D cells. This particular UGrid contains only triangles and quadrilaterals.</w:t>
      </w:r>
    </w:p>
    <w:p w14:paraId="73FDB750" w14:textId="77777777" w:rsidR="0076229F" w:rsidRDefault="0076229F" w:rsidP="0076229F">
      <w:r>
        <w:rPr>
          <w:noProof/>
        </w:rPr>
        <w:drawing>
          <wp:inline distT="0" distB="0" distL="0" distR="0" wp14:anchorId="4C104632" wp14:editId="120A7E61">
            <wp:extent cx="3901440" cy="3009424"/>
            <wp:effectExtent l="19050" t="19050" r="22860" b="196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17068" cy="3021479"/>
                    </a:xfrm>
                    <a:prstGeom prst="rect">
                      <a:avLst/>
                    </a:prstGeom>
                    <a:noFill/>
                    <a:ln w="6350" cmpd="sng">
                      <a:solidFill>
                        <a:srgbClr val="000000"/>
                      </a:solidFill>
                      <a:miter lim="800000"/>
                      <a:headEnd/>
                      <a:tailEnd/>
                    </a:ln>
                    <a:effectLst/>
                  </pic:spPr>
                </pic:pic>
              </a:graphicData>
            </a:graphic>
          </wp:inline>
        </w:drawing>
      </w:r>
    </w:p>
    <w:p w14:paraId="676E6814" w14:textId="77777777" w:rsidR="0076229F" w:rsidRPr="00D63641" w:rsidRDefault="0076229F" w:rsidP="0076229F">
      <w:pPr>
        <w:pStyle w:val="Caption"/>
        <w:jc w:val="both"/>
      </w:pPr>
      <w:r>
        <w:t xml:space="preserve">      </w:t>
      </w:r>
      <w:bookmarkStart w:id="70" w:name="_Ref455159626"/>
      <w:r>
        <w:t xml:space="preserve">Figure </w:t>
      </w:r>
      <w:r w:rsidR="00C62170">
        <w:fldChar w:fldCharType="begin"/>
      </w:r>
      <w:r w:rsidR="00C62170">
        <w:instrText xml:space="preserve"> SEQ Figure \* ARABIC </w:instrText>
      </w:r>
      <w:r w:rsidR="00C62170">
        <w:fldChar w:fldCharType="separate"/>
      </w:r>
      <w:r w:rsidR="00C62170">
        <w:rPr>
          <w:noProof/>
        </w:rPr>
        <w:t>16</w:t>
      </w:r>
      <w:r w:rsidR="00C62170">
        <w:rPr>
          <w:noProof/>
        </w:rPr>
        <w:fldChar w:fldCharType="end"/>
      </w:r>
      <w:bookmarkEnd w:id="70"/>
      <w:r>
        <w:t xml:space="preserve">      UGrid comprising triangle and quadrilateral cells</w:t>
      </w:r>
    </w:p>
    <w:p w14:paraId="119BB663" w14:textId="77777777" w:rsidR="0076229F" w:rsidRPr="001E5478" w:rsidRDefault="0076229F" w:rsidP="0076229F">
      <w:pPr>
        <w:pStyle w:val="Heading2"/>
        <w:rPr>
          <w:lang w:val="pt-BR"/>
        </w:rPr>
      </w:pPr>
      <w:bookmarkStart w:id="71" w:name="_Toc455162471"/>
      <w:bookmarkStart w:id="72" w:name="_Toc195517433"/>
      <w:r w:rsidRPr="001E5478">
        <w:rPr>
          <w:lang w:val="pt-BR"/>
        </w:rPr>
        <w:t>Create a 3D UGrid</w:t>
      </w:r>
      <w:bookmarkEnd w:id="71"/>
      <w:bookmarkEnd w:id="72"/>
    </w:p>
    <w:p w14:paraId="1DB0B5C1" w14:textId="77777777" w:rsidR="0076229F" w:rsidRDefault="0076229F" w:rsidP="00113E09">
      <w:pPr>
        <w:pStyle w:val="BodyText"/>
      </w:pPr>
      <w:r>
        <w:t>It is now possible to create the 3D UGrid.</w:t>
      </w:r>
    </w:p>
    <w:p w14:paraId="1F397306" w14:textId="77777777" w:rsidR="0076229F" w:rsidRDefault="0076229F" w:rsidP="002E4417">
      <w:pPr>
        <w:pStyle w:val="BodyText"/>
        <w:numPr>
          <w:ilvl w:val="0"/>
          <w:numId w:val="21"/>
        </w:numPr>
      </w:pPr>
      <w:r>
        <w:t>Select “</w:t>
      </w:r>
      <w:r>
        <w:rPr>
          <w:noProof/>
        </w:rPr>
        <w:drawing>
          <wp:inline distT="0" distB="0" distL="0" distR="0" wp14:anchorId="70543F3C" wp14:editId="29969CCF">
            <wp:extent cx="152400" cy="152400"/>
            <wp:effectExtent l="0" t="0" r="0" b="0"/>
            <wp:docPr id="54" name="Picture 54" descr="File:Borehole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ile:Borehole Folder.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190063">
        <w:t>Borehole Data</w:t>
      </w:r>
      <w:r>
        <w:t>”</w:t>
      </w:r>
      <w:r>
        <w:rPr>
          <w:noProof/>
        </w:rPr>
        <w:t xml:space="preserve"> in the </w:t>
      </w:r>
      <w:r w:rsidRPr="00190063">
        <w:rPr>
          <w:noProof/>
        </w:rPr>
        <w:t>Project Explorer</w:t>
      </w:r>
      <w:r>
        <w:rPr>
          <w:noProof/>
        </w:rPr>
        <w:t xml:space="preserve"> to make it active.</w:t>
      </w:r>
    </w:p>
    <w:p w14:paraId="79FE72B6" w14:textId="77777777" w:rsidR="0076229F" w:rsidRDefault="0076229F" w:rsidP="002E4417">
      <w:pPr>
        <w:pStyle w:val="BodyText"/>
        <w:numPr>
          <w:ilvl w:val="0"/>
          <w:numId w:val="21"/>
        </w:numPr>
      </w:pPr>
      <w:r>
        <w:t xml:space="preserve">Select </w:t>
      </w:r>
      <w:r w:rsidRPr="00F952F5">
        <w:rPr>
          <w:i/>
        </w:rPr>
        <w:t xml:space="preserve">Boreholes | </w:t>
      </w:r>
      <w:r w:rsidRPr="00190063">
        <w:rPr>
          <w:b/>
        </w:rPr>
        <w:t xml:space="preserve">Horizons </w:t>
      </w:r>
      <w:r>
        <w:rPr>
          <w:b/>
        </w:rPr>
        <w:t>→</w:t>
      </w:r>
      <w:r w:rsidRPr="00190063">
        <w:rPr>
          <w:b/>
        </w:rPr>
        <w:t xml:space="preserve"> UGrid</w:t>
      </w:r>
      <w:r>
        <w:rPr>
          <w:b/>
        </w:rPr>
        <w:t>…</w:t>
      </w:r>
      <w:r w:rsidRPr="00F952F5">
        <w:rPr>
          <w:i/>
        </w:rPr>
        <w:t xml:space="preserve"> </w:t>
      </w:r>
      <w:r>
        <w:t xml:space="preserve">to bring up the </w:t>
      </w:r>
      <w:r w:rsidRPr="00D97A2D">
        <w:rPr>
          <w:i/>
        </w:rPr>
        <w:t>Horizon Elevations</w:t>
      </w:r>
      <w:r>
        <w:t xml:space="preserve"> page of the </w:t>
      </w:r>
      <w:r w:rsidRPr="00D97A2D">
        <w:rPr>
          <w:i/>
        </w:rPr>
        <w:t>Horizons to UGrid</w:t>
      </w:r>
      <w:r>
        <w:t xml:space="preserve"> dialog.</w:t>
      </w:r>
    </w:p>
    <w:p w14:paraId="31839F89" w14:textId="18DAE6AD" w:rsidR="0076229F" w:rsidRDefault="0076229F" w:rsidP="002E4417">
      <w:pPr>
        <w:pStyle w:val="BodyText"/>
        <w:numPr>
          <w:ilvl w:val="0"/>
          <w:numId w:val="21"/>
        </w:numPr>
      </w:pPr>
      <w:r>
        <w:t xml:space="preserve">Click </w:t>
      </w:r>
      <w:r w:rsidRPr="00190063">
        <w:rPr>
          <w:b/>
        </w:rPr>
        <w:t>Next</w:t>
      </w:r>
      <w:r w:rsidR="00DD5C31">
        <w:rPr>
          <w:b/>
        </w:rPr>
        <w:t xml:space="preserve"> &gt;</w:t>
      </w:r>
      <w:r>
        <w:t xml:space="preserve"> to go to the </w:t>
      </w:r>
      <w:r w:rsidRPr="00D97A2D">
        <w:rPr>
          <w:i/>
        </w:rPr>
        <w:t>Top and Bottom Elevations</w:t>
      </w:r>
      <w:r>
        <w:t xml:space="preserve"> page of the </w:t>
      </w:r>
      <w:r w:rsidRPr="00D97A2D">
        <w:rPr>
          <w:i/>
        </w:rPr>
        <w:t>Horizons to UGrid</w:t>
      </w:r>
      <w:r>
        <w:t xml:space="preserve"> dialog.</w:t>
      </w:r>
    </w:p>
    <w:p w14:paraId="218C2882" w14:textId="0C2C91AC" w:rsidR="0076229F" w:rsidRDefault="0076229F" w:rsidP="002E4417">
      <w:pPr>
        <w:pStyle w:val="BodyText"/>
        <w:numPr>
          <w:ilvl w:val="0"/>
          <w:numId w:val="21"/>
        </w:numPr>
      </w:pPr>
      <w:r>
        <w:t xml:space="preserve">In the </w:t>
      </w:r>
      <w:r w:rsidRPr="003F2540">
        <w:rPr>
          <w:i/>
        </w:rPr>
        <w:t>Primary UGrid</w:t>
      </w:r>
      <w:r>
        <w:t xml:space="preserve"> section, select “</w:t>
      </w:r>
      <w:r w:rsidR="00DD5C31">
        <w:rPr>
          <w:noProof/>
        </w:rPr>
        <w:drawing>
          <wp:inline distT="0" distB="0" distL="0" distR="0" wp14:anchorId="21F933A5" wp14:editId="703EF2D7">
            <wp:extent cx="152400" cy="152400"/>
            <wp:effectExtent l="0" t="0" r="0" b="0"/>
            <wp:docPr id="1344972823" name="Picture 1344972823"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DD5C31">
        <w:t xml:space="preserve"> </w:t>
      </w:r>
      <w:r w:rsidRPr="00190063">
        <w:t>tri-quad</w:t>
      </w:r>
      <w:r>
        <w:t xml:space="preserve">” and click </w:t>
      </w:r>
      <w:r w:rsidRPr="00D97A2D">
        <w:rPr>
          <w:b/>
        </w:rPr>
        <w:t>Finish</w:t>
      </w:r>
      <w:r>
        <w:t xml:space="preserve"> to close the </w:t>
      </w:r>
      <w:r w:rsidRPr="00D97A2D">
        <w:rPr>
          <w:i/>
        </w:rPr>
        <w:t>Horizons to UGrid</w:t>
      </w:r>
      <w:r>
        <w:t xml:space="preserve"> dialog.</w:t>
      </w:r>
    </w:p>
    <w:p w14:paraId="18FABF9F" w14:textId="3E50376F" w:rsidR="0076229F" w:rsidRDefault="00D24C07" w:rsidP="002E4417">
      <w:pPr>
        <w:pStyle w:val="BodyText"/>
        <w:numPr>
          <w:ilvl w:val="0"/>
          <w:numId w:val="21"/>
        </w:numPr>
      </w:pPr>
      <w:r>
        <w:t xml:space="preserve">In the Project Explorer, </w:t>
      </w:r>
      <w:r w:rsidR="00DD5C31">
        <w:t xml:space="preserve">uncheck </w:t>
      </w:r>
      <w:r w:rsidR="0076229F">
        <w:t>“</w:t>
      </w:r>
      <w:r w:rsidR="0076229F">
        <w:rPr>
          <w:noProof/>
        </w:rPr>
        <w:drawing>
          <wp:inline distT="0" distB="0" distL="0" distR="0" wp14:anchorId="1A07DE87" wp14:editId="3AF09F29">
            <wp:extent cx="152400" cy="152400"/>
            <wp:effectExtent l="0" t="0" r="0" b="0"/>
            <wp:docPr id="53" name="Picture 53"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76229F">
        <w:rPr>
          <w:noProof/>
        </w:rPr>
        <w:t xml:space="preserve"> </w:t>
      </w:r>
      <w:r w:rsidR="0076229F" w:rsidRPr="00190063">
        <w:t>tri-quad</w:t>
      </w:r>
      <w:r w:rsidR="0076229F">
        <w:t>”.</w:t>
      </w:r>
    </w:p>
    <w:p w14:paraId="6695F9AC" w14:textId="266B7764" w:rsidR="0076229F" w:rsidRDefault="0076229F" w:rsidP="002E4417">
      <w:pPr>
        <w:pStyle w:val="BodyText"/>
        <w:numPr>
          <w:ilvl w:val="0"/>
          <w:numId w:val="21"/>
        </w:numPr>
      </w:pPr>
      <w:r>
        <w:t>Right-click on “</w:t>
      </w:r>
      <w:r>
        <w:rPr>
          <w:noProof/>
        </w:rPr>
        <w:drawing>
          <wp:inline distT="0" distB="0" distL="0" distR="0" wp14:anchorId="3C16B1A0" wp14:editId="4DA916C6">
            <wp:extent cx="152400" cy="152400"/>
            <wp:effectExtent l="0" t="0" r="0" b="0"/>
            <wp:docPr id="52" name="Picture 52"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190063">
        <w:t>tri-quad (2)</w:t>
      </w:r>
      <w:r>
        <w:t>”</w:t>
      </w:r>
      <w:r w:rsidRPr="00190063">
        <w:rPr>
          <w:noProof/>
        </w:rPr>
        <w:t xml:space="preserve"> </w:t>
      </w:r>
      <w:r>
        <w:rPr>
          <w:noProof/>
        </w:rPr>
        <w:t xml:space="preserve">and select </w:t>
      </w:r>
      <w:r w:rsidRPr="00D81248">
        <w:rPr>
          <w:b/>
        </w:rPr>
        <w:t>Rename</w:t>
      </w:r>
      <w:r>
        <w:t>.</w:t>
      </w:r>
    </w:p>
    <w:p w14:paraId="22981D31" w14:textId="77777777" w:rsidR="0076229F" w:rsidRDefault="0076229F" w:rsidP="002E4417">
      <w:pPr>
        <w:pStyle w:val="BodyText"/>
        <w:numPr>
          <w:ilvl w:val="0"/>
          <w:numId w:val="21"/>
        </w:numPr>
      </w:pPr>
      <w:r>
        <w:t>Enter “</w:t>
      </w:r>
      <w:r w:rsidRPr="00190063">
        <w:t>tri-quad-3d</w:t>
      </w:r>
      <w:r>
        <w:t>”</w:t>
      </w:r>
      <w:r w:rsidRPr="003A78A6">
        <w:t xml:space="preserve"> </w:t>
      </w:r>
      <w:r>
        <w:t xml:space="preserve">and press </w:t>
      </w:r>
      <w:r w:rsidRPr="00D97A2D">
        <w:rPr>
          <w:i/>
        </w:rPr>
        <w:t>Enter</w:t>
      </w:r>
      <w:r>
        <w:t xml:space="preserve"> to set the new name.</w:t>
      </w:r>
    </w:p>
    <w:p w14:paraId="40A4B53F" w14:textId="77777777" w:rsidR="0076229F" w:rsidRDefault="0076229F" w:rsidP="002E4417">
      <w:pPr>
        <w:pStyle w:val="BodyText"/>
        <w:numPr>
          <w:ilvl w:val="0"/>
          <w:numId w:val="21"/>
        </w:numPr>
      </w:pPr>
      <w:r>
        <w:t>Right-click on “</w:t>
      </w:r>
      <w:r>
        <w:rPr>
          <w:noProof/>
        </w:rPr>
        <w:drawing>
          <wp:inline distT="0" distB="0" distL="0" distR="0" wp14:anchorId="6ADB86FD" wp14:editId="5D4B3755">
            <wp:extent cx="152400" cy="133350"/>
            <wp:effectExtent l="0" t="0" r="0" b="0"/>
            <wp:docPr id="50" name="Picture 50"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ile:Generic Folder.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190063">
        <w:t>UGrid Data</w:t>
      </w:r>
      <w:r>
        <w:t xml:space="preserve">” and select </w:t>
      </w:r>
      <w:r w:rsidRPr="00B05D3C">
        <w:rPr>
          <w:b/>
        </w:rPr>
        <w:t>Display Options</w:t>
      </w:r>
      <w:r>
        <w:rPr>
          <w:b/>
        </w:rPr>
        <w:t>…</w:t>
      </w:r>
      <w:r>
        <w:t xml:space="preserve"> to bring up the </w:t>
      </w:r>
      <w:r w:rsidRPr="00D97A2D">
        <w:rPr>
          <w:i/>
        </w:rPr>
        <w:t>Display Options</w:t>
      </w:r>
      <w:r>
        <w:t xml:space="preserve"> dialog.</w:t>
      </w:r>
    </w:p>
    <w:p w14:paraId="09CA0091" w14:textId="49091E6B" w:rsidR="0076229F" w:rsidRDefault="0076229F" w:rsidP="002E4417">
      <w:pPr>
        <w:pStyle w:val="BodyText"/>
        <w:numPr>
          <w:ilvl w:val="0"/>
          <w:numId w:val="21"/>
        </w:numPr>
      </w:pPr>
      <w:r>
        <w:t>Select “UGrid: tri-quad-3d</w:t>
      </w:r>
      <w:r w:rsidR="00DD5C31">
        <w:t xml:space="preserve"> – [Active]</w:t>
      </w:r>
      <w:r>
        <w:t>” from the list on the left.</w:t>
      </w:r>
    </w:p>
    <w:p w14:paraId="25846383" w14:textId="77777777" w:rsidR="0066350B" w:rsidRDefault="0066350B" w:rsidP="002E4417">
      <w:pPr>
        <w:pStyle w:val="BodyText"/>
        <w:numPr>
          <w:ilvl w:val="0"/>
          <w:numId w:val="21"/>
        </w:numPr>
      </w:pPr>
      <w:r>
        <w:t xml:space="preserve">Click on </w:t>
      </w:r>
      <w:r>
        <w:rPr>
          <w:i/>
        </w:rPr>
        <w:t>Define UGrid specific options</w:t>
      </w:r>
      <w:r>
        <w:t>.</w:t>
      </w:r>
    </w:p>
    <w:p w14:paraId="62EA7234" w14:textId="44E25007" w:rsidR="0076229F" w:rsidRDefault="00DD5C31" w:rsidP="002E4417">
      <w:pPr>
        <w:pStyle w:val="BodyText"/>
        <w:numPr>
          <w:ilvl w:val="0"/>
          <w:numId w:val="21"/>
        </w:numPr>
      </w:pPr>
      <w:r>
        <w:t>T</w:t>
      </w:r>
      <w:r w:rsidR="0076229F">
        <w:t xml:space="preserve">urn </w:t>
      </w:r>
      <w:r w:rsidR="0076229F" w:rsidRPr="00190063">
        <w:t>on</w:t>
      </w:r>
      <w:r w:rsidR="0076229F">
        <w:t xml:space="preserve"> </w:t>
      </w:r>
      <w:r w:rsidR="0076229F" w:rsidRPr="007864FF">
        <w:rPr>
          <w:i/>
        </w:rPr>
        <w:t>Cell faces</w:t>
      </w:r>
      <w:r w:rsidR="0076229F">
        <w:t xml:space="preserve"> and turn off </w:t>
      </w:r>
      <w:r w:rsidR="0076229F">
        <w:rPr>
          <w:i/>
        </w:rPr>
        <w:t>Face c</w:t>
      </w:r>
      <w:r w:rsidR="0076229F" w:rsidRPr="007864FF">
        <w:rPr>
          <w:i/>
        </w:rPr>
        <w:t>ontours</w:t>
      </w:r>
      <w:r w:rsidR="0076229F">
        <w:t>.</w:t>
      </w:r>
    </w:p>
    <w:p w14:paraId="572C1805" w14:textId="77777777" w:rsidR="0076229F" w:rsidRDefault="0076229F" w:rsidP="002E4417">
      <w:pPr>
        <w:pStyle w:val="BodyText"/>
        <w:numPr>
          <w:ilvl w:val="0"/>
          <w:numId w:val="21"/>
        </w:numPr>
      </w:pPr>
      <w:r>
        <w:t xml:space="preserve">Click </w:t>
      </w:r>
      <w:r w:rsidRPr="00190063">
        <w:rPr>
          <w:b/>
        </w:rPr>
        <w:t>OK</w:t>
      </w:r>
      <w:r>
        <w:t xml:space="preserve"> to exit the </w:t>
      </w:r>
      <w:r w:rsidRPr="00D97A2D">
        <w:rPr>
          <w:i/>
        </w:rPr>
        <w:t>Display Options</w:t>
      </w:r>
      <w:r>
        <w:t xml:space="preserve"> dialog.</w:t>
      </w:r>
    </w:p>
    <w:p w14:paraId="51A25D91" w14:textId="77777777" w:rsidR="0076229F" w:rsidRDefault="0076229F" w:rsidP="002E4417">
      <w:pPr>
        <w:pStyle w:val="BodyText"/>
        <w:numPr>
          <w:ilvl w:val="0"/>
          <w:numId w:val="21"/>
        </w:numPr>
      </w:pPr>
      <w:r>
        <w:lastRenderedPageBreak/>
        <w:t xml:space="preserve">Switch to </w:t>
      </w:r>
      <w:r w:rsidRPr="00190063">
        <w:rPr>
          <w:b/>
        </w:rPr>
        <w:t>Oblique View</w:t>
      </w:r>
      <w:r>
        <w:t xml:space="preserve"> </w:t>
      </w:r>
      <w:r>
        <w:rPr>
          <w:noProof/>
        </w:rPr>
        <w:drawing>
          <wp:inline distT="0" distB="0" distL="0" distR="0" wp14:anchorId="7B463CEB" wp14:editId="509C0F0A">
            <wp:extent cx="133350" cy="152400"/>
            <wp:effectExtent l="0" t="0" r="0" b="0"/>
            <wp:docPr id="49" name="Picture 49" descr="File:Oblique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ile:Oblique View Macro.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Pr>
          <w:noProof/>
        </w:rPr>
        <w:t xml:space="preserve"> </w:t>
      </w:r>
      <w:r>
        <w:t>to view the UGrid in 3D.</w:t>
      </w:r>
    </w:p>
    <w:p w14:paraId="5CEC7724" w14:textId="39250418" w:rsidR="0076229F" w:rsidRDefault="0076229F" w:rsidP="00113E09">
      <w:pPr>
        <w:pStyle w:val="BodyText"/>
        <w:rPr>
          <w:noProof/>
        </w:rPr>
      </w:pPr>
      <w:r>
        <w:rPr>
          <w:noProof/>
        </w:rPr>
        <w:t xml:space="preserve">The 3D UGrid should be similar to </w:t>
      </w:r>
      <w:r>
        <w:rPr>
          <w:noProof/>
        </w:rPr>
        <w:fldChar w:fldCharType="begin"/>
      </w:r>
      <w:r>
        <w:rPr>
          <w:noProof/>
        </w:rPr>
        <w:instrText xml:space="preserve"> REF _Ref455161288 \h </w:instrText>
      </w:r>
      <w:r>
        <w:rPr>
          <w:noProof/>
        </w:rPr>
      </w:r>
      <w:r>
        <w:rPr>
          <w:noProof/>
        </w:rPr>
        <w:fldChar w:fldCharType="separate"/>
      </w:r>
      <w:r w:rsidR="00C62170">
        <w:t xml:space="preserve">Figure </w:t>
      </w:r>
      <w:r w:rsidR="00C62170">
        <w:rPr>
          <w:noProof/>
        </w:rPr>
        <w:t>17</w:t>
      </w:r>
      <w:r>
        <w:rPr>
          <w:noProof/>
        </w:rPr>
        <w:fldChar w:fldCharType="end"/>
      </w:r>
      <w:r>
        <w:rPr>
          <w:noProof/>
        </w:rPr>
        <w:t>. This grid looks similar to the previously</w:t>
      </w:r>
      <w:r w:rsidR="00DD5C31">
        <w:rPr>
          <w:noProof/>
        </w:rPr>
        <w:t xml:space="preserve"> </w:t>
      </w:r>
      <w:r>
        <w:rPr>
          <w:noProof/>
        </w:rPr>
        <w:t>created 3D UGrids. Feel free to view the different layers of this UGrid as done with the previous ones.</w:t>
      </w:r>
    </w:p>
    <w:p w14:paraId="76A37664" w14:textId="77777777" w:rsidR="0076229F" w:rsidRDefault="0076229F" w:rsidP="0076229F">
      <w:r>
        <w:rPr>
          <w:noProof/>
        </w:rPr>
        <w:drawing>
          <wp:inline distT="0" distB="0" distL="0" distR="0" wp14:anchorId="0DF9D35E" wp14:editId="442E83BB">
            <wp:extent cx="4029075" cy="2628900"/>
            <wp:effectExtent l="19050" t="19050" r="28575" b="19050"/>
            <wp:docPr id="48" name="Picture 48" descr="GMS 10_1 - MODFLOW-USG-ComplexStratigraphy - 3D VTK UGrid oblique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GMS 10_1 - MODFLOW-USG-ComplexStratigraphy - 3D VTK UGrid oblique 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29075" cy="2628900"/>
                    </a:xfrm>
                    <a:prstGeom prst="rect">
                      <a:avLst/>
                    </a:prstGeom>
                    <a:noFill/>
                    <a:ln w="6350" cmpd="sng">
                      <a:solidFill>
                        <a:srgbClr val="000000"/>
                      </a:solidFill>
                      <a:miter lim="800000"/>
                      <a:headEnd/>
                      <a:tailEnd/>
                    </a:ln>
                    <a:effectLst/>
                  </pic:spPr>
                </pic:pic>
              </a:graphicData>
            </a:graphic>
          </wp:inline>
        </w:drawing>
      </w:r>
    </w:p>
    <w:p w14:paraId="7801E41E" w14:textId="77777777" w:rsidR="0076229F" w:rsidRDefault="0076229F" w:rsidP="0076229F">
      <w:pPr>
        <w:pStyle w:val="Caption"/>
        <w:jc w:val="both"/>
        <w:rPr>
          <w:noProof/>
        </w:rPr>
      </w:pPr>
      <w:r>
        <w:t xml:space="preserve">      </w:t>
      </w:r>
      <w:bookmarkStart w:id="73" w:name="_Ref455161288"/>
      <w:r>
        <w:t xml:space="preserve">Figure </w:t>
      </w:r>
      <w:r w:rsidR="00C62170">
        <w:fldChar w:fldCharType="begin"/>
      </w:r>
      <w:r w:rsidR="00C62170">
        <w:instrText xml:space="preserve"> SEQ Figure \* ARABIC </w:instrText>
      </w:r>
      <w:r w:rsidR="00C62170">
        <w:fldChar w:fldCharType="separate"/>
      </w:r>
      <w:r w:rsidR="00C62170">
        <w:rPr>
          <w:noProof/>
        </w:rPr>
        <w:t>17</w:t>
      </w:r>
      <w:r w:rsidR="00C62170">
        <w:rPr>
          <w:noProof/>
        </w:rPr>
        <w:fldChar w:fldCharType="end"/>
      </w:r>
      <w:bookmarkEnd w:id="73"/>
      <w:r>
        <w:t xml:space="preserve">      3D UGrid created from tri-quad 2D UGrid</w:t>
      </w:r>
    </w:p>
    <w:p w14:paraId="7B995499" w14:textId="77777777" w:rsidR="0076229F" w:rsidRDefault="0076229F" w:rsidP="0076229F">
      <w:pPr>
        <w:pStyle w:val="Heading2"/>
      </w:pPr>
      <w:bookmarkStart w:id="74" w:name="_Toc455162472"/>
      <w:bookmarkStart w:id="75" w:name="_Toc195517434"/>
      <w:r w:rsidRPr="00A74E43">
        <w:t>Create a MODFLOW-USG Model</w:t>
      </w:r>
      <w:bookmarkEnd w:id="74"/>
      <w:bookmarkEnd w:id="75"/>
    </w:p>
    <w:p w14:paraId="444F5B9B" w14:textId="5C1AE79B" w:rsidR="0076229F" w:rsidRDefault="003F63A7" w:rsidP="00113E09">
      <w:pPr>
        <w:pStyle w:val="BodyText"/>
      </w:pPr>
      <w:r>
        <w:t>T</w:t>
      </w:r>
      <w:r w:rsidR="0076229F">
        <w:t>o create the MODFLOW-USG model:</w:t>
      </w:r>
    </w:p>
    <w:p w14:paraId="337A240C" w14:textId="77777777" w:rsidR="0076229F" w:rsidRDefault="0076229F" w:rsidP="002E4417">
      <w:pPr>
        <w:pStyle w:val="BodyText"/>
        <w:numPr>
          <w:ilvl w:val="0"/>
          <w:numId w:val="24"/>
        </w:numPr>
      </w:pPr>
      <w:r>
        <w:t>Right-click on “</w:t>
      </w:r>
      <w:r>
        <w:rPr>
          <w:noProof/>
        </w:rPr>
        <w:drawing>
          <wp:inline distT="0" distB="0" distL="0" distR="0" wp14:anchorId="47807AD2" wp14:editId="26F4949F">
            <wp:extent cx="152400" cy="152400"/>
            <wp:effectExtent l="0" t="0" r="0" b="0"/>
            <wp:docPr id="47" name="Picture 47" descr="Ugrid_lock_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grid_lock_3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190063">
        <w:t>tri-quad-3d</w:t>
      </w:r>
      <w:r>
        <w:t xml:space="preserve">” and select </w:t>
      </w:r>
      <w:r w:rsidRPr="00E57745">
        <w:rPr>
          <w:b/>
        </w:rPr>
        <w:t>New MODFLOW</w:t>
      </w:r>
      <w:r>
        <w:rPr>
          <w:b/>
        </w:rPr>
        <w:t>…</w:t>
      </w:r>
      <w:r w:rsidRPr="00E57745">
        <w:rPr>
          <w:i/>
        </w:rPr>
        <w:t xml:space="preserve"> </w:t>
      </w:r>
      <w:r>
        <w:t xml:space="preserve">to bring up the </w:t>
      </w:r>
      <w:r w:rsidRPr="00D97A2D">
        <w:rPr>
          <w:i/>
        </w:rPr>
        <w:t>MODFLOW Global/Basic Package</w:t>
      </w:r>
      <w:r>
        <w:t xml:space="preserve"> dialog.</w:t>
      </w:r>
    </w:p>
    <w:p w14:paraId="6FC5B8EC" w14:textId="77777777" w:rsidR="0076229F" w:rsidRDefault="0076229F" w:rsidP="002E4417">
      <w:pPr>
        <w:pStyle w:val="BodyText"/>
        <w:numPr>
          <w:ilvl w:val="0"/>
          <w:numId w:val="24"/>
        </w:numPr>
      </w:pPr>
      <w:r>
        <w:t xml:space="preserve">Click </w:t>
      </w:r>
      <w:r w:rsidRPr="00190063">
        <w:rPr>
          <w:b/>
        </w:rPr>
        <w:t>OK</w:t>
      </w:r>
      <w:r>
        <w:t xml:space="preserve"> to accept the defaults and exit the </w:t>
      </w:r>
      <w:r w:rsidRPr="00D97A2D">
        <w:rPr>
          <w:i/>
        </w:rPr>
        <w:t>MODFLOW Global/Basic Package</w:t>
      </w:r>
      <w:r>
        <w:t xml:space="preserve"> dialog.</w:t>
      </w:r>
    </w:p>
    <w:p w14:paraId="0F542A67" w14:textId="77777777" w:rsidR="0076229F" w:rsidRDefault="0076229F" w:rsidP="00113E09">
      <w:pPr>
        <w:pStyle w:val="BodyText"/>
      </w:pPr>
      <w:r>
        <w:t>Next, define the aquifer properties for this model as done previously.</w:t>
      </w:r>
    </w:p>
    <w:p w14:paraId="2AEB5DDA" w14:textId="0F340BD0" w:rsidR="0076229F" w:rsidRDefault="0076229F" w:rsidP="002E4417">
      <w:pPr>
        <w:pStyle w:val="BodyText"/>
        <w:numPr>
          <w:ilvl w:val="0"/>
          <w:numId w:val="24"/>
        </w:numPr>
      </w:pPr>
      <w:r>
        <w:t xml:space="preserve">Select </w:t>
      </w:r>
      <w:r w:rsidRPr="006E44FD">
        <w:rPr>
          <w:i/>
        </w:rPr>
        <w:t xml:space="preserve">MODFLOW | </w:t>
      </w:r>
      <w:r w:rsidRPr="008B185F">
        <w:rPr>
          <w:b/>
        </w:rPr>
        <w:t xml:space="preserve">LPF </w:t>
      </w:r>
      <w:r w:rsidR="00DD5C31">
        <w:rPr>
          <w:b/>
        </w:rPr>
        <w:t>-</w:t>
      </w:r>
      <w:r w:rsidRPr="008B185F">
        <w:rPr>
          <w:b/>
        </w:rPr>
        <w:t xml:space="preserve"> Layer Property Flow</w:t>
      </w:r>
      <w:r>
        <w:rPr>
          <w:b/>
        </w:rPr>
        <w:t>…</w:t>
      </w:r>
      <w:r>
        <w:t xml:space="preserve"> to open the </w:t>
      </w:r>
      <w:r>
        <w:rPr>
          <w:i/>
        </w:rPr>
        <w:t xml:space="preserve">LPF Package </w:t>
      </w:r>
      <w:r>
        <w:t>dialog.</w:t>
      </w:r>
    </w:p>
    <w:p w14:paraId="227C4306" w14:textId="77777777" w:rsidR="0076229F" w:rsidRDefault="0076229F" w:rsidP="002E4417">
      <w:pPr>
        <w:pStyle w:val="BodyText"/>
        <w:numPr>
          <w:ilvl w:val="0"/>
          <w:numId w:val="24"/>
        </w:numPr>
      </w:pPr>
      <w:r>
        <w:t xml:space="preserve">In the </w:t>
      </w:r>
      <w:r w:rsidRPr="00352240">
        <w:rPr>
          <w:i/>
        </w:rPr>
        <w:t>Layer property entry method</w:t>
      </w:r>
      <w:r>
        <w:t xml:space="preserve"> section, select </w:t>
      </w:r>
      <w:r w:rsidRPr="00352240">
        <w:rPr>
          <w:i/>
        </w:rPr>
        <w:t>Use material IDs</w:t>
      </w:r>
      <w:r>
        <w:t>.</w:t>
      </w:r>
    </w:p>
    <w:p w14:paraId="1423F3F5" w14:textId="77777777" w:rsidR="0076229F" w:rsidRDefault="0076229F" w:rsidP="002E4417">
      <w:pPr>
        <w:pStyle w:val="BodyText"/>
        <w:numPr>
          <w:ilvl w:val="0"/>
          <w:numId w:val="24"/>
        </w:numPr>
      </w:pPr>
      <w:r>
        <w:t xml:space="preserve">Click </w:t>
      </w:r>
      <w:r w:rsidRPr="008B185F">
        <w:rPr>
          <w:b/>
        </w:rPr>
        <w:t>OK</w:t>
      </w:r>
      <w:r>
        <w:t xml:space="preserve"> to exit the </w:t>
      </w:r>
      <w:r w:rsidRPr="00D97A2D">
        <w:rPr>
          <w:i/>
        </w:rPr>
        <w:t>LPF Package</w:t>
      </w:r>
      <w:r>
        <w:t xml:space="preserve"> dialog.</w:t>
      </w:r>
    </w:p>
    <w:p w14:paraId="4252A903" w14:textId="77777777" w:rsidR="0076229F" w:rsidRDefault="0076229F" w:rsidP="0076229F">
      <w:pPr>
        <w:pStyle w:val="Heading2"/>
      </w:pPr>
      <w:bookmarkStart w:id="76" w:name="_Toc455162473"/>
      <w:bookmarkStart w:id="77" w:name="_Toc195517435"/>
      <w:r>
        <w:t>Map to MODFLOW</w:t>
      </w:r>
      <w:bookmarkEnd w:id="76"/>
      <w:bookmarkEnd w:id="77"/>
    </w:p>
    <w:p w14:paraId="782ABBF7" w14:textId="5AB5F09F" w:rsidR="0076229F" w:rsidRDefault="003F63A7" w:rsidP="00113E09">
      <w:pPr>
        <w:pStyle w:val="BodyText"/>
      </w:pPr>
      <w:r>
        <w:t>T</w:t>
      </w:r>
      <w:r w:rsidR="0076229F">
        <w:t>o assign the conceptual model values to the MODFLOW model:</w:t>
      </w:r>
    </w:p>
    <w:p w14:paraId="1A79F7CE" w14:textId="77777777" w:rsidR="0076229F" w:rsidRDefault="0076229F" w:rsidP="002E4417">
      <w:pPr>
        <w:pStyle w:val="BodyText"/>
        <w:numPr>
          <w:ilvl w:val="0"/>
          <w:numId w:val="23"/>
        </w:numPr>
      </w:pPr>
      <w:r>
        <w:t xml:space="preserve">Select the </w:t>
      </w:r>
      <w:r w:rsidRPr="00BA3505">
        <w:t>“</w:t>
      </w:r>
      <w:r>
        <w:rPr>
          <w:noProof/>
        </w:rPr>
        <w:drawing>
          <wp:inline distT="0" distB="0" distL="0" distR="0" wp14:anchorId="0FF6526F" wp14:editId="77C5286A">
            <wp:extent cx="142875" cy="152400"/>
            <wp:effectExtent l="0" t="0" r="9525" b="0"/>
            <wp:docPr id="46" name="Picture 46"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File:Conceptual Model Icon.sv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Pr="00BA3505">
        <w:t xml:space="preserve"> </w:t>
      </w:r>
      <w:r w:rsidRPr="00D97A2D">
        <w:t>MODFLOW</w:t>
      </w:r>
      <w:r>
        <w:t>” conceptual model to make it active.</w:t>
      </w:r>
    </w:p>
    <w:p w14:paraId="54246417" w14:textId="77777777" w:rsidR="0076229F" w:rsidRDefault="0076229F" w:rsidP="002E4417">
      <w:pPr>
        <w:pStyle w:val="BodyText"/>
        <w:numPr>
          <w:ilvl w:val="0"/>
          <w:numId w:val="23"/>
        </w:numPr>
      </w:pPr>
      <w:r>
        <w:t xml:space="preserve">Select </w:t>
      </w:r>
      <w:r w:rsidRPr="0044737F">
        <w:rPr>
          <w:i/>
        </w:rPr>
        <w:t xml:space="preserve">Feature Objects | </w:t>
      </w:r>
      <w:r w:rsidRPr="00381FAC">
        <w:rPr>
          <w:b/>
        </w:rPr>
        <w:t xml:space="preserve">Map </w:t>
      </w:r>
      <w:r>
        <w:rPr>
          <w:b/>
        </w:rPr>
        <w:t>→</w:t>
      </w:r>
      <w:r w:rsidRPr="00381FAC">
        <w:rPr>
          <w:b/>
        </w:rPr>
        <w:t xml:space="preserve"> MODFLOW</w:t>
      </w:r>
      <w:r w:rsidRPr="0044737F">
        <w:rPr>
          <w:i/>
        </w:rPr>
        <w:t xml:space="preserve"> </w:t>
      </w:r>
      <w:r>
        <w:t xml:space="preserve">to bring up the </w:t>
      </w:r>
      <w:r w:rsidRPr="00D97A2D">
        <w:rPr>
          <w:i/>
        </w:rPr>
        <w:t>Map → Model</w:t>
      </w:r>
      <w:r>
        <w:t xml:space="preserve"> dialog.</w:t>
      </w:r>
    </w:p>
    <w:p w14:paraId="1320A06C" w14:textId="77777777" w:rsidR="0076229F" w:rsidRDefault="0076229F" w:rsidP="002E4417">
      <w:pPr>
        <w:pStyle w:val="BodyText"/>
        <w:numPr>
          <w:ilvl w:val="0"/>
          <w:numId w:val="23"/>
        </w:numPr>
      </w:pPr>
      <w:r>
        <w:t xml:space="preserve">Click </w:t>
      </w:r>
      <w:r w:rsidRPr="00381FAC">
        <w:rPr>
          <w:b/>
        </w:rPr>
        <w:t>OK</w:t>
      </w:r>
      <w:r>
        <w:t xml:space="preserve"> to accept the defaults and exit the </w:t>
      </w:r>
      <w:r w:rsidRPr="00D97A2D">
        <w:rPr>
          <w:i/>
        </w:rPr>
        <w:t>Map → Model</w:t>
      </w:r>
      <w:r>
        <w:t xml:space="preserve"> dialog.</w:t>
      </w:r>
    </w:p>
    <w:p w14:paraId="65B70F72" w14:textId="10DCD73C" w:rsidR="0076229F" w:rsidRDefault="0076229F" w:rsidP="002E4417">
      <w:pPr>
        <w:pStyle w:val="BodyText"/>
        <w:numPr>
          <w:ilvl w:val="0"/>
          <w:numId w:val="23"/>
        </w:numPr>
      </w:pPr>
      <w:r>
        <w:t xml:space="preserve">Right-click on </w:t>
      </w:r>
      <w:r w:rsidRPr="00F86A2E">
        <w:t>“</w:t>
      </w:r>
      <w:r>
        <w:rPr>
          <w:noProof/>
        </w:rPr>
        <w:drawing>
          <wp:inline distT="0" distB="0" distL="0" distR="0" wp14:anchorId="61AC5E45" wp14:editId="0F3E1F80">
            <wp:extent cx="152400" cy="133350"/>
            <wp:effectExtent l="0" t="0" r="0" b="0"/>
            <wp:docPr id="45" name="Picture 45"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ile:Generic Folder.sv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F86A2E">
        <w:t xml:space="preserve"> </w:t>
      </w:r>
      <w:r w:rsidRPr="00D97A2D">
        <w:t>UGrid Data</w:t>
      </w:r>
      <w:r>
        <w:t xml:space="preserve">” and select </w:t>
      </w:r>
      <w:r w:rsidRPr="00F86A2E">
        <w:rPr>
          <w:b/>
        </w:rPr>
        <w:t>Display Options</w:t>
      </w:r>
      <w:r>
        <w:rPr>
          <w:b/>
        </w:rPr>
        <w:t>…</w:t>
      </w:r>
      <w:r>
        <w:t xml:space="preserve"> to bring up the </w:t>
      </w:r>
      <w:r w:rsidRPr="00D97A2D">
        <w:rPr>
          <w:i/>
        </w:rPr>
        <w:t>Display Options</w:t>
      </w:r>
      <w:r>
        <w:t xml:space="preserve"> dialog.</w:t>
      </w:r>
    </w:p>
    <w:p w14:paraId="3AD87BCE" w14:textId="5B6277E2" w:rsidR="0076229F" w:rsidRDefault="0076229F" w:rsidP="002E4417">
      <w:pPr>
        <w:pStyle w:val="BodyText"/>
        <w:numPr>
          <w:ilvl w:val="0"/>
          <w:numId w:val="23"/>
        </w:numPr>
      </w:pPr>
      <w:r>
        <w:lastRenderedPageBreak/>
        <w:t>Select “UGrid: trid-quad-3d</w:t>
      </w:r>
      <w:r w:rsidR="00194309">
        <w:t xml:space="preserve"> – [Active]</w:t>
      </w:r>
      <w:r>
        <w:t>” from the list on the left.</w:t>
      </w:r>
    </w:p>
    <w:p w14:paraId="1E125D30" w14:textId="0339D99D" w:rsidR="007E182C" w:rsidRDefault="007E182C" w:rsidP="002E4417">
      <w:pPr>
        <w:pStyle w:val="BodyText"/>
        <w:numPr>
          <w:ilvl w:val="0"/>
          <w:numId w:val="23"/>
        </w:numPr>
      </w:pPr>
      <w:r>
        <w:t xml:space="preserve">Make sure </w:t>
      </w:r>
      <w:r>
        <w:rPr>
          <w:i/>
        </w:rPr>
        <w:t xml:space="preserve">Display </w:t>
      </w:r>
      <w:proofErr w:type="spellStart"/>
      <w:r>
        <w:rPr>
          <w:i/>
        </w:rPr>
        <w:t>UGrid</w:t>
      </w:r>
      <w:proofErr w:type="spellEnd"/>
      <w:r>
        <w:rPr>
          <w:i/>
        </w:rPr>
        <w:t xml:space="preserve"> specific options</w:t>
      </w:r>
      <w:r>
        <w:t xml:space="preserve"> </w:t>
      </w:r>
      <w:proofErr w:type="gramStart"/>
      <w:r>
        <w:t>is</w:t>
      </w:r>
      <w:proofErr w:type="gramEnd"/>
      <w:r>
        <w:t xml:space="preserve"> turned on.</w:t>
      </w:r>
    </w:p>
    <w:p w14:paraId="418DBBA0" w14:textId="7EA6C40F" w:rsidR="0076229F" w:rsidRDefault="00194309" w:rsidP="002E4417">
      <w:pPr>
        <w:pStyle w:val="BodyText"/>
        <w:numPr>
          <w:ilvl w:val="0"/>
          <w:numId w:val="23"/>
        </w:numPr>
      </w:pPr>
      <w:r>
        <w:t>T</w:t>
      </w:r>
      <w:r w:rsidR="0076229F">
        <w:t xml:space="preserve">urn </w:t>
      </w:r>
      <w:r w:rsidR="0076229F" w:rsidRPr="008549D5">
        <w:t>off</w:t>
      </w:r>
      <w:r w:rsidR="0076229F">
        <w:t xml:space="preserve"> </w:t>
      </w:r>
      <w:r w:rsidR="0076229F" w:rsidRPr="00B9331E">
        <w:rPr>
          <w:i/>
        </w:rPr>
        <w:t>Cell faces</w:t>
      </w:r>
      <w:r w:rsidR="0076229F">
        <w:t xml:space="preserve"> and click </w:t>
      </w:r>
      <w:r w:rsidR="0076229F" w:rsidRPr="00D97A2D">
        <w:rPr>
          <w:b/>
        </w:rPr>
        <w:t>OK</w:t>
      </w:r>
      <w:r w:rsidR="0076229F">
        <w:t xml:space="preserve"> to close the </w:t>
      </w:r>
      <w:r w:rsidR="0076229F" w:rsidRPr="00D97A2D">
        <w:rPr>
          <w:i/>
        </w:rPr>
        <w:t>Display Options</w:t>
      </w:r>
      <w:r w:rsidR="0076229F">
        <w:t xml:space="preserve"> dialog.</w:t>
      </w:r>
    </w:p>
    <w:p w14:paraId="7563C403" w14:textId="77777777" w:rsidR="0076229F" w:rsidRDefault="0076229F" w:rsidP="002E4417">
      <w:pPr>
        <w:pStyle w:val="BodyText"/>
        <w:numPr>
          <w:ilvl w:val="0"/>
          <w:numId w:val="23"/>
        </w:numPr>
      </w:pPr>
      <w:r>
        <w:t xml:space="preserve">Switch to </w:t>
      </w:r>
      <w:r w:rsidRPr="00381FAC">
        <w:rPr>
          <w:b/>
        </w:rPr>
        <w:t>Plan View</w:t>
      </w:r>
      <w:r>
        <w:t xml:space="preserve"> </w:t>
      </w:r>
      <w:r>
        <w:rPr>
          <w:noProof/>
        </w:rPr>
        <w:drawing>
          <wp:inline distT="0" distB="0" distL="0" distR="0" wp14:anchorId="7B20E9CA" wp14:editId="0CF0DC3F">
            <wp:extent cx="152400" cy="152400"/>
            <wp:effectExtent l="0" t="0" r="0" b="0"/>
            <wp:docPr id="44" name="Picture 44" descr="File:Plan Vie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File:Plan View Macro.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w:t>
      </w:r>
    </w:p>
    <w:p w14:paraId="0F638D98" w14:textId="77777777" w:rsidR="0076229F" w:rsidRDefault="0076229F" w:rsidP="00113E09">
      <w:pPr>
        <w:pStyle w:val="BodyText"/>
      </w:pPr>
      <w:r>
        <w:t xml:space="preserve">Boundary condition symbols for specified head, rivers, and wells should appear, </w:t>
      </w:r>
      <w:proofErr w:type="gramStart"/>
      <w:r>
        <w:t>similar to</w:t>
      </w:r>
      <w:proofErr w:type="gramEnd"/>
      <w:r>
        <w:t xml:space="preserve"> </w:t>
      </w:r>
      <w:r>
        <w:fldChar w:fldCharType="begin"/>
      </w:r>
      <w:r>
        <w:instrText xml:space="preserve"> REF _Ref455161856 \h </w:instrText>
      </w:r>
      <w:r>
        <w:fldChar w:fldCharType="separate"/>
      </w:r>
      <w:r w:rsidR="00C62170">
        <w:t xml:space="preserve">Figure </w:t>
      </w:r>
      <w:r w:rsidR="00C62170">
        <w:rPr>
          <w:noProof/>
        </w:rPr>
        <w:t>18</w:t>
      </w:r>
      <w:r>
        <w:fldChar w:fldCharType="end"/>
      </w:r>
      <w:r>
        <w:t>.</w:t>
      </w:r>
    </w:p>
    <w:p w14:paraId="793BC646" w14:textId="77777777" w:rsidR="0076229F" w:rsidRDefault="0076229F" w:rsidP="0076229F">
      <w:r>
        <w:rPr>
          <w:noProof/>
        </w:rPr>
        <w:drawing>
          <wp:inline distT="0" distB="0" distL="0" distR="0" wp14:anchorId="35C7504F" wp14:editId="3A60BC45">
            <wp:extent cx="4019550" cy="315277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9550" cy="3152775"/>
                    </a:xfrm>
                    <a:prstGeom prst="rect">
                      <a:avLst/>
                    </a:prstGeom>
                    <a:noFill/>
                    <a:ln w="6350" cmpd="sng">
                      <a:solidFill>
                        <a:srgbClr val="000000"/>
                      </a:solidFill>
                      <a:miter lim="800000"/>
                      <a:headEnd/>
                      <a:tailEnd/>
                    </a:ln>
                    <a:effectLst/>
                  </pic:spPr>
                </pic:pic>
              </a:graphicData>
            </a:graphic>
          </wp:inline>
        </w:drawing>
      </w:r>
    </w:p>
    <w:p w14:paraId="05326544" w14:textId="77777777" w:rsidR="0076229F" w:rsidRDefault="0076229F" w:rsidP="0076229F">
      <w:pPr>
        <w:pStyle w:val="Caption"/>
        <w:jc w:val="both"/>
      </w:pPr>
      <w:r>
        <w:t xml:space="preserve">      </w:t>
      </w:r>
      <w:bookmarkStart w:id="78" w:name="_Ref455161856"/>
      <w:r>
        <w:t xml:space="preserve">Figure </w:t>
      </w:r>
      <w:r w:rsidR="00C62170">
        <w:fldChar w:fldCharType="begin"/>
      </w:r>
      <w:r w:rsidR="00C62170">
        <w:instrText xml:space="preserve"> SEQ Figure \* ARABIC </w:instrText>
      </w:r>
      <w:r w:rsidR="00C62170">
        <w:fldChar w:fldCharType="separate"/>
      </w:r>
      <w:r w:rsidR="00C62170">
        <w:rPr>
          <w:noProof/>
        </w:rPr>
        <w:t>18</w:t>
      </w:r>
      <w:r w:rsidR="00C62170">
        <w:rPr>
          <w:noProof/>
        </w:rPr>
        <w:fldChar w:fldCharType="end"/>
      </w:r>
      <w:bookmarkEnd w:id="78"/>
      <w:r>
        <w:t xml:space="preserve">      </w:t>
      </w:r>
      <w:r w:rsidRPr="003E6444">
        <w:t xml:space="preserve">MODFLOW </w:t>
      </w:r>
      <w:r>
        <w:t>boundary conditions on a 3D</w:t>
      </w:r>
      <w:r w:rsidRPr="003E6444">
        <w:t xml:space="preserve"> UGrid</w:t>
      </w:r>
    </w:p>
    <w:p w14:paraId="7963A2AA" w14:textId="77777777" w:rsidR="0076229F" w:rsidRDefault="0076229F" w:rsidP="0076229F">
      <w:pPr>
        <w:pStyle w:val="Heading2"/>
      </w:pPr>
      <w:bookmarkStart w:id="79" w:name="_Toc455162474"/>
      <w:bookmarkStart w:id="80" w:name="_Toc195517436"/>
      <w:r>
        <w:t>Save and Run MODFLOW</w:t>
      </w:r>
      <w:bookmarkEnd w:id="79"/>
      <w:bookmarkEnd w:id="80"/>
    </w:p>
    <w:p w14:paraId="7E64401A" w14:textId="77777777" w:rsidR="0076229F" w:rsidRDefault="0076229F" w:rsidP="00113E09">
      <w:pPr>
        <w:pStyle w:val="BodyText"/>
      </w:pPr>
      <w:r>
        <w:t>Now it is possible to run MODFLOW.</w:t>
      </w:r>
    </w:p>
    <w:p w14:paraId="66FC1875" w14:textId="77777777" w:rsidR="0076229F" w:rsidRDefault="0076229F" w:rsidP="002E4417">
      <w:pPr>
        <w:pStyle w:val="BodyText"/>
        <w:numPr>
          <w:ilvl w:val="0"/>
          <w:numId w:val="22"/>
        </w:numPr>
      </w:pPr>
      <w:r w:rsidRPr="00A73272">
        <w:rPr>
          <w:b/>
        </w:rPr>
        <w:t>Save</w:t>
      </w:r>
      <w:r>
        <w:t xml:space="preserve"> </w:t>
      </w:r>
      <w:r>
        <w:rPr>
          <w:noProof/>
        </w:rPr>
        <w:drawing>
          <wp:inline distT="0" distB="0" distL="0" distR="0" wp14:anchorId="2C23672E" wp14:editId="653A0775">
            <wp:extent cx="142875" cy="142875"/>
            <wp:effectExtent l="0" t="0" r="9525" b="9525"/>
            <wp:docPr id="42" name="Picture 42" descr="File:Sav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ile:Save Macro.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sidRPr="00B14811">
        <w:rPr>
          <w:noProof/>
        </w:rPr>
        <w:t xml:space="preserve"> </w:t>
      </w:r>
      <w:r>
        <w:rPr>
          <w:noProof/>
        </w:rPr>
        <w:t>the project.</w:t>
      </w:r>
    </w:p>
    <w:p w14:paraId="704339CF" w14:textId="1A4EEB5E" w:rsidR="0076229F" w:rsidRDefault="0076229F" w:rsidP="002E4417">
      <w:pPr>
        <w:pStyle w:val="BodyText"/>
        <w:numPr>
          <w:ilvl w:val="0"/>
          <w:numId w:val="22"/>
        </w:numPr>
      </w:pPr>
      <w:r>
        <w:t xml:space="preserve">Click </w:t>
      </w:r>
      <w:r w:rsidR="00194309">
        <w:t xml:space="preserve">the </w:t>
      </w:r>
      <w:r w:rsidRPr="00190063">
        <w:rPr>
          <w:b/>
        </w:rPr>
        <w:t>Run MODFLOW</w:t>
      </w:r>
      <w:r>
        <w:t xml:space="preserve"> </w:t>
      </w:r>
      <w:r>
        <w:rPr>
          <w:noProof/>
        </w:rPr>
        <w:drawing>
          <wp:inline distT="0" distB="0" distL="0" distR="0" wp14:anchorId="7E3CF2BC" wp14:editId="03391155">
            <wp:extent cx="152400" cy="133350"/>
            <wp:effectExtent l="0" t="0" r="0" b="0"/>
            <wp:docPr id="41" name="Picture 41" descr="File:Run MODFLOW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ile:Run MODFLOW Macro.sv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00194309">
        <w:t xml:space="preserve">macro </w:t>
      </w:r>
      <w:r>
        <w:t xml:space="preserve">to bring up the </w:t>
      </w:r>
      <w:r w:rsidRPr="00D97A2D">
        <w:rPr>
          <w:i/>
        </w:rPr>
        <w:t>MODFLOW</w:t>
      </w:r>
      <w:r>
        <w:t xml:space="preserve"> model wrapper dialog.</w:t>
      </w:r>
    </w:p>
    <w:p w14:paraId="5E0DBD52" w14:textId="77777777" w:rsidR="0076229F" w:rsidRDefault="0076229F" w:rsidP="002E4417">
      <w:pPr>
        <w:pStyle w:val="BodyText"/>
        <w:numPr>
          <w:ilvl w:val="0"/>
          <w:numId w:val="22"/>
        </w:numPr>
      </w:pPr>
      <w:r>
        <w:t xml:space="preserve">When the model finishes, turn on </w:t>
      </w:r>
      <w:r w:rsidRPr="00352240">
        <w:rPr>
          <w:i/>
        </w:rPr>
        <w:t>Read solution on exit</w:t>
      </w:r>
      <w:r>
        <w:t xml:space="preserve"> and </w:t>
      </w:r>
      <w:r w:rsidRPr="00352240">
        <w:rPr>
          <w:i/>
        </w:rPr>
        <w:t>Turn on contours (if not on already)</w:t>
      </w:r>
      <w:r>
        <w:t>.</w:t>
      </w:r>
    </w:p>
    <w:p w14:paraId="5024EE32" w14:textId="77777777" w:rsidR="0076229F" w:rsidRDefault="0076229F" w:rsidP="002E4417">
      <w:pPr>
        <w:pStyle w:val="BodyText"/>
        <w:numPr>
          <w:ilvl w:val="0"/>
          <w:numId w:val="22"/>
        </w:numPr>
      </w:pPr>
      <w:r>
        <w:t xml:space="preserve">Click </w:t>
      </w:r>
      <w:r w:rsidRPr="00190063">
        <w:rPr>
          <w:b/>
        </w:rPr>
        <w:t>Close</w:t>
      </w:r>
      <w:r>
        <w:t xml:space="preserve"> to import the solution and close the </w:t>
      </w:r>
      <w:r w:rsidRPr="00D97A2D">
        <w:rPr>
          <w:i/>
        </w:rPr>
        <w:t>MODFLOW</w:t>
      </w:r>
      <w:r>
        <w:t xml:space="preserve"> dialog.</w:t>
      </w:r>
    </w:p>
    <w:p w14:paraId="33D2D439" w14:textId="77777777" w:rsidR="0076229F" w:rsidRDefault="0076229F" w:rsidP="00113E09">
      <w:pPr>
        <w:pStyle w:val="BodyText"/>
      </w:pPr>
      <w:r>
        <w:t>T</w:t>
      </w:r>
      <w:r w:rsidRPr="0025211B">
        <w:t>he contours</w:t>
      </w:r>
      <w:r>
        <w:t xml:space="preserve"> should be </w:t>
      </w:r>
      <w:proofErr w:type="gramStart"/>
      <w:r>
        <w:t>similar to</w:t>
      </w:r>
      <w:proofErr w:type="gramEnd"/>
      <w:r>
        <w:t xml:space="preserve"> those in </w:t>
      </w:r>
      <w:r>
        <w:fldChar w:fldCharType="begin"/>
      </w:r>
      <w:r>
        <w:instrText xml:space="preserve"> REF _Ref455162429 \h </w:instrText>
      </w:r>
      <w:r>
        <w:fldChar w:fldCharType="separate"/>
      </w:r>
      <w:r w:rsidR="00C62170">
        <w:t xml:space="preserve">Figure </w:t>
      </w:r>
      <w:r w:rsidR="00C62170">
        <w:rPr>
          <w:noProof/>
        </w:rPr>
        <w:t>19</w:t>
      </w:r>
      <w:r>
        <w:fldChar w:fldCharType="end"/>
      </w:r>
      <w:r>
        <w:t>. Feel free to compare this solution with the others in the tutorial.</w:t>
      </w:r>
    </w:p>
    <w:p w14:paraId="3A24634D" w14:textId="77777777" w:rsidR="0076229F" w:rsidRDefault="0076229F" w:rsidP="0076229F">
      <w:pPr>
        <w:keepNext/>
      </w:pPr>
      <w:r>
        <w:rPr>
          <w:noProof/>
        </w:rPr>
        <w:lastRenderedPageBreak/>
        <w:drawing>
          <wp:inline distT="0" distB="0" distL="0" distR="0" wp14:anchorId="3F5AA73F" wp14:editId="13CEECAA">
            <wp:extent cx="3914775" cy="303847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14775" cy="3038475"/>
                    </a:xfrm>
                    <a:prstGeom prst="rect">
                      <a:avLst/>
                    </a:prstGeom>
                    <a:noFill/>
                    <a:ln w="6350" cmpd="sng">
                      <a:solidFill>
                        <a:srgbClr val="000000"/>
                      </a:solidFill>
                      <a:miter lim="800000"/>
                      <a:headEnd/>
                      <a:tailEnd/>
                    </a:ln>
                    <a:effectLst/>
                  </pic:spPr>
                </pic:pic>
              </a:graphicData>
            </a:graphic>
          </wp:inline>
        </w:drawing>
      </w:r>
    </w:p>
    <w:p w14:paraId="21025D96" w14:textId="77777777" w:rsidR="0076229F" w:rsidRDefault="0076229F" w:rsidP="0076229F">
      <w:pPr>
        <w:pStyle w:val="Caption"/>
        <w:jc w:val="both"/>
      </w:pPr>
      <w:r>
        <w:t xml:space="preserve">      </w:t>
      </w:r>
      <w:bookmarkStart w:id="81" w:name="_Ref455162429"/>
      <w:r>
        <w:t xml:space="preserve">Figure </w:t>
      </w:r>
      <w:r w:rsidR="00C62170">
        <w:fldChar w:fldCharType="begin"/>
      </w:r>
      <w:r w:rsidR="00C62170">
        <w:instrText xml:space="preserve"> SEQ Figure \* ARABIC </w:instrText>
      </w:r>
      <w:r w:rsidR="00C62170">
        <w:fldChar w:fldCharType="separate"/>
      </w:r>
      <w:r w:rsidR="00C62170">
        <w:rPr>
          <w:noProof/>
        </w:rPr>
        <w:t>19</w:t>
      </w:r>
      <w:r w:rsidR="00C62170">
        <w:rPr>
          <w:noProof/>
        </w:rPr>
        <w:fldChar w:fldCharType="end"/>
      </w:r>
      <w:bookmarkEnd w:id="81"/>
      <w:r>
        <w:t xml:space="preserve">      MODFLOW computed head contours on 3D</w:t>
      </w:r>
      <w:r w:rsidRPr="00462F4D">
        <w:t xml:space="preserve"> UGrid</w:t>
      </w:r>
    </w:p>
    <w:p w14:paraId="72CD0A72" w14:textId="77777777" w:rsidR="0076229F" w:rsidRDefault="0076229F" w:rsidP="0076229F">
      <w:pPr>
        <w:pStyle w:val="Heading1"/>
      </w:pPr>
      <w:bookmarkStart w:id="82" w:name="_Toc455162475"/>
      <w:bookmarkStart w:id="83" w:name="_Toc455162476"/>
      <w:bookmarkStart w:id="84" w:name="_Toc195517437"/>
      <w:bookmarkEnd w:id="82"/>
      <w:r>
        <w:t>Conclusion</w:t>
      </w:r>
      <w:bookmarkEnd w:id="48"/>
      <w:bookmarkEnd w:id="49"/>
      <w:bookmarkEnd w:id="50"/>
      <w:bookmarkEnd w:id="83"/>
      <w:bookmarkEnd w:id="84"/>
    </w:p>
    <w:p w14:paraId="3F16B824" w14:textId="77777777" w:rsidR="0076229F" w:rsidRDefault="0076229F" w:rsidP="00113E09">
      <w:pPr>
        <w:pStyle w:val="BodyText"/>
      </w:pPr>
      <w:r>
        <w:t>This concludes the “MODFLOW – USG Complex Stratigraphy” tutorial. The following key concepts were discussed and demonstrated in this tutorial:</w:t>
      </w:r>
    </w:p>
    <w:p w14:paraId="65A31950" w14:textId="77777777" w:rsidR="0076229F" w:rsidRDefault="0076229F" w:rsidP="002E4417">
      <w:pPr>
        <w:pStyle w:val="BodyText"/>
        <w:numPr>
          <w:ilvl w:val="0"/>
          <w:numId w:val="11"/>
        </w:numPr>
      </w:pPr>
      <w:r>
        <w:t xml:space="preserve">The </w:t>
      </w:r>
      <w:r w:rsidRPr="00190063">
        <w:rPr>
          <w:b/>
        </w:rPr>
        <w:t>Horizons</w:t>
      </w:r>
      <w:r>
        <w:rPr>
          <w:b/>
        </w:rPr>
        <w:t xml:space="preserve"> → </w:t>
      </w:r>
      <w:r w:rsidRPr="00190063">
        <w:rPr>
          <w:b/>
        </w:rPr>
        <w:t>UGrid</w:t>
      </w:r>
      <w:r>
        <w:t xml:space="preserve"> command can create 3D UGrids of complex stratigraphy.</w:t>
      </w:r>
    </w:p>
    <w:p w14:paraId="3D0F02E8" w14:textId="77777777" w:rsidR="0076229F" w:rsidRDefault="0076229F" w:rsidP="002E4417">
      <w:pPr>
        <w:pStyle w:val="BodyText"/>
        <w:numPr>
          <w:ilvl w:val="0"/>
          <w:numId w:val="11"/>
        </w:numPr>
      </w:pPr>
      <w:r>
        <w:t xml:space="preserve">The </w:t>
      </w:r>
      <w:r w:rsidRPr="00190063">
        <w:rPr>
          <w:b/>
        </w:rPr>
        <w:t xml:space="preserve">Horizons </w:t>
      </w:r>
      <w:r>
        <w:rPr>
          <w:b/>
        </w:rPr>
        <w:t xml:space="preserve">→ </w:t>
      </w:r>
      <w:r w:rsidRPr="00190063">
        <w:rPr>
          <w:b/>
        </w:rPr>
        <w:t>UGrid</w:t>
      </w:r>
      <w:r>
        <w:t xml:space="preserve"> command can create a variety of 3D UGrids.</w:t>
      </w:r>
    </w:p>
    <w:p w14:paraId="03EF46E4" w14:textId="77777777" w:rsidR="0076229F" w:rsidRDefault="0076229F" w:rsidP="002E4417">
      <w:pPr>
        <w:pStyle w:val="BodyText"/>
        <w:numPr>
          <w:ilvl w:val="0"/>
          <w:numId w:val="11"/>
        </w:numPr>
      </w:pPr>
      <w:r>
        <w:t xml:space="preserve">The </w:t>
      </w:r>
      <w:r w:rsidRPr="00190063">
        <w:rPr>
          <w:b/>
        </w:rPr>
        <w:t xml:space="preserve">Horizons </w:t>
      </w:r>
      <w:r>
        <w:rPr>
          <w:b/>
        </w:rPr>
        <w:t>→</w:t>
      </w:r>
      <w:r w:rsidRPr="00190063">
        <w:rPr>
          <w:b/>
        </w:rPr>
        <w:t xml:space="preserve"> UGrid</w:t>
      </w:r>
      <w:r>
        <w:t xml:space="preserve"> command will work on imported VTK unstructured grids that are comprised of 2D cells.</w:t>
      </w:r>
    </w:p>
    <w:p w14:paraId="0D7F4CAF" w14:textId="77777777" w:rsidR="0076229F" w:rsidRDefault="0076229F" w:rsidP="002E4417">
      <w:pPr>
        <w:pStyle w:val="BodyText"/>
        <w:numPr>
          <w:ilvl w:val="0"/>
          <w:numId w:val="11"/>
        </w:numPr>
      </w:pPr>
      <w:r>
        <w:t>Multiple UGrids and multiple MODFLOW-USG simulations can exist in the same GMS project.</w:t>
      </w:r>
    </w:p>
    <w:p w14:paraId="67AD7D5C" w14:textId="77777777" w:rsidR="00F01B80" w:rsidRPr="00655AB4" w:rsidRDefault="00F01B80" w:rsidP="00113E09">
      <w:pPr>
        <w:pStyle w:val="BodyText"/>
      </w:pPr>
    </w:p>
    <w:sectPr w:rsidR="00F01B80" w:rsidRPr="00655AB4" w:rsidSect="0090589B">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034C93" w14:textId="77777777" w:rsidR="003435B4" w:rsidRDefault="003435B4">
      <w:r>
        <w:separator/>
      </w:r>
    </w:p>
  </w:endnote>
  <w:endnote w:type="continuationSeparator" w:id="0">
    <w:p w14:paraId="2CCCA860" w14:textId="77777777" w:rsidR="003435B4" w:rsidRDefault="003435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altName w:val="Arial Unicode MS"/>
    <w:charset w:val="02"/>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Arial"/>
    <w:charset w:val="B1"/>
    <w:family w:val="swiss"/>
    <w:pitch w:val="variable"/>
    <w:sig w:usb0="80000867" w:usb1="00000000" w:usb2="00000000" w:usb3="00000000" w:csb0="000001FB"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F744FD" w14:textId="1D068F0F" w:rsidR="00B8205C" w:rsidRDefault="00B8205C"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AE04E9">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AE04E9">
      <w:rPr>
        <w:rFonts w:cs="Arial"/>
        <w:noProof/>
        <w:color w:val="807F7D"/>
      </w:rPr>
      <w:t>20</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372AAB">
      <w:rPr>
        <w:rFonts w:cs="Arial"/>
        <w:noProof/>
        <w:color w:val="807F7D"/>
      </w:rPr>
      <w:t>2025</w:t>
    </w:r>
    <w:r w:rsidRPr="00655AB4">
      <w:rPr>
        <w:rFonts w:cs="Arial"/>
        <w:color w:val="807F7D"/>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40F95" w14:textId="6367DEAC" w:rsidR="00B8205C" w:rsidRDefault="00B8205C" w:rsidP="00AC1FAC">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AE04E9">
      <w:rPr>
        <w:rFonts w:cs="Arial"/>
        <w:noProof/>
        <w:color w:val="807F7D"/>
      </w:rPr>
      <w:t>19</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AE04E9">
      <w:rPr>
        <w:rFonts w:cs="Arial"/>
        <w:noProof/>
        <w:color w:val="807F7D"/>
      </w:rPr>
      <w:t>20</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372AAB">
      <w:rPr>
        <w:rFonts w:cs="Arial"/>
        <w:noProof/>
        <w:color w:val="807F7D"/>
      </w:rPr>
      <w:t>2025</w:t>
    </w:r>
    <w:r w:rsidRPr="00655AB4">
      <w:rPr>
        <w:rFonts w:cs="Arial"/>
        <w:color w:val="807F7D"/>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B9D29" w14:textId="69DE4BFB" w:rsidR="00B8205C" w:rsidRPr="00655AB4" w:rsidRDefault="00B8205C" w:rsidP="00952C36">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AE04E9">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AE04E9">
      <w:rPr>
        <w:rFonts w:cs="Arial"/>
        <w:noProof/>
        <w:color w:val="807F7D"/>
      </w:rPr>
      <w:t>20</w:t>
    </w:r>
    <w:r w:rsidRPr="00655AB4">
      <w:rPr>
        <w:rFonts w:cs="Arial"/>
        <w:color w:val="807F7D"/>
      </w:rPr>
      <w:fldChar w:fldCharType="end"/>
    </w:r>
    <w:r w:rsidRPr="00655AB4">
      <w:rPr>
        <w:rFonts w:cs="Arial"/>
        <w:color w:val="807F7D"/>
      </w:rPr>
      <w:tab/>
      <w:t xml:space="preserve">© Aquaveo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372AAB">
      <w:rPr>
        <w:rFonts w:cs="Arial"/>
        <w:noProof/>
        <w:color w:val="807F7D"/>
      </w:rPr>
      <w:t>2025</w:t>
    </w:r>
    <w:r w:rsidRPr="00655AB4">
      <w:rPr>
        <w:rFonts w:cs="Arial"/>
        <w:color w:val="807F7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62DA1D" w14:textId="77777777" w:rsidR="003435B4" w:rsidRDefault="003435B4">
      <w:r>
        <w:separator/>
      </w:r>
    </w:p>
  </w:footnote>
  <w:footnote w:type="continuationSeparator" w:id="0">
    <w:p w14:paraId="067FF892" w14:textId="77777777" w:rsidR="003435B4" w:rsidRDefault="003435B4">
      <w:r>
        <w:continuationSeparator/>
      </w:r>
    </w:p>
  </w:footnote>
  <w:footnote w:id="1">
    <w:p w14:paraId="7395C2BF" w14:textId="36212B5A" w:rsidR="00B8205C" w:rsidRPr="0076229F" w:rsidRDefault="00B8205C" w:rsidP="0076229F">
      <w:pPr>
        <w:pStyle w:val="FootnoteText"/>
        <w:rPr>
          <w:sz w:val="18"/>
          <w:szCs w:val="18"/>
        </w:rPr>
      </w:pPr>
      <w:r>
        <w:rPr>
          <w:rStyle w:val="FootnoteReference"/>
        </w:rPr>
        <w:footnoteRef/>
      </w:r>
      <w:r>
        <w:t xml:space="preserve"> </w:t>
      </w:r>
      <w:r w:rsidRPr="0076229F">
        <w:rPr>
          <w:sz w:val="18"/>
          <w:szCs w:val="18"/>
        </w:rPr>
        <w:t>Panday, Sorab; Langevin, Christian</w:t>
      </w:r>
      <w:r w:rsidR="00874ECC">
        <w:rPr>
          <w:sz w:val="18"/>
          <w:szCs w:val="18"/>
        </w:rPr>
        <w:t xml:space="preserve"> </w:t>
      </w:r>
      <w:r w:rsidRPr="0076229F">
        <w:rPr>
          <w:sz w:val="18"/>
          <w:szCs w:val="18"/>
        </w:rPr>
        <w:t xml:space="preserve">D.; Niswonger, Richard G.; Ibaraki, Motomu; and Hughes, Joseph D., (2013). “MODFLOW-USG version 1: An Unstructured Grid Version of MODFLOW for Simulating Groundwater Flow and Tightly Coupled Processes Using a Control Volume Finite-Difference Formulation” in </w:t>
      </w:r>
      <w:r w:rsidRPr="0076229F">
        <w:rPr>
          <w:i/>
          <w:sz w:val="18"/>
          <w:szCs w:val="18"/>
        </w:rPr>
        <w:t>Techniques and Methods 6–A45</w:t>
      </w:r>
      <w:r w:rsidRPr="0076229F">
        <w:rPr>
          <w:sz w:val="18"/>
          <w:szCs w:val="18"/>
        </w:rPr>
        <w:t>,</w:t>
      </w:r>
      <w:r w:rsidR="00874ECC">
        <w:rPr>
          <w:sz w:val="18"/>
          <w:szCs w:val="18"/>
        </w:rPr>
        <w:t xml:space="preserve"> </w:t>
      </w:r>
      <w:r w:rsidRPr="0076229F">
        <w:rPr>
          <w:sz w:val="18"/>
          <w:szCs w:val="18"/>
        </w:rPr>
        <w:t xml:space="preserve">U.S. Geological Survey, pp. 38–39. </w:t>
      </w:r>
      <w:hyperlink r:id="rId1" w:history="1">
        <w:r w:rsidRPr="0076229F">
          <w:rPr>
            <w:rStyle w:val="Hyperlink"/>
            <w:color w:val="000000"/>
            <w:sz w:val="18"/>
            <w:szCs w:val="18"/>
            <w:u w:val="none"/>
          </w:rPr>
          <w:t>https://pubs.usgs.gov/tm/06/a45/pdf/tm6-A45.pdf</w:t>
        </w:r>
      </w:hyperlink>
      <w:r w:rsidRPr="0076229F">
        <w:rPr>
          <w:color w:val="000000"/>
          <w:sz w:val="18"/>
          <w:szCs w:val="18"/>
        </w:rPr>
        <w:t>.</w:t>
      </w:r>
    </w:p>
  </w:footnote>
  <w:footnote w:id="2">
    <w:p w14:paraId="535D1757" w14:textId="77777777" w:rsidR="00B8205C" w:rsidRPr="00DA0118" w:rsidRDefault="00B8205C" w:rsidP="0076229F">
      <w:pPr>
        <w:pStyle w:val="FootnoteText"/>
        <w:rPr>
          <w:sz w:val="18"/>
          <w:szCs w:val="18"/>
        </w:rPr>
      </w:pPr>
      <w:r w:rsidRPr="00DA0118">
        <w:rPr>
          <w:rStyle w:val="FootnoteReference"/>
          <w:sz w:val="18"/>
          <w:szCs w:val="18"/>
        </w:rPr>
        <w:footnoteRef/>
      </w:r>
      <w:r w:rsidRPr="00DA0118">
        <w:rPr>
          <w:sz w:val="18"/>
          <w:szCs w:val="18"/>
        </w:rPr>
        <w:t xml:space="preserve"> The size will not be exactly </w:t>
      </w:r>
      <w:r w:rsidRPr="00DA0118">
        <w:rPr>
          <w:sz w:val="18"/>
          <w:szCs w:val="18"/>
        </w:rPr>
        <w:t>500 because the grid frame defines the extents of the grid. If the cells need to be exactly 500 feet square, adjust the extents of the grid frame to be a multiple of 500.</w:t>
      </w:r>
    </w:p>
  </w:footnote>
  <w:footnote w:id="3">
    <w:p w14:paraId="35554B7C" w14:textId="1C8E82F4" w:rsidR="00B8205C" w:rsidRDefault="00B8205C" w:rsidP="0076229F">
      <w:pPr>
        <w:pStyle w:val="FootnoteText"/>
      </w:pPr>
      <w:r w:rsidRPr="00DA0118">
        <w:rPr>
          <w:rStyle w:val="FootnoteReference"/>
          <w:sz w:val="18"/>
          <w:szCs w:val="18"/>
        </w:rPr>
        <w:footnoteRef/>
      </w:r>
      <w:r w:rsidRPr="00DA0118">
        <w:rPr>
          <w:sz w:val="18"/>
          <w:szCs w:val="18"/>
        </w:rPr>
        <w:t xml:space="preserve"> Grid refinement </w:t>
      </w:r>
      <w:r w:rsidRPr="00DA0118">
        <w:rPr>
          <w:sz w:val="18"/>
          <w:szCs w:val="18"/>
        </w:rPr>
        <w:t>is explained in the “MODFLOW-US</w:t>
      </w:r>
      <w:r w:rsidRPr="00DA0118">
        <w:rPr>
          <w:spacing w:val="-20"/>
          <w:sz w:val="18"/>
          <w:szCs w:val="18"/>
        </w:rPr>
        <w:t xml:space="preserve">G </w:t>
      </w:r>
      <w:r w:rsidR="00F85B41">
        <w:rPr>
          <w:spacing w:val="-20"/>
          <w:sz w:val="18"/>
          <w:szCs w:val="18"/>
        </w:rPr>
        <w:t xml:space="preserve"> </w:t>
      </w:r>
      <w:r w:rsidRPr="00DA0118">
        <w:rPr>
          <w:sz w:val="18"/>
          <w:szCs w:val="18"/>
        </w:rPr>
        <w:t>– Quadtree” tutorial.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7392BA" w14:textId="77777777" w:rsidR="00B8205C" w:rsidRPr="00655AB4" w:rsidRDefault="00B8205C" w:rsidP="00AC1FAC">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MODFLOW-USG – Complex Stratigraphy</w:t>
    </w:r>
  </w:p>
  <w:p w14:paraId="12D0E056" w14:textId="77777777" w:rsidR="00B8205C" w:rsidRPr="00AC1FAC" w:rsidRDefault="00B8205C" w:rsidP="00AC1FA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5291C" w14:textId="77777777" w:rsidR="00B8205C" w:rsidRPr="00655AB4" w:rsidRDefault="00B8205C" w:rsidP="00506A05">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MODFLOW-USG – Complex Stratigraphy</w:t>
    </w:r>
  </w:p>
  <w:p w14:paraId="418702FE" w14:textId="77777777" w:rsidR="00B8205C" w:rsidRPr="00506A05" w:rsidRDefault="00B8205C" w:rsidP="00506A0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2276D0" w14:textId="77777777" w:rsidR="00B8205C" w:rsidRPr="00655AB4" w:rsidRDefault="00B8205C" w:rsidP="002B767D">
    <w:pPr>
      <w:pStyle w:val="HeaderAquaveo"/>
      <w:pBdr>
        <w:bottom w:val="single" w:sz="12" w:space="0"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MODFLOW-USG – Complex Stratigraphy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392A843A"/>
    <w:lvl w:ilvl="0">
      <w:start w:val="1"/>
      <w:numFmt w:val="decimal"/>
      <w:pStyle w:val="ListNumber"/>
      <w:lvlText w:val="%1."/>
      <w:lvlJc w:val="left"/>
      <w:pPr>
        <w:tabs>
          <w:tab w:val="num" w:pos="2340"/>
        </w:tabs>
        <w:ind w:left="2340" w:hanging="360"/>
      </w:pPr>
      <w:rPr>
        <w:rFonts w:ascii="Arial" w:hAnsi="Arial" w:cs="Arial" w:hint="default"/>
        <w:sz w:val="20"/>
        <w:szCs w:val="20"/>
      </w:rPr>
    </w:lvl>
  </w:abstractNum>
  <w:abstractNum w:abstractNumId="1" w15:restartNumberingAfterBreak="0">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15:restartNumberingAfterBreak="0">
    <w:nsid w:val="0000000F"/>
    <w:multiLevelType w:val="multilevel"/>
    <w:tmpl w:val="0000000F"/>
    <w:name w:val="WW8Num15"/>
    <w:lvl w:ilvl="0">
      <w:start w:val="1"/>
      <w:numFmt w:val="decimal"/>
      <w:lvlText w:val="%1."/>
      <w:lvlJc w:val="left"/>
      <w:pPr>
        <w:tabs>
          <w:tab w:val="num" w:pos="283"/>
        </w:tabs>
        <w:ind w:left="283" w:hanging="283"/>
      </w:pPr>
    </w:lvl>
    <w:lvl w:ilvl="1">
      <w:start w:val="1"/>
      <w:numFmt w:val="decimal"/>
      <w:lvlText w:val="%2."/>
      <w:lvlJc w:val="left"/>
      <w:pPr>
        <w:tabs>
          <w:tab w:val="num" w:pos="567"/>
        </w:tabs>
        <w:ind w:left="567" w:hanging="283"/>
      </w:pPr>
    </w:lvl>
    <w:lvl w:ilvl="2">
      <w:start w:val="1"/>
      <w:numFmt w:val="decimal"/>
      <w:lvlText w:val="%3."/>
      <w:lvlJc w:val="left"/>
      <w:pPr>
        <w:tabs>
          <w:tab w:val="num" w:pos="850"/>
        </w:tabs>
        <w:ind w:left="850" w:hanging="283"/>
      </w:pPr>
    </w:lvl>
    <w:lvl w:ilvl="3">
      <w:start w:val="1"/>
      <w:numFmt w:val="decimal"/>
      <w:lvlText w:val="%4."/>
      <w:lvlJc w:val="left"/>
      <w:pPr>
        <w:tabs>
          <w:tab w:val="num" w:pos="1134"/>
        </w:tabs>
        <w:ind w:left="1134" w:hanging="283"/>
      </w:pPr>
    </w:lvl>
    <w:lvl w:ilvl="4">
      <w:start w:val="1"/>
      <w:numFmt w:val="decimal"/>
      <w:lvlText w:val="%5."/>
      <w:lvlJc w:val="left"/>
      <w:pPr>
        <w:tabs>
          <w:tab w:val="num" w:pos="1417"/>
        </w:tabs>
        <w:ind w:left="1417" w:hanging="283"/>
      </w:pPr>
    </w:lvl>
    <w:lvl w:ilvl="5">
      <w:start w:val="1"/>
      <w:numFmt w:val="decimal"/>
      <w:lvlText w:val="%6."/>
      <w:lvlJc w:val="left"/>
      <w:pPr>
        <w:tabs>
          <w:tab w:val="num" w:pos="1701"/>
        </w:tabs>
        <w:ind w:left="1701" w:hanging="283"/>
      </w:pPr>
    </w:lvl>
    <w:lvl w:ilvl="6">
      <w:start w:val="1"/>
      <w:numFmt w:val="decimal"/>
      <w:lvlText w:val="%7."/>
      <w:lvlJc w:val="left"/>
      <w:pPr>
        <w:tabs>
          <w:tab w:val="num" w:pos="1984"/>
        </w:tabs>
        <w:ind w:left="1984" w:hanging="283"/>
      </w:pPr>
    </w:lvl>
    <w:lvl w:ilvl="7">
      <w:start w:val="1"/>
      <w:numFmt w:val="decimal"/>
      <w:lvlText w:val="%8."/>
      <w:lvlJc w:val="left"/>
      <w:pPr>
        <w:tabs>
          <w:tab w:val="num" w:pos="2268"/>
        </w:tabs>
        <w:ind w:left="2268" w:hanging="283"/>
      </w:pPr>
    </w:lvl>
    <w:lvl w:ilvl="8">
      <w:start w:val="1"/>
      <w:numFmt w:val="decimal"/>
      <w:lvlText w:val="%9."/>
      <w:lvlJc w:val="left"/>
      <w:pPr>
        <w:tabs>
          <w:tab w:val="num" w:pos="2551"/>
        </w:tabs>
        <w:ind w:left="2551" w:hanging="283"/>
      </w:pPr>
    </w:lvl>
  </w:abstractNum>
  <w:abstractNum w:abstractNumId="3" w15:restartNumberingAfterBreak="0">
    <w:nsid w:val="00000010"/>
    <w:multiLevelType w:val="multilevel"/>
    <w:tmpl w:val="00000010"/>
    <w:name w:val="WW8Num16"/>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4" w15:restartNumberingAfterBreak="0">
    <w:nsid w:val="00000011"/>
    <w:multiLevelType w:val="multilevel"/>
    <w:tmpl w:val="00000011"/>
    <w:name w:val="WW8Num17"/>
    <w:lvl w:ilvl="0">
      <w:start w:val="1"/>
      <w:numFmt w:val="bullet"/>
      <w:lvlText w:val="·"/>
      <w:lvlJc w:val="left"/>
      <w:pPr>
        <w:tabs>
          <w:tab w:val="num" w:pos="283"/>
        </w:tabs>
        <w:ind w:left="283" w:hanging="283"/>
      </w:pPr>
      <w:rPr>
        <w:rFonts w:ascii="Symbol" w:hAnsi="Symbol" w:cs="StarSymbol"/>
        <w:sz w:val="18"/>
        <w:szCs w:val="18"/>
      </w:rPr>
    </w:lvl>
    <w:lvl w:ilvl="1">
      <w:start w:val="1"/>
      <w:numFmt w:val="bullet"/>
      <w:lvlText w:val="·"/>
      <w:lvlJc w:val="left"/>
      <w:pPr>
        <w:tabs>
          <w:tab w:val="num" w:pos="567"/>
        </w:tabs>
        <w:ind w:left="567" w:hanging="283"/>
      </w:pPr>
      <w:rPr>
        <w:rFonts w:ascii="Symbol" w:hAnsi="Symbol" w:cs="StarSymbol"/>
        <w:sz w:val="18"/>
        <w:szCs w:val="18"/>
      </w:rPr>
    </w:lvl>
    <w:lvl w:ilvl="2">
      <w:start w:val="1"/>
      <w:numFmt w:val="bullet"/>
      <w:lvlText w:val="·"/>
      <w:lvlJc w:val="left"/>
      <w:pPr>
        <w:tabs>
          <w:tab w:val="num" w:pos="850"/>
        </w:tabs>
        <w:ind w:left="850" w:hanging="283"/>
      </w:pPr>
      <w:rPr>
        <w:rFonts w:ascii="Symbol" w:hAnsi="Symbol" w:cs="StarSymbol"/>
        <w:sz w:val="18"/>
        <w:szCs w:val="18"/>
      </w:rPr>
    </w:lvl>
    <w:lvl w:ilvl="3">
      <w:start w:val="1"/>
      <w:numFmt w:val="bullet"/>
      <w:lvlText w:val="·"/>
      <w:lvlJc w:val="left"/>
      <w:pPr>
        <w:tabs>
          <w:tab w:val="num" w:pos="1134"/>
        </w:tabs>
        <w:ind w:left="1134" w:hanging="283"/>
      </w:pPr>
      <w:rPr>
        <w:rFonts w:ascii="Symbol" w:hAnsi="Symbol" w:cs="StarSymbol"/>
        <w:sz w:val="18"/>
        <w:szCs w:val="18"/>
      </w:rPr>
    </w:lvl>
    <w:lvl w:ilvl="4">
      <w:start w:val="1"/>
      <w:numFmt w:val="bullet"/>
      <w:lvlText w:val="·"/>
      <w:lvlJc w:val="left"/>
      <w:pPr>
        <w:tabs>
          <w:tab w:val="num" w:pos="1417"/>
        </w:tabs>
        <w:ind w:left="1417" w:hanging="283"/>
      </w:pPr>
      <w:rPr>
        <w:rFonts w:ascii="Symbol" w:hAnsi="Symbol" w:cs="StarSymbol"/>
        <w:sz w:val="18"/>
        <w:szCs w:val="18"/>
      </w:rPr>
    </w:lvl>
    <w:lvl w:ilvl="5">
      <w:start w:val="1"/>
      <w:numFmt w:val="bullet"/>
      <w:lvlText w:val="·"/>
      <w:lvlJc w:val="left"/>
      <w:pPr>
        <w:tabs>
          <w:tab w:val="num" w:pos="1701"/>
        </w:tabs>
        <w:ind w:left="1701" w:hanging="283"/>
      </w:pPr>
      <w:rPr>
        <w:rFonts w:ascii="Symbol" w:hAnsi="Symbol" w:cs="StarSymbol"/>
        <w:sz w:val="18"/>
        <w:szCs w:val="18"/>
      </w:rPr>
    </w:lvl>
    <w:lvl w:ilvl="6">
      <w:start w:val="1"/>
      <w:numFmt w:val="bullet"/>
      <w:lvlText w:val="·"/>
      <w:lvlJc w:val="left"/>
      <w:pPr>
        <w:tabs>
          <w:tab w:val="num" w:pos="1984"/>
        </w:tabs>
        <w:ind w:left="1984" w:hanging="283"/>
      </w:pPr>
      <w:rPr>
        <w:rFonts w:ascii="Symbol" w:hAnsi="Symbol" w:cs="StarSymbol"/>
        <w:sz w:val="18"/>
        <w:szCs w:val="18"/>
      </w:rPr>
    </w:lvl>
    <w:lvl w:ilvl="7">
      <w:start w:val="1"/>
      <w:numFmt w:val="bullet"/>
      <w:lvlText w:val="·"/>
      <w:lvlJc w:val="left"/>
      <w:pPr>
        <w:tabs>
          <w:tab w:val="num" w:pos="2268"/>
        </w:tabs>
        <w:ind w:left="2268" w:hanging="283"/>
      </w:pPr>
      <w:rPr>
        <w:rFonts w:ascii="Symbol" w:hAnsi="Symbol" w:cs="StarSymbol"/>
        <w:sz w:val="18"/>
        <w:szCs w:val="18"/>
      </w:rPr>
    </w:lvl>
    <w:lvl w:ilvl="8">
      <w:start w:val="1"/>
      <w:numFmt w:val="bullet"/>
      <w:lvlText w:val="·"/>
      <w:lvlJc w:val="left"/>
      <w:pPr>
        <w:tabs>
          <w:tab w:val="num" w:pos="2551"/>
        </w:tabs>
        <w:ind w:left="2551" w:hanging="283"/>
      </w:pPr>
      <w:rPr>
        <w:rFonts w:ascii="Symbol" w:hAnsi="Symbol" w:cs="StarSymbol"/>
        <w:sz w:val="18"/>
        <w:szCs w:val="18"/>
      </w:rPr>
    </w:lvl>
  </w:abstractNum>
  <w:abstractNum w:abstractNumId="5" w15:restartNumberingAfterBreak="0">
    <w:nsid w:val="03642F95"/>
    <w:multiLevelType w:val="multilevel"/>
    <w:tmpl w:val="F4CCC466"/>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6" w15:restartNumberingAfterBreak="0">
    <w:nsid w:val="051936EF"/>
    <w:multiLevelType w:val="hybridMultilevel"/>
    <w:tmpl w:val="3768FC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9110EDD"/>
    <w:multiLevelType w:val="hybridMultilevel"/>
    <w:tmpl w:val="BEECDB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10430F7B"/>
    <w:multiLevelType w:val="hybridMultilevel"/>
    <w:tmpl w:val="486CB6A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11" w15:restartNumberingAfterBreak="0">
    <w:nsid w:val="127A73A2"/>
    <w:multiLevelType w:val="hybridMultilevel"/>
    <w:tmpl w:val="BFA479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13474E86"/>
    <w:multiLevelType w:val="hybridMultilevel"/>
    <w:tmpl w:val="4F000BE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21DE0774"/>
    <w:multiLevelType w:val="hybridMultilevel"/>
    <w:tmpl w:val="3DB6013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26983FF9"/>
    <w:multiLevelType w:val="hybridMultilevel"/>
    <w:tmpl w:val="FD2C1CA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D0F6589"/>
    <w:multiLevelType w:val="hybridMultilevel"/>
    <w:tmpl w:val="18BAED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0E32B37"/>
    <w:multiLevelType w:val="hybridMultilevel"/>
    <w:tmpl w:val="30BAA2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2E66827"/>
    <w:multiLevelType w:val="hybridMultilevel"/>
    <w:tmpl w:val="E94C8C0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56AA006F"/>
    <w:multiLevelType w:val="hybridMultilevel"/>
    <w:tmpl w:val="994C7F4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6B47F9A"/>
    <w:multiLevelType w:val="hybridMultilevel"/>
    <w:tmpl w:val="1884F9E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15:restartNumberingAfterBreak="0">
    <w:nsid w:val="622B519A"/>
    <w:multiLevelType w:val="hybridMultilevel"/>
    <w:tmpl w:val="8494C73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66965A7C"/>
    <w:multiLevelType w:val="hybridMultilevel"/>
    <w:tmpl w:val="34562AB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7F6177B"/>
    <w:multiLevelType w:val="hybridMultilevel"/>
    <w:tmpl w:val="EB76C32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6BDE7F35"/>
    <w:multiLevelType w:val="hybridMultilevel"/>
    <w:tmpl w:val="DE6443F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6DE40ECA"/>
    <w:multiLevelType w:val="hybridMultilevel"/>
    <w:tmpl w:val="086EA66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71063226"/>
    <w:multiLevelType w:val="hybridMultilevel"/>
    <w:tmpl w:val="2710E2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15:restartNumberingAfterBreak="0">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72352093"/>
    <w:multiLevelType w:val="hybridMultilevel"/>
    <w:tmpl w:val="C29EA8A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FEF5001"/>
    <w:multiLevelType w:val="hybridMultilevel"/>
    <w:tmpl w:val="AFAA9A42"/>
    <w:lvl w:ilvl="0" w:tplc="1DA24DE8">
      <w:start w:val="1"/>
      <w:numFmt w:val="bullet"/>
      <w:pStyle w:val="CNlistbullets"/>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493178826">
    <w:abstractNumId w:val="5"/>
  </w:num>
  <w:num w:numId="2" w16cid:durableId="1875460840">
    <w:abstractNumId w:val="1"/>
  </w:num>
  <w:num w:numId="3" w16cid:durableId="1018234460">
    <w:abstractNumId w:val="0"/>
  </w:num>
  <w:num w:numId="4" w16cid:durableId="1545172549">
    <w:abstractNumId w:val="9"/>
  </w:num>
  <w:num w:numId="5" w16cid:durableId="1537042676">
    <w:abstractNumId w:val="0"/>
  </w:num>
  <w:num w:numId="6" w16cid:durableId="986973620">
    <w:abstractNumId w:val="10"/>
  </w:num>
  <w:num w:numId="7" w16cid:durableId="1209608094">
    <w:abstractNumId w:val="28"/>
  </w:num>
  <w:num w:numId="8" w16cid:durableId="2021466138">
    <w:abstractNumId w:val="26"/>
  </w:num>
  <w:num w:numId="9" w16cid:durableId="388502877">
    <w:abstractNumId w:val="29"/>
  </w:num>
  <w:num w:numId="10" w16cid:durableId="415790242">
    <w:abstractNumId w:val="0"/>
    <w:lvlOverride w:ilvl="0">
      <w:startOverride w:val="1"/>
    </w:lvlOverride>
  </w:num>
  <w:num w:numId="11" w16cid:durableId="640113184">
    <w:abstractNumId w:val="16"/>
  </w:num>
  <w:num w:numId="12" w16cid:durableId="935750724">
    <w:abstractNumId w:val="15"/>
  </w:num>
  <w:num w:numId="13" w16cid:durableId="703479340">
    <w:abstractNumId w:val="14"/>
  </w:num>
  <w:num w:numId="14" w16cid:durableId="2019961925">
    <w:abstractNumId w:val="7"/>
  </w:num>
  <w:num w:numId="15" w16cid:durableId="1728062880">
    <w:abstractNumId w:val="17"/>
  </w:num>
  <w:num w:numId="16" w16cid:durableId="789130398">
    <w:abstractNumId w:val="22"/>
  </w:num>
  <w:num w:numId="17" w16cid:durableId="1344357619">
    <w:abstractNumId w:val="23"/>
  </w:num>
  <w:num w:numId="18" w16cid:durableId="298340645">
    <w:abstractNumId w:val="13"/>
  </w:num>
  <w:num w:numId="19" w16cid:durableId="605189625">
    <w:abstractNumId w:val="19"/>
  </w:num>
  <w:num w:numId="20" w16cid:durableId="815032822">
    <w:abstractNumId w:val="8"/>
  </w:num>
  <w:num w:numId="21" w16cid:durableId="719599736">
    <w:abstractNumId w:val="6"/>
  </w:num>
  <w:num w:numId="22" w16cid:durableId="441725216">
    <w:abstractNumId w:val="21"/>
  </w:num>
  <w:num w:numId="23" w16cid:durableId="1337541999">
    <w:abstractNumId w:val="18"/>
  </w:num>
  <w:num w:numId="24" w16cid:durableId="350618415">
    <w:abstractNumId w:val="24"/>
  </w:num>
  <w:num w:numId="25" w16cid:durableId="577322511">
    <w:abstractNumId w:val="25"/>
  </w:num>
  <w:num w:numId="26" w16cid:durableId="1116949391">
    <w:abstractNumId w:val="20"/>
  </w:num>
  <w:num w:numId="27" w16cid:durableId="579757775">
    <w:abstractNumId w:val="11"/>
  </w:num>
  <w:num w:numId="28" w16cid:durableId="1859460576">
    <w:abstractNumId w:val="12"/>
  </w:num>
  <w:num w:numId="29" w16cid:durableId="393361042">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mirrorMargins/>
  <w:hideSpellingErrors/>
  <w:hideGrammaticalErrors/>
  <w:activeWritingStyle w:appName="MSWord" w:lang="en-US" w:vendorID="8" w:dllVersion="513" w:checkStyle="1"/>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evenAndOddHeaders/>
  <w:drawingGridHorizontalSpacing w:val="144"/>
  <w:drawingGridVerticalSpacing w:val="144"/>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5807"/>
    <w:rsid w:val="00000651"/>
    <w:rsid w:val="00000B8E"/>
    <w:rsid w:val="00000F71"/>
    <w:rsid w:val="000012A3"/>
    <w:rsid w:val="0000135F"/>
    <w:rsid w:val="00002427"/>
    <w:rsid w:val="00002558"/>
    <w:rsid w:val="00002DCA"/>
    <w:rsid w:val="000048C7"/>
    <w:rsid w:val="0000500C"/>
    <w:rsid w:val="00005F59"/>
    <w:rsid w:val="0000634B"/>
    <w:rsid w:val="00006E67"/>
    <w:rsid w:val="0000736C"/>
    <w:rsid w:val="000074E4"/>
    <w:rsid w:val="00007827"/>
    <w:rsid w:val="00007D5F"/>
    <w:rsid w:val="000106E0"/>
    <w:rsid w:val="00011642"/>
    <w:rsid w:val="00012124"/>
    <w:rsid w:val="00014C1E"/>
    <w:rsid w:val="00014E78"/>
    <w:rsid w:val="0001510A"/>
    <w:rsid w:val="00015196"/>
    <w:rsid w:val="00015436"/>
    <w:rsid w:val="000156DB"/>
    <w:rsid w:val="00016199"/>
    <w:rsid w:val="00016744"/>
    <w:rsid w:val="00017447"/>
    <w:rsid w:val="0001754A"/>
    <w:rsid w:val="0002054B"/>
    <w:rsid w:val="00020FA6"/>
    <w:rsid w:val="00024CF8"/>
    <w:rsid w:val="000253CC"/>
    <w:rsid w:val="000275CD"/>
    <w:rsid w:val="00027992"/>
    <w:rsid w:val="00027F19"/>
    <w:rsid w:val="000303BC"/>
    <w:rsid w:val="000305FE"/>
    <w:rsid w:val="00031F94"/>
    <w:rsid w:val="0003269D"/>
    <w:rsid w:val="00033044"/>
    <w:rsid w:val="00033D5E"/>
    <w:rsid w:val="00034737"/>
    <w:rsid w:val="00035C64"/>
    <w:rsid w:val="00040781"/>
    <w:rsid w:val="00043B94"/>
    <w:rsid w:val="00043EE6"/>
    <w:rsid w:val="00043FB0"/>
    <w:rsid w:val="00043FCF"/>
    <w:rsid w:val="00044247"/>
    <w:rsid w:val="0004436F"/>
    <w:rsid w:val="000446E3"/>
    <w:rsid w:val="000458E4"/>
    <w:rsid w:val="00045E26"/>
    <w:rsid w:val="000470AE"/>
    <w:rsid w:val="00050204"/>
    <w:rsid w:val="00050ACB"/>
    <w:rsid w:val="00051095"/>
    <w:rsid w:val="000522C1"/>
    <w:rsid w:val="0005285B"/>
    <w:rsid w:val="00053481"/>
    <w:rsid w:val="000537C9"/>
    <w:rsid w:val="00054B03"/>
    <w:rsid w:val="000607D3"/>
    <w:rsid w:val="00061529"/>
    <w:rsid w:val="00061F36"/>
    <w:rsid w:val="000627F8"/>
    <w:rsid w:val="00062924"/>
    <w:rsid w:val="00064901"/>
    <w:rsid w:val="00066583"/>
    <w:rsid w:val="00066E5F"/>
    <w:rsid w:val="00071451"/>
    <w:rsid w:val="0007415D"/>
    <w:rsid w:val="00075407"/>
    <w:rsid w:val="0007610B"/>
    <w:rsid w:val="00080587"/>
    <w:rsid w:val="000806FF"/>
    <w:rsid w:val="00080BA4"/>
    <w:rsid w:val="000811F5"/>
    <w:rsid w:val="00081299"/>
    <w:rsid w:val="00082F6C"/>
    <w:rsid w:val="000833EF"/>
    <w:rsid w:val="000848EE"/>
    <w:rsid w:val="0008500B"/>
    <w:rsid w:val="00085118"/>
    <w:rsid w:val="00085514"/>
    <w:rsid w:val="00085C87"/>
    <w:rsid w:val="00086DCB"/>
    <w:rsid w:val="00087D98"/>
    <w:rsid w:val="00087FE7"/>
    <w:rsid w:val="00090B8F"/>
    <w:rsid w:val="0009209E"/>
    <w:rsid w:val="00093FB4"/>
    <w:rsid w:val="00095A70"/>
    <w:rsid w:val="00096182"/>
    <w:rsid w:val="00096BEE"/>
    <w:rsid w:val="000972B2"/>
    <w:rsid w:val="000A0B56"/>
    <w:rsid w:val="000A1050"/>
    <w:rsid w:val="000A2480"/>
    <w:rsid w:val="000A2A36"/>
    <w:rsid w:val="000A2EBB"/>
    <w:rsid w:val="000A36D8"/>
    <w:rsid w:val="000A3B5E"/>
    <w:rsid w:val="000A3DD1"/>
    <w:rsid w:val="000A69BB"/>
    <w:rsid w:val="000B0533"/>
    <w:rsid w:val="000B1793"/>
    <w:rsid w:val="000B38E4"/>
    <w:rsid w:val="000B3E6D"/>
    <w:rsid w:val="000B4664"/>
    <w:rsid w:val="000B4FC8"/>
    <w:rsid w:val="000B6E6D"/>
    <w:rsid w:val="000C0860"/>
    <w:rsid w:val="000C0A0B"/>
    <w:rsid w:val="000C1FC8"/>
    <w:rsid w:val="000C45F9"/>
    <w:rsid w:val="000C4AD0"/>
    <w:rsid w:val="000C4DA1"/>
    <w:rsid w:val="000C51F1"/>
    <w:rsid w:val="000C5D8A"/>
    <w:rsid w:val="000C7FE3"/>
    <w:rsid w:val="000D02A3"/>
    <w:rsid w:val="000D25D2"/>
    <w:rsid w:val="000D2FC3"/>
    <w:rsid w:val="000D3421"/>
    <w:rsid w:val="000D34C6"/>
    <w:rsid w:val="000D43BC"/>
    <w:rsid w:val="000D4537"/>
    <w:rsid w:val="000D6A34"/>
    <w:rsid w:val="000D6C26"/>
    <w:rsid w:val="000D7AA6"/>
    <w:rsid w:val="000E014F"/>
    <w:rsid w:val="000E0779"/>
    <w:rsid w:val="000E29BB"/>
    <w:rsid w:val="000E2CB1"/>
    <w:rsid w:val="000E3B35"/>
    <w:rsid w:val="000E3D45"/>
    <w:rsid w:val="000E4573"/>
    <w:rsid w:val="000E4E24"/>
    <w:rsid w:val="000E594A"/>
    <w:rsid w:val="000E6AF1"/>
    <w:rsid w:val="000E739B"/>
    <w:rsid w:val="000E7B38"/>
    <w:rsid w:val="000F039C"/>
    <w:rsid w:val="000F0A07"/>
    <w:rsid w:val="000F111F"/>
    <w:rsid w:val="000F1BC3"/>
    <w:rsid w:val="000F1FC1"/>
    <w:rsid w:val="000F2C4A"/>
    <w:rsid w:val="000F3BDC"/>
    <w:rsid w:val="000F4371"/>
    <w:rsid w:val="000F5B49"/>
    <w:rsid w:val="000F62C4"/>
    <w:rsid w:val="000F76D7"/>
    <w:rsid w:val="00101149"/>
    <w:rsid w:val="00101C1B"/>
    <w:rsid w:val="00101F5F"/>
    <w:rsid w:val="00103A34"/>
    <w:rsid w:val="00103A88"/>
    <w:rsid w:val="00105ED8"/>
    <w:rsid w:val="00105FEB"/>
    <w:rsid w:val="0010675D"/>
    <w:rsid w:val="00106AE5"/>
    <w:rsid w:val="0011012B"/>
    <w:rsid w:val="00110BC9"/>
    <w:rsid w:val="00111293"/>
    <w:rsid w:val="00111878"/>
    <w:rsid w:val="00113E09"/>
    <w:rsid w:val="0011564A"/>
    <w:rsid w:val="0011703F"/>
    <w:rsid w:val="001170DE"/>
    <w:rsid w:val="00117858"/>
    <w:rsid w:val="00120754"/>
    <w:rsid w:val="00121C33"/>
    <w:rsid w:val="00121FED"/>
    <w:rsid w:val="00122B05"/>
    <w:rsid w:val="00122E31"/>
    <w:rsid w:val="00123108"/>
    <w:rsid w:val="001231A3"/>
    <w:rsid w:val="001238E7"/>
    <w:rsid w:val="00123B91"/>
    <w:rsid w:val="00123FDA"/>
    <w:rsid w:val="00125155"/>
    <w:rsid w:val="00126086"/>
    <w:rsid w:val="00126210"/>
    <w:rsid w:val="00126254"/>
    <w:rsid w:val="00130EB1"/>
    <w:rsid w:val="00134001"/>
    <w:rsid w:val="00134204"/>
    <w:rsid w:val="001344AB"/>
    <w:rsid w:val="00134983"/>
    <w:rsid w:val="00135E8F"/>
    <w:rsid w:val="001365A9"/>
    <w:rsid w:val="00136AEC"/>
    <w:rsid w:val="00136CC5"/>
    <w:rsid w:val="001418F7"/>
    <w:rsid w:val="00142D87"/>
    <w:rsid w:val="001433C5"/>
    <w:rsid w:val="00143CF6"/>
    <w:rsid w:val="001451AA"/>
    <w:rsid w:val="00145857"/>
    <w:rsid w:val="00145972"/>
    <w:rsid w:val="0014745D"/>
    <w:rsid w:val="001479AF"/>
    <w:rsid w:val="001508C3"/>
    <w:rsid w:val="00151C39"/>
    <w:rsid w:val="00152B5B"/>
    <w:rsid w:val="00153A1C"/>
    <w:rsid w:val="00153C23"/>
    <w:rsid w:val="00154612"/>
    <w:rsid w:val="00154632"/>
    <w:rsid w:val="00155051"/>
    <w:rsid w:val="001555A2"/>
    <w:rsid w:val="00156647"/>
    <w:rsid w:val="00156859"/>
    <w:rsid w:val="001568B4"/>
    <w:rsid w:val="001578FD"/>
    <w:rsid w:val="00160366"/>
    <w:rsid w:val="001607C1"/>
    <w:rsid w:val="00161153"/>
    <w:rsid w:val="0016132D"/>
    <w:rsid w:val="00161F33"/>
    <w:rsid w:val="00162256"/>
    <w:rsid w:val="0016232B"/>
    <w:rsid w:val="00162BDD"/>
    <w:rsid w:val="001631B6"/>
    <w:rsid w:val="0016490F"/>
    <w:rsid w:val="00170BD3"/>
    <w:rsid w:val="0017183F"/>
    <w:rsid w:val="00171939"/>
    <w:rsid w:val="00173C79"/>
    <w:rsid w:val="00173CF0"/>
    <w:rsid w:val="00174A00"/>
    <w:rsid w:val="00176331"/>
    <w:rsid w:val="00176619"/>
    <w:rsid w:val="001775CA"/>
    <w:rsid w:val="001810C4"/>
    <w:rsid w:val="00181379"/>
    <w:rsid w:val="001818A7"/>
    <w:rsid w:val="001820C6"/>
    <w:rsid w:val="001851B0"/>
    <w:rsid w:val="00186378"/>
    <w:rsid w:val="00186B3D"/>
    <w:rsid w:val="00187790"/>
    <w:rsid w:val="0018787C"/>
    <w:rsid w:val="0019280E"/>
    <w:rsid w:val="001935F3"/>
    <w:rsid w:val="001936D7"/>
    <w:rsid w:val="00194309"/>
    <w:rsid w:val="0019530B"/>
    <w:rsid w:val="001972B0"/>
    <w:rsid w:val="001A0E07"/>
    <w:rsid w:val="001A11D7"/>
    <w:rsid w:val="001A3155"/>
    <w:rsid w:val="001A3899"/>
    <w:rsid w:val="001A39F8"/>
    <w:rsid w:val="001A4DFF"/>
    <w:rsid w:val="001A6B19"/>
    <w:rsid w:val="001A6BD8"/>
    <w:rsid w:val="001A7FBE"/>
    <w:rsid w:val="001B1F0B"/>
    <w:rsid w:val="001B2EB1"/>
    <w:rsid w:val="001B35BF"/>
    <w:rsid w:val="001B449D"/>
    <w:rsid w:val="001B4729"/>
    <w:rsid w:val="001B588D"/>
    <w:rsid w:val="001B5A91"/>
    <w:rsid w:val="001B7E09"/>
    <w:rsid w:val="001C0485"/>
    <w:rsid w:val="001C2739"/>
    <w:rsid w:val="001C4091"/>
    <w:rsid w:val="001C6165"/>
    <w:rsid w:val="001C6B12"/>
    <w:rsid w:val="001C719F"/>
    <w:rsid w:val="001C7328"/>
    <w:rsid w:val="001D014E"/>
    <w:rsid w:val="001D0C8B"/>
    <w:rsid w:val="001D0F20"/>
    <w:rsid w:val="001D1FE8"/>
    <w:rsid w:val="001D3427"/>
    <w:rsid w:val="001D3CB2"/>
    <w:rsid w:val="001D3DDE"/>
    <w:rsid w:val="001D6945"/>
    <w:rsid w:val="001D6CB3"/>
    <w:rsid w:val="001D6E94"/>
    <w:rsid w:val="001D6EC0"/>
    <w:rsid w:val="001D7DAA"/>
    <w:rsid w:val="001E11CD"/>
    <w:rsid w:val="001E14EB"/>
    <w:rsid w:val="001E15D7"/>
    <w:rsid w:val="001E3461"/>
    <w:rsid w:val="001E3B34"/>
    <w:rsid w:val="001E4084"/>
    <w:rsid w:val="001E4B89"/>
    <w:rsid w:val="001E4B9A"/>
    <w:rsid w:val="001E4E64"/>
    <w:rsid w:val="001E4FFE"/>
    <w:rsid w:val="001E76F0"/>
    <w:rsid w:val="001F03AC"/>
    <w:rsid w:val="001F110E"/>
    <w:rsid w:val="001F1A37"/>
    <w:rsid w:val="001F29AC"/>
    <w:rsid w:val="001F44C7"/>
    <w:rsid w:val="001F6A72"/>
    <w:rsid w:val="001F7CAD"/>
    <w:rsid w:val="001F7F7C"/>
    <w:rsid w:val="00200C25"/>
    <w:rsid w:val="00200DFE"/>
    <w:rsid w:val="00200FC5"/>
    <w:rsid w:val="00201504"/>
    <w:rsid w:val="00201887"/>
    <w:rsid w:val="00202E5C"/>
    <w:rsid w:val="002032DF"/>
    <w:rsid w:val="00203575"/>
    <w:rsid w:val="00204D90"/>
    <w:rsid w:val="00205793"/>
    <w:rsid w:val="002059C5"/>
    <w:rsid w:val="00205D7B"/>
    <w:rsid w:val="002105AE"/>
    <w:rsid w:val="00211C0A"/>
    <w:rsid w:val="002122B0"/>
    <w:rsid w:val="0021278B"/>
    <w:rsid w:val="00212B3F"/>
    <w:rsid w:val="00221909"/>
    <w:rsid w:val="002222E6"/>
    <w:rsid w:val="0022258C"/>
    <w:rsid w:val="00222AA5"/>
    <w:rsid w:val="00222B51"/>
    <w:rsid w:val="00224989"/>
    <w:rsid w:val="00224B6D"/>
    <w:rsid w:val="00225429"/>
    <w:rsid w:val="002270AA"/>
    <w:rsid w:val="00230546"/>
    <w:rsid w:val="00232542"/>
    <w:rsid w:val="00232F59"/>
    <w:rsid w:val="002331B7"/>
    <w:rsid w:val="00233650"/>
    <w:rsid w:val="00233825"/>
    <w:rsid w:val="0023525E"/>
    <w:rsid w:val="002356EF"/>
    <w:rsid w:val="002362E1"/>
    <w:rsid w:val="00236BAD"/>
    <w:rsid w:val="00236CB3"/>
    <w:rsid w:val="00240426"/>
    <w:rsid w:val="00240D03"/>
    <w:rsid w:val="002453E5"/>
    <w:rsid w:val="00245D33"/>
    <w:rsid w:val="0024681D"/>
    <w:rsid w:val="00251781"/>
    <w:rsid w:val="00251B1C"/>
    <w:rsid w:val="0025234C"/>
    <w:rsid w:val="00253882"/>
    <w:rsid w:val="00253ECA"/>
    <w:rsid w:val="00254F45"/>
    <w:rsid w:val="002615A7"/>
    <w:rsid w:val="00262370"/>
    <w:rsid w:val="00262BFC"/>
    <w:rsid w:val="00264315"/>
    <w:rsid w:val="0026519D"/>
    <w:rsid w:val="00265DA9"/>
    <w:rsid w:val="00270C10"/>
    <w:rsid w:val="00271966"/>
    <w:rsid w:val="0027347B"/>
    <w:rsid w:val="00273594"/>
    <w:rsid w:val="002742BB"/>
    <w:rsid w:val="00274A75"/>
    <w:rsid w:val="00275B0D"/>
    <w:rsid w:val="002762FE"/>
    <w:rsid w:val="00276F07"/>
    <w:rsid w:val="00277844"/>
    <w:rsid w:val="0028005C"/>
    <w:rsid w:val="00280139"/>
    <w:rsid w:val="002814AF"/>
    <w:rsid w:val="0028423F"/>
    <w:rsid w:val="00286DEF"/>
    <w:rsid w:val="00290E97"/>
    <w:rsid w:val="00293827"/>
    <w:rsid w:val="0029424E"/>
    <w:rsid w:val="00294CC4"/>
    <w:rsid w:val="00295274"/>
    <w:rsid w:val="002961DA"/>
    <w:rsid w:val="002970FB"/>
    <w:rsid w:val="002A1411"/>
    <w:rsid w:val="002A1CF4"/>
    <w:rsid w:val="002A3D43"/>
    <w:rsid w:val="002A4E2F"/>
    <w:rsid w:val="002A5017"/>
    <w:rsid w:val="002A56A7"/>
    <w:rsid w:val="002A66B9"/>
    <w:rsid w:val="002A698F"/>
    <w:rsid w:val="002A6E54"/>
    <w:rsid w:val="002B247C"/>
    <w:rsid w:val="002B25BC"/>
    <w:rsid w:val="002B2799"/>
    <w:rsid w:val="002B389E"/>
    <w:rsid w:val="002B409C"/>
    <w:rsid w:val="002B46E5"/>
    <w:rsid w:val="002B50E8"/>
    <w:rsid w:val="002B5496"/>
    <w:rsid w:val="002B5DED"/>
    <w:rsid w:val="002B767D"/>
    <w:rsid w:val="002C060B"/>
    <w:rsid w:val="002C0C32"/>
    <w:rsid w:val="002C230B"/>
    <w:rsid w:val="002C24EE"/>
    <w:rsid w:val="002C2787"/>
    <w:rsid w:val="002C2A53"/>
    <w:rsid w:val="002C2C55"/>
    <w:rsid w:val="002C31DE"/>
    <w:rsid w:val="002C362F"/>
    <w:rsid w:val="002C68AF"/>
    <w:rsid w:val="002C76B9"/>
    <w:rsid w:val="002C797B"/>
    <w:rsid w:val="002D09B8"/>
    <w:rsid w:val="002D2B24"/>
    <w:rsid w:val="002D2FEE"/>
    <w:rsid w:val="002D340F"/>
    <w:rsid w:val="002D39EF"/>
    <w:rsid w:val="002D3E12"/>
    <w:rsid w:val="002D504B"/>
    <w:rsid w:val="002D5F42"/>
    <w:rsid w:val="002D6AE0"/>
    <w:rsid w:val="002D6DE3"/>
    <w:rsid w:val="002E0A35"/>
    <w:rsid w:val="002E14EF"/>
    <w:rsid w:val="002E1A03"/>
    <w:rsid w:val="002E21AB"/>
    <w:rsid w:val="002E3D69"/>
    <w:rsid w:val="002E4417"/>
    <w:rsid w:val="002E4C4F"/>
    <w:rsid w:val="002E5F06"/>
    <w:rsid w:val="002E7BA9"/>
    <w:rsid w:val="002F0EF3"/>
    <w:rsid w:val="002F1C18"/>
    <w:rsid w:val="002F24BA"/>
    <w:rsid w:val="002F390F"/>
    <w:rsid w:val="002F3CE0"/>
    <w:rsid w:val="002F4B1C"/>
    <w:rsid w:val="002F4FDE"/>
    <w:rsid w:val="002F54E4"/>
    <w:rsid w:val="002F6534"/>
    <w:rsid w:val="002F68FE"/>
    <w:rsid w:val="002F6908"/>
    <w:rsid w:val="002F70F6"/>
    <w:rsid w:val="00301729"/>
    <w:rsid w:val="003018C6"/>
    <w:rsid w:val="00301F0D"/>
    <w:rsid w:val="003031AA"/>
    <w:rsid w:val="0030355D"/>
    <w:rsid w:val="00303E5D"/>
    <w:rsid w:val="003063A6"/>
    <w:rsid w:val="0030790C"/>
    <w:rsid w:val="00310273"/>
    <w:rsid w:val="00310C99"/>
    <w:rsid w:val="00310E64"/>
    <w:rsid w:val="003110D0"/>
    <w:rsid w:val="003134EC"/>
    <w:rsid w:val="003143C9"/>
    <w:rsid w:val="00315F0D"/>
    <w:rsid w:val="00316ABC"/>
    <w:rsid w:val="00316ACC"/>
    <w:rsid w:val="00316B93"/>
    <w:rsid w:val="00317C00"/>
    <w:rsid w:val="00320566"/>
    <w:rsid w:val="00320EB3"/>
    <w:rsid w:val="00321A10"/>
    <w:rsid w:val="00322962"/>
    <w:rsid w:val="00322DA3"/>
    <w:rsid w:val="00323285"/>
    <w:rsid w:val="00323525"/>
    <w:rsid w:val="00323840"/>
    <w:rsid w:val="00323A1A"/>
    <w:rsid w:val="0032521A"/>
    <w:rsid w:val="003257C4"/>
    <w:rsid w:val="003277E7"/>
    <w:rsid w:val="00327945"/>
    <w:rsid w:val="003306ED"/>
    <w:rsid w:val="00333625"/>
    <w:rsid w:val="00333A1D"/>
    <w:rsid w:val="00333F0D"/>
    <w:rsid w:val="00334148"/>
    <w:rsid w:val="00335755"/>
    <w:rsid w:val="00335AF5"/>
    <w:rsid w:val="00335E72"/>
    <w:rsid w:val="00336EB4"/>
    <w:rsid w:val="00337D3C"/>
    <w:rsid w:val="00337E53"/>
    <w:rsid w:val="0034121A"/>
    <w:rsid w:val="003435B4"/>
    <w:rsid w:val="0034534F"/>
    <w:rsid w:val="00345B5C"/>
    <w:rsid w:val="003469D1"/>
    <w:rsid w:val="0035069D"/>
    <w:rsid w:val="0035080C"/>
    <w:rsid w:val="0035134A"/>
    <w:rsid w:val="00351D83"/>
    <w:rsid w:val="00352240"/>
    <w:rsid w:val="00352595"/>
    <w:rsid w:val="00354AE1"/>
    <w:rsid w:val="00354D2D"/>
    <w:rsid w:val="00354D88"/>
    <w:rsid w:val="0035621F"/>
    <w:rsid w:val="00356F3F"/>
    <w:rsid w:val="003601AB"/>
    <w:rsid w:val="00360DD2"/>
    <w:rsid w:val="00361EA6"/>
    <w:rsid w:val="00361FC3"/>
    <w:rsid w:val="00363464"/>
    <w:rsid w:val="00364057"/>
    <w:rsid w:val="00364B37"/>
    <w:rsid w:val="00365267"/>
    <w:rsid w:val="003664AA"/>
    <w:rsid w:val="003668D4"/>
    <w:rsid w:val="00366F79"/>
    <w:rsid w:val="00367DBB"/>
    <w:rsid w:val="00370E4D"/>
    <w:rsid w:val="00370E76"/>
    <w:rsid w:val="003721B5"/>
    <w:rsid w:val="00372AAB"/>
    <w:rsid w:val="00374B2E"/>
    <w:rsid w:val="00374EB5"/>
    <w:rsid w:val="00375072"/>
    <w:rsid w:val="00375956"/>
    <w:rsid w:val="003761EC"/>
    <w:rsid w:val="0037688F"/>
    <w:rsid w:val="00377048"/>
    <w:rsid w:val="00381408"/>
    <w:rsid w:val="0038193D"/>
    <w:rsid w:val="0038383C"/>
    <w:rsid w:val="003844B4"/>
    <w:rsid w:val="0038546D"/>
    <w:rsid w:val="0039000D"/>
    <w:rsid w:val="00390E1F"/>
    <w:rsid w:val="003919EB"/>
    <w:rsid w:val="00391A46"/>
    <w:rsid w:val="00391F3A"/>
    <w:rsid w:val="0039237C"/>
    <w:rsid w:val="00393A11"/>
    <w:rsid w:val="00394FDA"/>
    <w:rsid w:val="003950F8"/>
    <w:rsid w:val="00397074"/>
    <w:rsid w:val="003A1398"/>
    <w:rsid w:val="003A1AD4"/>
    <w:rsid w:val="003A2E4E"/>
    <w:rsid w:val="003A42B5"/>
    <w:rsid w:val="003A4448"/>
    <w:rsid w:val="003A45D6"/>
    <w:rsid w:val="003A4CDA"/>
    <w:rsid w:val="003A5520"/>
    <w:rsid w:val="003A59DB"/>
    <w:rsid w:val="003A70C8"/>
    <w:rsid w:val="003A7C3A"/>
    <w:rsid w:val="003B0745"/>
    <w:rsid w:val="003B09C5"/>
    <w:rsid w:val="003B1057"/>
    <w:rsid w:val="003B6984"/>
    <w:rsid w:val="003C1A3F"/>
    <w:rsid w:val="003C269E"/>
    <w:rsid w:val="003C28DB"/>
    <w:rsid w:val="003C2B21"/>
    <w:rsid w:val="003C4826"/>
    <w:rsid w:val="003C5166"/>
    <w:rsid w:val="003C7148"/>
    <w:rsid w:val="003C79B5"/>
    <w:rsid w:val="003D001B"/>
    <w:rsid w:val="003D00AA"/>
    <w:rsid w:val="003D1574"/>
    <w:rsid w:val="003D24CE"/>
    <w:rsid w:val="003D38AD"/>
    <w:rsid w:val="003D506B"/>
    <w:rsid w:val="003D533D"/>
    <w:rsid w:val="003D6CA0"/>
    <w:rsid w:val="003E0BD4"/>
    <w:rsid w:val="003E0F29"/>
    <w:rsid w:val="003E148A"/>
    <w:rsid w:val="003E2CF2"/>
    <w:rsid w:val="003E3326"/>
    <w:rsid w:val="003E337F"/>
    <w:rsid w:val="003E372B"/>
    <w:rsid w:val="003E4209"/>
    <w:rsid w:val="003E5D01"/>
    <w:rsid w:val="003E6612"/>
    <w:rsid w:val="003E742A"/>
    <w:rsid w:val="003E7F40"/>
    <w:rsid w:val="003F0CF6"/>
    <w:rsid w:val="003F15FF"/>
    <w:rsid w:val="003F1743"/>
    <w:rsid w:val="003F2FD9"/>
    <w:rsid w:val="003F408D"/>
    <w:rsid w:val="003F534F"/>
    <w:rsid w:val="003F63A7"/>
    <w:rsid w:val="003F73B4"/>
    <w:rsid w:val="003F7663"/>
    <w:rsid w:val="0040057A"/>
    <w:rsid w:val="00400F23"/>
    <w:rsid w:val="004011A4"/>
    <w:rsid w:val="00401544"/>
    <w:rsid w:val="00401EEA"/>
    <w:rsid w:val="00402670"/>
    <w:rsid w:val="004027DF"/>
    <w:rsid w:val="00403534"/>
    <w:rsid w:val="00405562"/>
    <w:rsid w:val="00405A2E"/>
    <w:rsid w:val="004060FD"/>
    <w:rsid w:val="00406FA6"/>
    <w:rsid w:val="00407C70"/>
    <w:rsid w:val="00411D7B"/>
    <w:rsid w:val="00412E38"/>
    <w:rsid w:val="00413238"/>
    <w:rsid w:val="00414ED8"/>
    <w:rsid w:val="00415F22"/>
    <w:rsid w:val="00416A9F"/>
    <w:rsid w:val="00416AFF"/>
    <w:rsid w:val="004215E9"/>
    <w:rsid w:val="0042201F"/>
    <w:rsid w:val="00423110"/>
    <w:rsid w:val="00424179"/>
    <w:rsid w:val="00426A1B"/>
    <w:rsid w:val="00427F7D"/>
    <w:rsid w:val="00430291"/>
    <w:rsid w:val="00430575"/>
    <w:rsid w:val="0043284A"/>
    <w:rsid w:val="00434143"/>
    <w:rsid w:val="004355AA"/>
    <w:rsid w:val="004367BE"/>
    <w:rsid w:val="00440EF3"/>
    <w:rsid w:val="00441A4F"/>
    <w:rsid w:val="00442385"/>
    <w:rsid w:val="0044572B"/>
    <w:rsid w:val="00446A06"/>
    <w:rsid w:val="00446DCA"/>
    <w:rsid w:val="00447212"/>
    <w:rsid w:val="004472C3"/>
    <w:rsid w:val="00447BEA"/>
    <w:rsid w:val="00450068"/>
    <w:rsid w:val="0045027D"/>
    <w:rsid w:val="00451111"/>
    <w:rsid w:val="00452049"/>
    <w:rsid w:val="004534B3"/>
    <w:rsid w:val="004558C2"/>
    <w:rsid w:val="00455F7E"/>
    <w:rsid w:val="00456C9F"/>
    <w:rsid w:val="00456EE8"/>
    <w:rsid w:val="004609B4"/>
    <w:rsid w:val="00460E3F"/>
    <w:rsid w:val="0046153B"/>
    <w:rsid w:val="004621FA"/>
    <w:rsid w:val="00462CF0"/>
    <w:rsid w:val="0046508F"/>
    <w:rsid w:val="00467AD4"/>
    <w:rsid w:val="004705C3"/>
    <w:rsid w:val="00471F89"/>
    <w:rsid w:val="004729EB"/>
    <w:rsid w:val="00472DB3"/>
    <w:rsid w:val="004749AA"/>
    <w:rsid w:val="00474FEB"/>
    <w:rsid w:val="0047537B"/>
    <w:rsid w:val="004760D8"/>
    <w:rsid w:val="00477667"/>
    <w:rsid w:val="00477DCE"/>
    <w:rsid w:val="00480A8C"/>
    <w:rsid w:val="00482C55"/>
    <w:rsid w:val="00482C6A"/>
    <w:rsid w:val="004830AB"/>
    <w:rsid w:val="00483361"/>
    <w:rsid w:val="00483ACC"/>
    <w:rsid w:val="00483F0B"/>
    <w:rsid w:val="004842F1"/>
    <w:rsid w:val="004856C5"/>
    <w:rsid w:val="00485C2E"/>
    <w:rsid w:val="004904F8"/>
    <w:rsid w:val="004907F4"/>
    <w:rsid w:val="00490F40"/>
    <w:rsid w:val="004927F3"/>
    <w:rsid w:val="00492AC5"/>
    <w:rsid w:val="00492DAB"/>
    <w:rsid w:val="00493939"/>
    <w:rsid w:val="00496FF6"/>
    <w:rsid w:val="00497E04"/>
    <w:rsid w:val="004A25C0"/>
    <w:rsid w:val="004A4304"/>
    <w:rsid w:val="004A4F32"/>
    <w:rsid w:val="004A5549"/>
    <w:rsid w:val="004A55EC"/>
    <w:rsid w:val="004A6771"/>
    <w:rsid w:val="004A693A"/>
    <w:rsid w:val="004B15D8"/>
    <w:rsid w:val="004B388F"/>
    <w:rsid w:val="004B3DE5"/>
    <w:rsid w:val="004B4FCA"/>
    <w:rsid w:val="004B59E6"/>
    <w:rsid w:val="004C07FA"/>
    <w:rsid w:val="004C1727"/>
    <w:rsid w:val="004C1F21"/>
    <w:rsid w:val="004C244D"/>
    <w:rsid w:val="004C249A"/>
    <w:rsid w:val="004C30C1"/>
    <w:rsid w:val="004C4130"/>
    <w:rsid w:val="004C4274"/>
    <w:rsid w:val="004C554A"/>
    <w:rsid w:val="004C5DFC"/>
    <w:rsid w:val="004C7548"/>
    <w:rsid w:val="004C7677"/>
    <w:rsid w:val="004C7CA9"/>
    <w:rsid w:val="004D28A4"/>
    <w:rsid w:val="004D46BA"/>
    <w:rsid w:val="004D5AE1"/>
    <w:rsid w:val="004D6713"/>
    <w:rsid w:val="004D7B25"/>
    <w:rsid w:val="004E0770"/>
    <w:rsid w:val="004E09CF"/>
    <w:rsid w:val="004E0B4D"/>
    <w:rsid w:val="004E1D0F"/>
    <w:rsid w:val="004E3122"/>
    <w:rsid w:val="004E3F98"/>
    <w:rsid w:val="004E4B39"/>
    <w:rsid w:val="004E4DCA"/>
    <w:rsid w:val="004E543D"/>
    <w:rsid w:val="004E6804"/>
    <w:rsid w:val="004E6D74"/>
    <w:rsid w:val="004E79BD"/>
    <w:rsid w:val="004F2195"/>
    <w:rsid w:val="004F47CD"/>
    <w:rsid w:val="004F5EFE"/>
    <w:rsid w:val="004F606B"/>
    <w:rsid w:val="005014E7"/>
    <w:rsid w:val="00501B97"/>
    <w:rsid w:val="005031F7"/>
    <w:rsid w:val="00503302"/>
    <w:rsid w:val="00503824"/>
    <w:rsid w:val="00503D13"/>
    <w:rsid w:val="00506A05"/>
    <w:rsid w:val="005074F8"/>
    <w:rsid w:val="005101E7"/>
    <w:rsid w:val="00513E80"/>
    <w:rsid w:val="005152AA"/>
    <w:rsid w:val="005154CE"/>
    <w:rsid w:val="005155B4"/>
    <w:rsid w:val="00516310"/>
    <w:rsid w:val="005165D9"/>
    <w:rsid w:val="00516B7D"/>
    <w:rsid w:val="005200D6"/>
    <w:rsid w:val="00520ADF"/>
    <w:rsid w:val="00520C91"/>
    <w:rsid w:val="00520D2F"/>
    <w:rsid w:val="00523D97"/>
    <w:rsid w:val="00524F67"/>
    <w:rsid w:val="0052515A"/>
    <w:rsid w:val="00525284"/>
    <w:rsid w:val="005261E2"/>
    <w:rsid w:val="0052746C"/>
    <w:rsid w:val="00530D8A"/>
    <w:rsid w:val="00531482"/>
    <w:rsid w:val="00531B92"/>
    <w:rsid w:val="0053219A"/>
    <w:rsid w:val="00532369"/>
    <w:rsid w:val="005323FC"/>
    <w:rsid w:val="005343EC"/>
    <w:rsid w:val="00537F90"/>
    <w:rsid w:val="00541A88"/>
    <w:rsid w:val="00543098"/>
    <w:rsid w:val="00543FFD"/>
    <w:rsid w:val="00544C9A"/>
    <w:rsid w:val="00545452"/>
    <w:rsid w:val="0054734C"/>
    <w:rsid w:val="005516FF"/>
    <w:rsid w:val="00551F61"/>
    <w:rsid w:val="00552943"/>
    <w:rsid w:val="00555C5E"/>
    <w:rsid w:val="005601EA"/>
    <w:rsid w:val="00560265"/>
    <w:rsid w:val="00560650"/>
    <w:rsid w:val="00560C1F"/>
    <w:rsid w:val="00561A27"/>
    <w:rsid w:val="00562364"/>
    <w:rsid w:val="00562E81"/>
    <w:rsid w:val="00563F4B"/>
    <w:rsid w:val="005668EB"/>
    <w:rsid w:val="00573A66"/>
    <w:rsid w:val="00573BFB"/>
    <w:rsid w:val="0057408F"/>
    <w:rsid w:val="00575936"/>
    <w:rsid w:val="005767B4"/>
    <w:rsid w:val="00576EBE"/>
    <w:rsid w:val="00577B09"/>
    <w:rsid w:val="00580357"/>
    <w:rsid w:val="005804A5"/>
    <w:rsid w:val="00581DF5"/>
    <w:rsid w:val="005821F7"/>
    <w:rsid w:val="005852CC"/>
    <w:rsid w:val="00585E29"/>
    <w:rsid w:val="00586084"/>
    <w:rsid w:val="00590CA1"/>
    <w:rsid w:val="00590FD8"/>
    <w:rsid w:val="00592C5B"/>
    <w:rsid w:val="00592D3F"/>
    <w:rsid w:val="00593785"/>
    <w:rsid w:val="005947E3"/>
    <w:rsid w:val="00595139"/>
    <w:rsid w:val="00595C0A"/>
    <w:rsid w:val="00597537"/>
    <w:rsid w:val="00597A30"/>
    <w:rsid w:val="005A51DC"/>
    <w:rsid w:val="005B058F"/>
    <w:rsid w:val="005B06C4"/>
    <w:rsid w:val="005B336E"/>
    <w:rsid w:val="005B3D3D"/>
    <w:rsid w:val="005B3DF9"/>
    <w:rsid w:val="005B3E2A"/>
    <w:rsid w:val="005B43D1"/>
    <w:rsid w:val="005B5313"/>
    <w:rsid w:val="005B5322"/>
    <w:rsid w:val="005B56A2"/>
    <w:rsid w:val="005B5BEB"/>
    <w:rsid w:val="005C234D"/>
    <w:rsid w:val="005C29E6"/>
    <w:rsid w:val="005C2FA8"/>
    <w:rsid w:val="005C39F8"/>
    <w:rsid w:val="005C4167"/>
    <w:rsid w:val="005C46BC"/>
    <w:rsid w:val="005C46EB"/>
    <w:rsid w:val="005C5107"/>
    <w:rsid w:val="005C51A4"/>
    <w:rsid w:val="005C52DC"/>
    <w:rsid w:val="005C60B4"/>
    <w:rsid w:val="005C665B"/>
    <w:rsid w:val="005C7544"/>
    <w:rsid w:val="005C76BD"/>
    <w:rsid w:val="005C783D"/>
    <w:rsid w:val="005D00BA"/>
    <w:rsid w:val="005D0A49"/>
    <w:rsid w:val="005D0E2A"/>
    <w:rsid w:val="005D317E"/>
    <w:rsid w:val="005D3B6C"/>
    <w:rsid w:val="005D53CB"/>
    <w:rsid w:val="005D6736"/>
    <w:rsid w:val="005D6DA9"/>
    <w:rsid w:val="005D6F08"/>
    <w:rsid w:val="005E0270"/>
    <w:rsid w:val="005E1EE7"/>
    <w:rsid w:val="005E3470"/>
    <w:rsid w:val="005E5341"/>
    <w:rsid w:val="005E552E"/>
    <w:rsid w:val="005F0660"/>
    <w:rsid w:val="005F13FE"/>
    <w:rsid w:val="005F1CF2"/>
    <w:rsid w:val="005F2087"/>
    <w:rsid w:val="005F35DA"/>
    <w:rsid w:val="005F4051"/>
    <w:rsid w:val="005F5112"/>
    <w:rsid w:val="005F5B23"/>
    <w:rsid w:val="005F6F8C"/>
    <w:rsid w:val="005F7876"/>
    <w:rsid w:val="006020EE"/>
    <w:rsid w:val="00602485"/>
    <w:rsid w:val="006032BC"/>
    <w:rsid w:val="006038B6"/>
    <w:rsid w:val="006073CF"/>
    <w:rsid w:val="00610107"/>
    <w:rsid w:val="00613473"/>
    <w:rsid w:val="006134C8"/>
    <w:rsid w:val="00614652"/>
    <w:rsid w:val="006167E5"/>
    <w:rsid w:val="006168B9"/>
    <w:rsid w:val="0062262F"/>
    <w:rsid w:val="00622874"/>
    <w:rsid w:val="00623411"/>
    <w:rsid w:val="00623A04"/>
    <w:rsid w:val="00623ECB"/>
    <w:rsid w:val="00624615"/>
    <w:rsid w:val="00625274"/>
    <w:rsid w:val="0062579D"/>
    <w:rsid w:val="0062621D"/>
    <w:rsid w:val="00626A2C"/>
    <w:rsid w:val="00626B06"/>
    <w:rsid w:val="006313EF"/>
    <w:rsid w:val="00632898"/>
    <w:rsid w:val="00633BEB"/>
    <w:rsid w:val="00634FA3"/>
    <w:rsid w:val="00640D85"/>
    <w:rsid w:val="00644314"/>
    <w:rsid w:val="0064431D"/>
    <w:rsid w:val="00644326"/>
    <w:rsid w:val="00644768"/>
    <w:rsid w:val="006456DB"/>
    <w:rsid w:val="00645B0D"/>
    <w:rsid w:val="00646157"/>
    <w:rsid w:val="00646B78"/>
    <w:rsid w:val="00650F62"/>
    <w:rsid w:val="00654D32"/>
    <w:rsid w:val="00655AB4"/>
    <w:rsid w:val="00656ACB"/>
    <w:rsid w:val="006615F4"/>
    <w:rsid w:val="00661E58"/>
    <w:rsid w:val="006620C8"/>
    <w:rsid w:val="0066291E"/>
    <w:rsid w:val="0066350B"/>
    <w:rsid w:val="00663FD3"/>
    <w:rsid w:val="006648E0"/>
    <w:rsid w:val="00664AC3"/>
    <w:rsid w:val="006651AE"/>
    <w:rsid w:val="00666B4D"/>
    <w:rsid w:val="006714F3"/>
    <w:rsid w:val="006718E8"/>
    <w:rsid w:val="00671E92"/>
    <w:rsid w:val="006727B3"/>
    <w:rsid w:val="00673504"/>
    <w:rsid w:val="00673CB0"/>
    <w:rsid w:val="00674992"/>
    <w:rsid w:val="00675AE2"/>
    <w:rsid w:val="0067689B"/>
    <w:rsid w:val="006773A9"/>
    <w:rsid w:val="006773AA"/>
    <w:rsid w:val="006774C6"/>
    <w:rsid w:val="00680199"/>
    <w:rsid w:val="0068067B"/>
    <w:rsid w:val="00680AB6"/>
    <w:rsid w:val="00681380"/>
    <w:rsid w:val="0068409D"/>
    <w:rsid w:val="00684E3B"/>
    <w:rsid w:val="0068705E"/>
    <w:rsid w:val="00687E22"/>
    <w:rsid w:val="00690976"/>
    <w:rsid w:val="00691579"/>
    <w:rsid w:val="0069235A"/>
    <w:rsid w:val="006934E1"/>
    <w:rsid w:val="0069590E"/>
    <w:rsid w:val="0069596A"/>
    <w:rsid w:val="0069596E"/>
    <w:rsid w:val="00695CC0"/>
    <w:rsid w:val="006977E5"/>
    <w:rsid w:val="006A0C32"/>
    <w:rsid w:val="006A1012"/>
    <w:rsid w:val="006A15F6"/>
    <w:rsid w:val="006A1644"/>
    <w:rsid w:val="006A283E"/>
    <w:rsid w:val="006A28E4"/>
    <w:rsid w:val="006A6451"/>
    <w:rsid w:val="006B0DDD"/>
    <w:rsid w:val="006B1F16"/>
    <w:rsid w:val="006B2805"/>
    <w:rsid w:val="006B353E"/>
    <w:rsid w:val="006B3788"/>
    <w:rsid w:val="006B40B9"/>
    <w:rsid w:val="006B41DC"/>
    <w:rsid w:val="006B4568"/>
    <w:rsid w:val="006B5BC1"/>
    <w:rsid w:val="006C10F1"/>
    <w:rsid w:val="006C1911"/>
    <w:rsid w:val="006C24C5"/>
    <w:rsid w:val="006C2923"/>
    <w:rsid w:val="006C300A"/>
    <w:rsid w:val="006C34D9"/>
    <w:rsid w:val="006C3B1E"/>
    <w:rsid w:val="006C3FD8"/>
    <w:rsid w:val="006C4F85"/>
    <w:rsid w:val="006C6DDC"/>
    <w:rsid w:val="006C78FF"/>
    <w:rsid w:val="006D1462"/>
    <w:rsid w:val="006D269C"/>
    <w:rsid w:val="006D2E36"/>
    <w:rsid w:val="006D2EE1"/>
    <w:rsid w:val="006D425C"/>
    <w:rsid w:val="006D7648"/>
    <w:rsid w:val="006D7C78"/>
    <w:rsid w:val="006D7E11"/>
    <w:rsid w:val="006E0A87"/>
    <w:rsid w:val="006E0F94"/>
    <w:rsid w:val="006E3402"/>
    <w:rsid w:val="006E42E4"/>
    <w:rsid w:val="006E48A0"/>
    <w:rsid w:val="006E549C"/>
    <w:rsid w:val="006E6772"/>
    <w:rsid w:val="006F057F"/>
    <w:rsid w:val="006F1504"/>
    <w:rsid w:val="006F1D41"/>
    <w:rsid w:val="006F514F"/>
    <w:rsid w:val="006F588B"/>
    <w:rsid w:val="006F62C3"/>
    <w:rsid w:val="006F6C0C"/>
    <w:rsid w:val="00705250"/>
    <w:rsid w:val="00705BF7"/>
    <w:rsid w:val="00706009"/>
    <w:rsid w:val="007060C6"/>
    <w:rsid w:val="00706270"/>
    <w:rsid w:val="0070686C"/>
    <w:rsid w:val="0071018D"/>
    <w:rsid w:val="007102B3"/>
    <w:rsid w:val="007112E1"/>
    <w:rsid w:val="007119E3"/>
    <w:rsid w:val="00713851"/>
    <w:rsid w:val="00713E95"/>
    <w:rsid w:val="00716059"/>
    <w:rsid w:val="00716079"/>
    <w:rsid w:val="00720EB8"/>
    <w:rsid w:val="00722927"/>
    <w:rsid w:val="00723D86"/>
    <w:rsid w:val="00724108"/>
    <w:rsid w:val="00726389"/>
    <w:rsid w:val="00726921"/>
    <w:rsid w:val="007301B0"/>
    <w:rsid w:val="007309D9"/>
    <w:rsid w:val="00730F36"/>
    <w:rsid w:val="00731696"/>
    <w:rsid w:val="00731AA3"/>
    <w:rsid w:val="00734366"/>
    <w:rsid w:val="00735350"/>
    <w:rsid w:val="007373A6"/>
    <w:rsid w:val="00737967"/>
    <w:rsid w:val="00737CDF"/>
    <w:rsid w:val="00737EE0"/>
    <w:rsid w:val="00740341"/>
    <w:rsid w:val="00740741"/>
    <w:rsid w:val="007424C3"/>
    <w:rsid w:val="00744541"/>
    <w:rsid w:val="00744CEA"/>
    <w:rsid w:val="007451D5"/>
    <w:rsid w:val="007452DA"/>
    <w:rsid w:val="007535E8"/>
    <w:rsid w:val="007545F5"/>
    <w:rsid w:val="0075491C"/>
    <w:rsid w:val="00754A87"/>
    <w:rsid w:val="00754B44"/>
    <w:rsid w:val="007553B7"/>
    <w:rsid w:val="007576E1"/>
    <w:rsid w:val="0076011F"/>
    <w:rsid w:val="00760A3D"/>
    <w:rsid w:val="0076155D"/>
    <w:rsid w:val="00761572"/>
    <w:rsid w:val="00761739"/>
    <w:rsid w:val="007618DD"/>
    <w:rsid w:val="0076229F"/>
    <w:rsid w:val="00762769"/>
    <w:rsid w:val="007629A0"/>
    <w:rsid w:val="00762F4E"/>
    <w:rsid w:val="0076490E"/>
    <w:rsid w:val="007652E0"/>
    <w:rsid w:val="00765D79"/>
    <w:rsid w:val="0076744E"/>
    <w:rsid w:val="00767E4D"/>
    <w:rsid w:val="0077028F"/>
    <w:rsid w:val="00772292"/>
    <w:rsid w:val="00772E9B"/>
    <w:rsid w:val="00773829"/>
    <w:rsid w:val="00780C74"/>
    <w:rsid w:val="00781B96"/>
    <w:rsid w:val="0078314B"/>
    <w:rsid w:val="00783E3F"/>
    <w:rsid w:val="0078490B"/>
    <w:rsid w:val="007853F4"/>
    <w:rsid w:val="00786A82"/>
    <w:rsid w:val="007870B4"/>
    <w:rsid w:val="00791053"/>
    <w:rsid w:val="0079165E"/>
    <w:rsid w:val="0079266D"/>
    <w:rsid w:val="007929DD"/>
    <w:rsid w:val="00793128"/>
    <w:rsid w:val="00793C12"/>
    <w:rsid w:val="00794024"/>
    <w:rsid w:val="007948C3"/>
    <w:rsid w:val="00794D6A"/>
    <w:rsid w:val="00795857"/>
    <w:rsid w:val="00797121"/>
    <w:rsid w:val="0079741C"/>
    <w:rsid w:val="007A1607"/>
    <w:rsid w:val="007A26CA"/>
    <w:rsid w:val="007A2A0E"/>
    <w:rsid w:val="007A4525"/>
    <w:rsid w:val="007A4911"/>
    <w:rsid w:val="007A63AD"/>
    <w:rsid w:val="007A66C9"/>
    <w:rsid w:val="007A7677"/>
    <w:rsid w:val="007B13E9"/>
    <w:rsid w:val="007B27BA"/>
    <w:rsid w:val="007B3018"/>
    <w:rsid w:val="007B308E"/>
    <w:rsid w:val="007B3ABF"/>
    <w:rsid w:val="007B7C42"/>
    <w:rsid w:val="007C2BE6"/>
    <w:rsid w:val="007C5080"/>
    <w:rsid w:val="007C529E"/>
    <w:rsid w:val="007C538F"/>
    <w:rsid w:val="007C6E51"/>
    <w:rsid w:val="007C701B"/>
    <w:rsid w:val="007D1F66"/>
    <w:rsid w:val="007D2B32"/>
    <w:rsid w:val="007D403B"/>
    <w:rsid w:val="007D5FF7"/>
    <w:rsid w:val="007D6157"/>
    <w:rsid w:val="007D6F09"/>
    <w:rsid w:val="007E182C"/>
    <w:rsid w:val="007E429A"/>
    <w:rsid w:val="007E4CFC"/>
    <w:rsid w:val="007E505B"/>
    <w:rsid w:val="007E5CC4"/>
    <w:rsid w:val="007F0400"/>
    <w:rsid w:val="007F1FF6"/>
    <w:rsid w:val="007F2081"/>
    <w:rsid w:val="007F367A"/>
    <w:rsid w:val="007F3868"/>
    <w:rsid w:val="007F4D75"/>
    <w:rsid w:val="007F50A0"/>
    <w:rsid w:val="007F7614"/>
    <w:rsid w:val="007F7D51"/>
    <w:rsid w:val="008009F0"/>
    <w:rsid w:val="00800E79"/>
    <w:rsid w:val="00800FD0"/>
    <w:rsid w:val="00801456"/>
    <w:rsid w:val="00801BE4"/>
    <w:rsid w:val="00801EE6"/>
    <w:rsid w:val="00802C61"/>
    <w:rsid w:val="00803B50"/>
    <w:rsid w:val="00803DFB"/>
    <w:rsid w:val="00804821"/>
    <w:rsid w:val="00804C9A"/>
    <w:rsid w:val="00805A2C"/>
    <w:rsid w:val="00805F63"/>
    <w:rsid w:val="0080655B"/>
    <w:rsid w:val="00807266"/>
    <w:rsid w:val="00807F12"/>
    <w:rsid w:val="00811F84"/>
    <w:rsid w:val="00812663"/>
    <w:rsid w:val="00812C6A"/>
    <w:rsid w:val="00813D1F"/>
    <w:rsid w:val="00814686"/>
    <w:rsid w:val="00815EE4"/>
    <w:rsid w:val="00816545"/>
    <w:rsid w:val="00821481"/>
    <w:rsid w:val="008222CC"/>
    <w:rsid w:val="00822E70"/>
    <w:rsid w:val="00823D26"/>
    <w:rsid w:val="00827D86"/>
    <w:rsid w:val="00831EBC"/>
    <w:rsid w:val="0083203F"/>
    <w:rsid w:val="00833F69"/>
    <w:rsid w:val="008343CA"/>
    <w:rsid w:val="00836714"/>
    <w:rsid w:val="008369B2"/>
    <w:rsid w:val="00837973"/>
    <w:rsid w:val="00841D4E"/>
    <w:rsid w:val="00843EC8"/>
    <w:rsid w:val="00844215"/>
    <w:rsid w:val="008461CA"/>
    <w:rsid w:val="008467E5"/>
    <w:rsid w:val="00847B35"/>
    <w:rsid w:val="008507EB"/>
    <w:rsid w:val="00850DE5"/>
    <w:rsid w:val="00851623"/>
    <w:rsid w:val="00853072"/>
    <w:rsid w:val="00853088"/>
    <w:rsid w:val="0085319C"/>
    <w:rsid w:val="008532CC"/>
    <w:rsid w:val="008555F3"/>
    <w:rsid w:val="00856002"/>
    <w:rsid w:val="00856B60"/>
    <w:rsid w:val="00856B94"/>
    <w:rsid w:val="00861950"/>
    <w:rsid w:val="0086202B"/>
    <w:rsid w:val="00862BA0"/>
    <w:rsid w:val="00863A91"/>
    <w:rsid w:val="008654EF"/>
    <w:rsid w:val="00865784"/>
    <w:rsid w:val="008678CA"/>
    <w:rsid w:val="00870CCD"/>
    <w:rsid w:val="00872BE0"/>
    <w:rsid w:val="0087312C"/>
    <w:rsid w:val="008736D0"/>
    <w:rsid w:val="0087374F"/>
    <w:rsid w:val="00873BC7"/>
    <w:rsid w:val="0087471A"/>
    <w:rsid w:val="0087492C"/>
    <w:rsid w:val="00874ECC"/>
    <w:rsid w:val="00876098"/>
    <w:rsid w:val="008760CC"/>
    <w:rsid w:val="008762E6"/>
    <w:rsid w:val="00876526"/>
    <w:rsid w:val="008800C3"/>
    <w:rsid w:val="00880167"/>
    <w:rsid w:val="00880411"/>
    <w:rsid w:val="00880456"/>
    <w:rsid w:val="00881816"/>
    <w:rsid w:val="0088223B"/>
    <w:rsid w:val="00883D9B"/>
    <w:rsid w:val="008843ED"/>
    <w:rsid w:val="0088446E"/>
    <w:rsid w:val="008845B4"/>
    <w:rsid w:val="0088573E"/>
    <w:rsid w:val="00885A0E"/>
    <w:rsid w:val="00887603"/>
    <w:rsid w:val="00890508"/>
    <w:rsid w:val="008907E7"/>
    <w:rsid w:val="00892E19"/>
    <w:rsid w:val="0089359F"/>
    <w:rsid w:val="0089489F"/>
    <w:rsid w:val="00896D25"/>
    <w:rsid w:val="00896E06"/>
    <w:rsid w:val="00897A06"/>
    <w:rsid w:val="008A03A3"/>
    <w:rsid w:val="008A03BE"/>
    <w:rsid w:val="008A0994"/>
    <w:rsid w:val="008A0A62"/>
    <w:rsid w:val="008A0CF7"/>
    <w:rsid w:val="008A18B2"/>
    <w:rsid w:val="008A2F9F"/>
    <w:rsid w:val="008A30EB"/>
    <w:rsid w:val="008A34E8"/>
    <w:rsid w:val="008A3CE2"/>
    <w:rsid w:val="008A5D2A"/>
    <w:rsid w:val="008A5D8D"/>
    <w:rsid w:val="008A6C97"/>
    <w:rsid w:val="008A7E06"/>
    <w:rsid w:val="008B1424"/>
    <w:rsid w:val="008B1BB3"/>
    <w:rsid w:val="008B275D"/>
    <w:rsid w:val="008B2F33"/>
    <w:rsid w:val="008B3349"/>
    <w:rsid w:val="008B4D03"/>
    <w:rsid w:val="008B67B8"/>
    <w:rsid w:val="008B6B69"/>
    <w:rsid w:val="008B6DFF"/>
    <w:rsid w:val="008C0930"/>
    <w:rsid w:val="008C0DDD"/>
    <w:rsid w:val="008C1C28"/>
    <w:rsid w:val="008C3012"/>
    <w:rsid w:val="008C34B2"/>
    <w:rsid w:val="008C3D69"/>
    <w:rsid w:val="008C4B11"/>
    <w:rsid w:val="008C54FC"/>
    <w:rsid w:val="008C7BBF"/>
    <w:rsid w:val="008D0AF5"/>
    <w:rsid w:val="008D11BC"/>
    <w:rsid w:val="008D1B76"/>
    <w:rsid w:val="008D2786"/>
    <w:rsid w:val="008D3026"/>
    <w:rsid w:val="008D32BE"/>
    <w:rsid w:val="008D4F0A"/>
    <w:rsid w:val="008D560D"/>
    <w:rsid w:val="008D599E"/>
    <w:rsid w:val="008D6805"/>
    <w:rsid w:val="008D6945"/>
    <w:rsid w:val="008D69E6"/>
    <w:rsid w:val="008D6ADF"/>
    <w:rsid w:val="008D742B"/>
    <w:rsid w:val="008D7564"/>
    <w:rsid w:val="008D7CB1"/>
    <w:rsid w:val="008E054F"/>
    <w:rsid w:val="008E0F7B"/>
    <w:rsid w:val="008E0FB3"/>
    <w:rsid w:val="008E2059"/>
    <w:rsid w:val="008E226E"/>
    <w:rsid w:val="008E243B"/>
    <w:rsid w:val="008E26A4"/>
    <w:rsid w:val="008E2E47"/>
    <w:rsid w:val="008E4BA1"/>
    <w:rsid w:val="008E5A05"/>
    <w:rsid w:val="008E700C"/>
    <w:rsid w:val="008E7110"/>
    <w:rsid w:val="008F0CAD"/>
    <w:rsid w:val="008F1980"/>
    <w:rsid w:val="008F19DA"/>
    <w:rsid w:val="008F2752"/>
    <w:rsid w:val="008F3BFE"/>
    <w:rsid w:val="008F5DAE"/>
    <w:rsid w:val="008F7C13"/>
    <w:rsid w:val="0090072A"/>
    <w:rsid w:val="00902454"/>
    <w:rsid w:val="009028D7"/>
    <w:rsid w:val="0090540D"/>
    <w:rsid w:val="0090589B"/>
    <w:rsid w:val="00906372"/>
    <w:rsid w:val="009072CD"/>
    <w:rsid w:val="00907579"/>
    <w:rsid w:val="00907F8C"/>
    <w:rsid w:val="0091031F"/>
    <w:rsid w:val="009116D9"/>
    <w:rsid w:val="00912129"/>
    <w:rsid w:val="0091228D"/>
    <w:rsid w:val="00912FF8"/>
    <w:rsid w:val="009138EB"/>
    <w:rsid w:val="0091394A"/>
    <w:rsid w:val="00913CA6"/>
    <w:rsid w:val="0091441C"/>
    <w:rsid w:val="009148FE"/>
    <w:rsid w:val="00917023"/>
    <w:rsid w:val="00917AA4"/>
    <w:rsid w:val="00917FF2"/>
    <w:rsid w:val="00920344"/>
    <w:rsid w:val="00921E09"/>
    <w:rsid w:val="00921EAD"/>
    <w:rsid w:val="00921F26"/>
    <w:rsid w:val="00924FF5"/>
    <w:rsid w:val="009255CE"/>
    <w:rsid w:val="00925981"/>
    <w:rsid w:val="00926570"/>
    <w:rsid w:val="0092764B"/>
    <w:rsid w:val="00930838"/>
    <w:rsid w:val="00930998"/>
    <w:rsid w:val="00930BFB"/>
    <w:rsid w:val="009338DA"/>
    <w:rsid w:val="00935C23"/>
    <w:rsid w:val="00936442"/>
    <w:rsid w:val="00937EC1"/>
    <w:rsid w:val="00940AA2"/>
    <w:rsid w:val="00940DE7"/>
    <w:rsid w:val="00940E7A"/>
    <w:rsid w:val="00941F72"/>
    <w:rsid w:val="00942400"/>
    <w:rsid w:val="009424B6"/>
    <w:rsid w:val="00942579"/>
    <w:rsid w:val="009451F8"/>
    <w:rsid w:val="0094528A"/>
    <w:rsid w:val="0094602F"/>
    <w:rsid w:val="00952C36"/>
    <w:rsid w:val="0095315B"/>
    <w:rsid w:val="00954B31"/>
    <w:rsid w:val="00955159"/>
    <w:rsid w:val="00955D74"/>
    <w:rsid w:val="00955E55"/>
    <w:rsid w:val="009567B6"/>
    <w:rsid w:val="0096105F"/>
    <w:rsid w:val="009625C3"/>
    <w:rsid w:val="0096270B"/>
    <w:rsid w:val="00962FA3"/>
    <w:rsid w:val="009632D6"/>
    <w:rsid w:val="009644EF"/>
    <w:rsid w:val="00965EC0"/>
    <w:rsid w:val="00966145"/>
    <w:rsid w:val="009665F4"/>
    <w:rsid w:val="009716BB"/>
    <w:rsid w:val="00972B00"/>
    <w:rsid w:val="009744A4"/>
    <w:rsid w:val="00975BD7"/>
    <w:rsid w:val="00977557"/>
    <w:rsid w:val="00977D61"/>
    <w:rsid w:val="00980CF2"/>
    <w:rsid w:val="0098294F"/>
    <w:rsid w:val="00983537"/>
    <w:rsid w:val="00983810"/>
    <w:rsid w:val="0098399F"/>
    <w:rsid w:val="009839BA"/>
    <w:rsid w:val="00986468"/>
    <w:rsid w:val="009875BF"/>
    <w:rsid w:val="00987B8C"/>
    <w:rsid w:val="00987E07"/>
    <w:rsid w:val="00991100"/>
    <w:rsid w:val="00991210"/>
    <w:rsid w:val="00991A57"/>
    <w:rsid w:val="00992143"/>
    <w:rsid w:val="00993425"/>
    <w:rsid w:val="009948C5"/>
    <w:rsid w:val="00994EB6"/>
    <w:rsid w:val="009953CB"/>
    <w:rsid w:val="00996489"/>
    <w:rsid w:val="0099682C"/>
    <w:rsid w:val="00997E2E"/>
    <w:rsid w:val="009A2EAA"/>
    <w:rsid w:val="009A3131"/>
    <w:rsid w:val="009A4418"/>
    <w:rsid w:val="009A4EDE"/>
    <w:rsid w:val="009A5145"/>
    <w:rsid w:val="009A7580"/>
    <w:rsid w:val="009B1208"/>
    <w:rsid w:val="009B12D5"/>
    <w:rsid w:val="009B149F"/>
    <w:rsid w:val="009B5718"/>
    <w:rsid w:val="009B6A5E"/>
    <w:rsid w:val="009C24AB"/>
    <w:rsid w:val="009C24AD"/>
    <w:rsid w:val="009C2B3E"/>
    <w:rsid w:val="009C33A8"/>
    <w:rsid w:val="009C3444"/>
    <w:rsid w:val="009C3475"/>
    <w:rsid w:val="009C3FA2"/>
    <w:rsid w:val="009C3FFD"/>
    <w:rsid w:val="009C4E0E"/>
    <w:rsid w:val="009C54B0"/>
    <w:rsid w:val="009C661A"/>
    <w:rsid w:val="009C66C8"/>
    <w:rsid w:val="009C7817"/>
    <w:rsid w:val="009D0D25"/>
    <w:rsid w:val="009D1FFD"/>
    <w:rsid w:val="009D2D8E"/>
    <w:rsid w:val="009D54CB"/>
    <w:rsid w:val="009D6181"/>
    <w:rsid w:val="009D652F"/>
    <w:rsid w:val="009D6C0D"/>
    <w:rsid w:val="009D7B7A"/>
    <w:rsid w:val="009E06EE"/>
    <w:rsid w:val="009E1538"/>
    <w:rsid w:val="009E1BDC"/>
    <w:rsid w:val="009E2734"/>
    <w:rsid w:val="009E280A"/>
    <w:rsid w:val="009E2824"/>
    <w:rsid w:val="009E2D54"/>
    <w:rsid w:val="009E33FB"/>
    <w:rsid w:val="009E4226"/>
    <w:rsid w:val="009E45B9"/>
    <w:rsid w:val="009E4698"/>
    <w:rsid w:val="009E7425"/>
    <w:rsid w:val="009E749B"/>
    <w:rsid w:val="009F0A0E"/>
    <w:rsid w:val="009F1C77"/>
    <w:rsid w:val="009F1E49"/>
    <w:rsid w:val="009F1E58"/>
    <w:rsid w:val="009F3D6C"/>
    <w:rsid w:val="009F3FFA"/>
    <w:rsid w:val="009F4611"/>
    <w:rsid w:val="009F4981"/>
    <w:rsid w:val="009F6497"/>
    <w:rsid w:val="00A0064D"/>
    <w:rsid w:val="00A013B1"/>
    <w:rsid w:val="00A03389"/>
    <w:rsid w:val="00A0359B"/>
    <w:rsid w:val="00A03814"/>
    <w:rsid w:val="00A03C97"/>
    <w:rsid w:val="00A06677"/>
    <w:rsid w:val="00A06D2D"/>
    <w:rsid w:val="00A1175E"/>
    <w:rsid w:val="00A11954"/>
    <w:rsid w:val="00A15552"/>
    <w:rsid w:val="00A1604A"/>
    <w:rsid w:val="00A17296"/>
    <w:rsid w:val="00A17504"/>
    <w:rsid w:val="00A17E1D"/>
    <w:rsid w:val="00A20415"/>
    <w:rsid w:val="00A22099"/>
    <w:rsid w:val="00A231C8"/>
    <w:rsid w:val="00A2369F"/>
    <w:rsid w:val="00A23ACD"/>
    <w:rsid w:val="00A242D3"/>
    <w:rsid w:val="00A24388"/>
    <w:rsid w:val="00A25048"/>
    <w:rsid w:val="00A2510F"/>
    <w:rsid w:val="00A2568E"/>
    <w:rsid w:val="00A256B8"/>
    <w:rsid w:val="00A26F0F"/>
    <w:rsid w:val="00A26F9B"/>
    <w:rsid w:val="00A30CEC"/>
    <w:rsid w:val="00A319C4"/>
    <w:rsid w:val="00A31F16"/>
    <w:rsid w:val="00A32ED2"/>
    <w:rsid w:val="00A3520D"/>
    <w:rsid w:val="00A35FBC"/>
    <w:rsid w:val="00A36178"/>
    <w:rsid w:val="00A364E3"/>
    <w:rsid w:val="00A40957"/>
    <w:rsid w:val="00A409B3"/>
    <w:rsid w:val="00A43444"/>
    <w:rsid w:val="00A43BA7"/>
    <w:rsid w:val="00A43FE2"/>
    <w:rsid w:val="00A440E6"/>
    <w:rsid w:val="00A44C84"/>
    <w:rsid w:val="00A463EA"/>
    <w:rsid w:val="00A46D18"/>
    <w:rsid w:val="00A50B0B"/>
    <w:rsid w:val="00A51F51"/>
    <w:rsid w:val="00A51FF7"/>
    <w:rsid w:val="00A53261"/>
    <w:rsid w:val="00A54B12"/>
    <w:rsid w:val="00A55FE4"/>
    <w:rsid w:val="00A60B92"/>
    <w:rsid w:val="00A6191A"/>
    <w:rsid w:val="00A61FB1"/>
    <w:rsid w:val="00A630E4"/>
    <w:rsid w:val="00A63176"/>
    <w:rsid w:val="00A63534"/>
    <w:rsid w:val="00A72AA0"/>
    <w:rsid w:val="00A73C3A"/>
    <w:rsid w:val="00A77064"/>
    <w:rsid w:val="00A77261"/>
    <w:rsid w:val="00A77494"/>
    <w:rsid w:val="00A8007F"/>
    <w:rsid w:val="00A8171E"/>
    <w:rsid w:val="00A8251C"/>
    <w:rsid w:val="00A83DA1"/>
    <w:rsid w:val="00A844E6"/>
    <w:rsid w:val="00A84E34"/>
    <w:rsid w:val="00A85A99"/>
    <w:rsid w:val="00A85B43"/>
    <w:rsid w:val="00A8743B"/>
    <w:rsid w:val="00A87677"/>
    <w:rsid w:val="00A90190"/>
    <w:rsid w:val="00A9042E"/>
    <w:rsid w:val="00A90A98"/>
    <w:rsid w:val="00A90C35"/>
    <w:rsid w:val="00A929D1"/>
    <w:rsid w:val="00A92A9B"/>
    <w:rsid w:val="00A96324"/>
    <w:rsid w:val="00A96B0F"/>
    <w:rsid w:val="00AA1C46"/>
    <w:rsid w:val="00AA4E5E"/>
    <w:rsid w:val="00AA6CF7"/>
    <w:rsid w:val="00AA6FF1"/>
    <w:rsid w:val="00AA74C5"/>
    <w:rsid w:val="00AA7AF4"/>
    <w:rsid w:val="00AA7C7C"/>
    <w:rsid w:val="00AB0FED"/>
    <w:rsid w:val="00AB1C20"/>
    <w:rsid w:val="00AB34B4"/>
    <w:rsid w:val="00AB3510"/>
    <w:rsid w:val="00AB3E45"/>
    <w:rsid w:val="00AB430F"/>
    <w:rsid w:val="00AB4EF0"/>
    <w:rsid w:val="00AB62E3"/>
    <w:rsid w:val="00AB6939"/>
    <w:rsid w:val="00AB7CB8"/>
    <w:rsid w:val="00AB7FF6"/>
    <w:rsid w:val="00AC0214"/>
    <w:rsid w:val="00AC0A7F"/>
    <w:rsid w:val="00AC0EFD"/>
    <w:rsid w:val="00AC11FC"/>
    <w:rsid w:val="00AC1FAC"/>
    <w:rsid w:val="00AC2070"/>
    <w:rsid w:val="00AC2F23"/>
    <w:rsid w:val="00AC34FE"/>
    <w:rsid w:val="00AC3B92"/>
    <w:rsid w:val="00AC451B"/>
    <w:rsid w:val="00AC50AC"/>
    <w:rsid w:val="00AC5E03"/>
    <w:rsid w:val="00AC70BD"/>
    <w:rsid w:val="00AC7AED"/>
    <w:rsid w:val="00AC7BA1"/>
    <w:rsid w:val="00AC7BF3"/>
    <w:rsid w:val="00AD0D38"/>
    <w:rsid w:val="00AD0DEE"/>
    <w:rsid w:val="00AD1A87"/>
    <w:rsid w:val="00AD1F0B"/>
    <w:rsid w:val="00AD2B9A"/>
    <w:rsid w:val="00AD3E59"/>
    <w:rsid w:val="00AD5A60"/>
    <w:rsid w:val="00AD5B21"/>
    <w:rsid w:val="00AD5C7B"/>
    <w:rsid w:val="00AD6E6F"/>
    <w:rsid w:val="00AD7FDA"/>
    <w:rsid w:val="00AE04E9"/>
    <w:rsid w:val="00AE0D02"/>
    <w:rsid w:val="00AE0F90"/>
    <w:rsid w:val="00AE2F2B"/>
    <w:rsid w:val="00AE65AB"/>
    <w:rsid w:val="00AE7C0A"/>
    <w:rsid w:val="00AF0129"/>
    <w:rsid w:val="00AF11FA"/>
    <w:rsid w:val="00AF2343"/>
    <w:rsid w:val="00AF3AD1"/>
    <w:rsid w:val="00AF3EB8"/>
    <w:rsid w:val="00AF563C"/>
    <w:rsid w:val="00AF5BC9"/>
    <w:rsid w:val="00AF65DE"/>
    <w:rsid w:val="00B00EDA"/>
    <w:rsid w:val="00B012BD"/>
    <w:rsid w:val="00B01DD5"/>
    <w:rsid w:val="00B0335B"/>
    <w:rsid w:val="00B03C2D"/>
    <w:rsid w:val="00B04706"/>
    <w:rsid w:val="00B12455"/>
    <w:rsid w:val="00B13675"/>
    <w:rsid w:val="00B13C24"/>
    <w:rsid w:val="00B1567A"/>
    <w:rsid w:val="00B16E7B"/>
    <w:rsid w:val="00B20022"/>
    <w:rsid w:val="00B22243"/>
    <w:rsid w:val="00B2374B"/>
    <w:rsid w:val="00B2521A"/>
    <w:rsid w:val="00B30006"/>
    <w:rsid w:val="00B35C9D"/>
    <w:rsid w:val="00B35D7F"/>
    <w:rsid w:val="00B371A8"/>
    <w:rsid w:val="00B37285"/>
    <w:rsid w:val="00B41ECF"/>
    <w:rsid w:val="00B42009"/>
    <w:rsid w:val="00B435EB"/>
    <w:rsid w:val="00B43B88"/>
    <w:rsid w:val="00B45B70"/>
    <w:rsid w:val="00B45C7A"/>
    <w:rsid w:val="00B46F08"/>
    <w:rsid w:val="00B47409"/>
    <w:rsid w:val="00B51FD8"/>
    <w:rsid w:val="00B523B9"/>
    <w:rsid w:val="00B534C6"/>
    <w:rsid w:val="00B535D0"/>
    <w:rsid w:val="00B53D89"/>
    <w:rsid w:val="00B53DDD"/>
    <w:rsid w:val="00B544F7"/>
    <w:rsid w:val="00B55D53"/>
    <w:rsid w:val="00B56157"/>
    <w:rsid w:val="00B578E7"/>
    <w:rsid w:val="00B601AE"/>
    <w:rsid w:val="00B60DDD"/>
    <w:rsid w:val="00B61637"/>
    <w:rsid w:val="00B61EA2"/>
    <w:rsid w:val="00B62014"/>
    <w:rsid w:val="00B62C09"/>
    <w:rsid w:val="00B636E7"/>
    <w:rsid w:val="00B64033"/>
    <w:rsid w:val="00B64AAA"/>
    <w:rsid w:val="00B64BF7"/>
    <w:rsid w:val="00B65B95"/>
    <w:rsid w:val="00B65BF5"/>
    <w:rsid w:val="00B67ACE"/>
    <w:rsid w:val="00B721E1"/>
    <w:rsid w:val="00B72774"/>
    <w:rsid w:val="00B75B06"/>
    <w:rsid w:val="00B75B9B"/>
    <w:rsid w:val="00B77D2D"/>
    <w:rsid w:val="00B80072"/>
    <w:rsid w:val="00B8205C"/>
    <w:rsid w:val="00B82D82"/>
    <w:rsid w:val="00B832DD"/>
    <w:rsid w:val="00B835CE"/>
    <w:rsid w:val="00B845FB"/>
    <w:rsid w:val="00B84A10"/>
    <w:rsid w:val="00B84CD4"/>
    <w:rsid w:val="00B855F9"/>
    <w:rsid w:val="00B86370"/>
    <w:rsid w:val="00B864C5"/>
    <w:rsid w:val="00B86B62"/>
    <w:rsid w:val="00B86EEB"/>
    <w:rsid w:val="00B87BE9"/>
    <w:rsid w:val="00B87D25"/>
    <w:rsid w:val="00B90C64"/>
    <w:rsid w:val="00B91D99"/>
    <w:rsid w:val="00B91E5D"/>
    <w:rsid w:val="00B9249A"/>
    <w:rsid w:val="00B92607"/>
    <w:rsid w:val="00B94393"/>
    <w:rsid w:val="00B972FC"/>
    <w:rsid w:val="00BA078F"/>
    <w:rsid w:val="00BA164A"/>
    <w:rsid w:val="00BA196C"/>
    <w:rsid w:val="00BA2377"/>
    <w:rsid w:val="00BA3744"/>
    <w:rsid w:val="00BA532A"/>
    <w:rsid w:val="00BA5594"/>
    <w:rsid w:val="00BA5ACE"/>
    <w:rsid w:val="00BA5C70"/>
    <w:rsid w:val="00BA678F"/>
    <w:rsid w:val="00BA76F2"/>
    <w:rsid w:val="00BB0172"/>
    <w:rsid w:val="00BB062A"/>
    <w:rsid w:val="00BB105F"/>
    <w:rsid w:val="00BB13CB"/>
    <w:rsid w:val="00BB13EA"/>
    <w:rsid w:val="00BB253F"/>
    <w:rsid w:val="00BB29A3"/>
    <w:rsid w:val="00BB2CF5"/>
    <w:rsid w:val="00BB3B27"/>
    <w:rsid w:val="00BB3C92"/>
    <w:rsid w:val="00BB485C"/>
    <w:rsid w:val="00BB4940"/>
    <w:rsid w:val="00BB4A2A"/>
    <w:rsid w:val="00BC0AE9"/>
    <w:rsid w:val="00BC0ECC"/>
    <w:rsid w:val="00BC14C3"/>
    <w:rsid w:val="00BC1DBC"/>
    <w:rsid w:val="00BC2783"/>
    <w:rsid w:val="00BC376B"/>
    <w:rsid w:val="00BC3DD1"/>
    <w:rsid w:val="00BC40DB"/>
    <w:rsid w:val="00BC5744"/>
    <w:rsid w:val="00BC5B05"/>
    <w:rsid w:val="00BC5F47"/>
    <w:rsid w:val="00BC64E7"/>
    <w:rsid w:val="00BC6B9B"/>
    <w:rsid w:val="00BC7846"/>
    <w:rsid w:val="00BD0887"/>
    <w:rsid w:val="00BD4233"/>
    <w:rsid w:val="00BD42DE"/>
    <w:rsid w:val="00BD567D"/>
    <w:rsid w:val="00BD6141"/>
    <w:rsid w:val="00BD61C6"/>
    <w:rsid w:val="00BD637E"/>
    <w:rsid w:val="00BD7DE2"/>
    <w:rsid w:val="00BE04A8"/>
    <w:rsid w:val="00BE0A02"/>
    <w:rsid w:val="00BE2284"/>
    <w:rsid w:val="00BE2BA6"/>
    <w:rsid w:val="00BE2BCB"/>
    <w:rsid w:val="00BE2D3F"/>
    <w:rsid w:val="00BE32B0"/>
    <w:rsid w:val="00BE3979"/>
    <w:rsid w:val="00BE4B69"/>
    <w:rsid w:val="00BE4DA1"/>
    <w:rsid w:val="00BE4E60"/>
    <w:rsid w:val="00BE5655"/>
    <w:rsid w:val="00BE7902"/>
    <w:rsid w:val="00BF0E72"/>
    <w:rsid w:val="00BF2848"/>
    <w:rsid w:val="00BF3EDF"/>
    <w:rsid w:val="00BF7728"/>
    <w:rsid w:val="00C01874"/>
    <w:rsid w:val="00C03350"/>
    <w:rsid w:val="00C046EA"/>
    <w:rsid w:val="00C04D12"/>
    <w:rsid w:val="00C05890"/>
    <w:rsid w:val="00C07590"/>
    <w:rsid w:val="00C12801"/>
    <w:rsid w:val="00C12860"/>
    <w:rsid w:val="00C136D2"/>
    <w:rsid w:val="00C13C78"/>
    <w:rsid w:val="00C14442"/>
    <w:rsid w:val="00C15866"/>
    <w:rsid w:val="00C159C1"/>
    <w:rsid w:val="00C1629C"/>
    <w:rsid w:val="00C163EC"/>
    <w:rsid w:val="00C17192"/>
    <w:rsid w:val="00C2173C"/>
    <w:rsid w:val="00C21CE5"/>
    <w:rsid w:val="00C21F22"/>
    <w:rsid w:val="00C22A32"/>
    <w:rsid w:val="00C22EE5"/>
    <w:rsid w:val="00C23610"/>
    <w:rsid w:val="00C236A5"/>
    <w:rsid w:val="00C2396B"/>
    <w:rsid w:val="00C24E87"/>
    <w:rsid w:val="00C26664"/>
    <w:rsid w:val="00C26970"/>
    <w:rsid w:val="00C27D51"/>
    <w:rsid w:val="00C3281F"/>
    <w:rsid w:val="00C32C48"/>
    <w:rsid w:val="00C32FA7"/>
    <w:rsid w:val="00C332A7"/>
    <w:rsid w:val="00C338D4"/>
    <w:rsid w:val="00C343C8"/>
    <w:rsid w:val="00C345B2"/>
    <w:rsid w:val="00C34A22"/>
    <w:rsid w:val="00C35844"/>
    <w:rsid w:val="00C36B66"/>
    <w:rsid w:val="00C4146B"/>
    <w:rsid w:val="00C42752"/>
    <w:rsid w:val="00C44599"/>
    <w:rsid w:val="00C45427"/>
    <w:rsid w:val="00C505D6"/>
    <w:rsid w:val="00C53335"/>
    <w:rsid w:val="00C533C8"/>
    <w:rsid w:val="00C53C97"/>
    <w:rsid w:val="00C5597A"/>
    <w:rsid w:val="00C55AE2"/>
    <w:rsid w:val="00C575D8"/>
    <w:rsid w:val="00C6037D"/>
    <w:rsid w:val="00C603A2"/>
    <w:rsid w:val="00C61388"/>
    <w:rsid w:val="00C615DE"/>
    <w:rsid w:val="00C62170"/>
    <w:rsid w:val="00C640FF"/>
    <w:rsid w:val="00C66F83"/>
    <w:rsid w:val="00C67B54"/>
    <w:rsid w:val="00C70E17"/>
    <w:rsid w:val="00C725FC"/>
    <w:rsid w:val="00C72ECA"/>
    <w:rsid w:val="00C736C6"/>
    <w:rsid w:val="00C74BD1"/>
    <w:rsid w:val="00C74DE6"/>
    <w:rsid w:val="00C75295"/>
    <w:rsid w:val="00C76F42"/>
    <w:rsid w:val="00C778DE"/>
    <w:rsid w:val="00C8489B"/>
    <w:rsid w:val="00C84A38"/>
    <w:rsid w:val="00C8582E"/>
    <w:rsid w:val="00C86C0B"/>
    <w:rsid w:val="00C9084B"/>
    <w:rsid w:val="00C909A0"/>
    <w:rsid w:val="00C9322B"/>
    <w:rsid w:val="00C93DB0"/>
    <w:rsid w:val="00C93DCD"/>
    <w:rsid w:val="00C94DB9"/>
    <w:rsid w:val="00C95658"/>
    <w:rsid w:val="00C95778"/>
    <w:rsid w:val="00C95EF4"/>
    <w:rsid w:val="00C96793"/>
    <w:rsid w:val="00C96D55"/>
    <w:rsid w:val="00CA0AB4"/>
    <w:rsid w:val="00CA0CFE"/>
    <w:rsid w:val="00CA375F"/>
    <w:rsid w:val="00CA4784"/>
    <w:rsid w:val="00CA4D0D"/>
    <w:rsid w:val="00CA55DE"/>
    <w:rsid w:val="00CA707C"/>
    <w:rsid w:val="00CB3BBF"/>
    <w:rsid w:val="00CB5987"/>
    <w:rsid w:val="00CB646F"/>
    <w:rsid w:val="00CB6606"/>
    <w:rsid w:val="00CB6CC9"/>
    <w:rsid w:val="00CB7215"/>
    <w:rsid w:val="00CC0543"/>
    <w:rsid w:val="00CC0EAF"/>
    <w:rsid w:val="00CC102F"/>
    <w:rsid w:val="00CC23C4"/>
    <w:rsid w:val="00CC27E6"/>
    <w:rsid w:val="00CC5176"/>
    <w:rsid w:val="00CC5381"/>
    <w:rsid w:val="00CC6AE7"/>
    <w:rsid w:val="00CC7D2D"/>
    <w:rsid w:val="00CD099C"/>
    <w:rsid w:val="00CD0D84"/>
    <w:rsid w:val="00CD0E83"/>
    <w:rsid w:val="00CD11B8"/>
    <w:rsid w:val="00CD1290"/>
    <w:rsid w:val="00CD13B8"/>
    <w:rsid w:val="00CD4E05"/>
    <w:rsid w:val="00CD6430"/>
    <w:rsid w:val="00CD6D4F"/>
    <w:rsid w:val="00CD6F81"/>
    <w:rsid w:val="00CD6FA5"/>
    <w:rsid w:val="00CD793E"/>
    <w:rsid w:val="00CE0C7D"/>
    <w:rsid w:val="00CE2153"/>
    <w:rsid w:val="00CE22E3"/>
    <w:rsid w:val="00CE2CA9"/>
    <w:rsid w:val="00CE407C"/>
    <w:rsid w:val="00CE481B"/>
    <w:rsid w:val="00CE6325"/>
    <w:rsid w:val="00CE75E2"/>
    <w:rsid w:val="00CE79CD"/>
    <w:rsid w:val="00CF0260"/>
    <w:rsid w:val="00CF0A16"/>
    <w:rsid w:val="00CF16CD"/>
    <w:rsid w:val="00CF31A4"/>
    <w:rsid w:val="00CF55F7"/>
    <w:rsid w:val="00CF6484"/>
    <w:rsid w:val="00CF64EF"/>
    <w:rsid w:val="00CF76B1"/>
    <w:rsid w:val="00CF77C8"/>
    <w:rsid w:val="00D0062C"/>
    <w:rsid w:val="00D00835"/>
    <w:rsid w:val="00D0264D"/>
    <w:rsid w:val="00D038CA"/>
    <w:rsid w:val="00D04BFF"/>
    <w:rsid w:val="00D065A0"/>
    <w:rsid w:val="00D10317"/>
    <w:rsid w:val="00D109D1"/>
    <w:rsid w:val="00D13087"/>
    <w:rsid w:val="00D14228"/>
    <w:rsid w:val="00D14A87"/>
    <w:rsid w:val="00D14D06"/>
    <w:rsid w:val="00D17064"/>
    <w:rsid w:val="00D17ACB"/>
    <w:rsid w:val="00D200E2"/>
    <w:rsid w:val="00D20174"/>
    <w:rsid w:val="00D2050F"/>
    <w:rsid w:val="00D22A03"/>
    <w:rsid w:val="00D23D10"/>
    <w:rsid w:val="00D24749"/>
    <w:rsid w:val="00D24C07"/>
    <w:rsid w:val="00D24CE7"/>
    <w:rsid w:val="00D267CE"/>
    <w:rsid w:val="00D272E5"/>
    <w:rsid w:val="00D31EB5"/>
    <w:rsid w:val="00D334A8"/>
    <w:rsid w:val="00D35A52"/>
    <w:rsid w:val="00D426BA"/>
    <w:rsid w:val="00D42740"/>
    <w:rsid w:val="00D44E35"/>
    <w:rsid w:val="00D45807"/>
    <w:rsid w:val="00D46033"/>
    <w:rsid w:val="00D47286"/>
    <w:rsid w:val="00D52620"/>
    <w:rsid w:val="00D541F8"/>
    <w:rsid w:val="00D5430E"/>
    <w:rsid w:val="00D544B6"/>
    <w:rsid w:val="00D568EA"/>
    <w:rsid w:val="00D56B71"/>
    <w:rsid w:val="00D5726B"/>
    <w:rsid w:val="00D635D6"/>
    <w:rsid w:val="00D64746"/>
    <w:rsid w:val="00D64BA6"/>
    <w:rsid w:val="00D6508C"/>
    <w:rsid w:val="00D659CD"/>
    <w:rsid w:val="00D65A8E"/>
    <w:rsid w:val="00D6698C"/>
    <w:rsid w:val="00D66A8A"/>
    <w:rsid w:val="00D66BA5"/>
    <w:rsid w:val="00D66C2E"/>
    <w:rsid w:val="00D67A5F"/>
    <w:rsid w:val="00D72904"/>
    <w:rsid w:val="00D72E47"/>
    <w:rsid w:val="00D732AD"/>
    <w:rsid w:val="00D7341F"/>
    <w:rsid w:val="00D747F6"/>
    <w:rsid w:val="00D749A5"/>
    <w:rsid w:val="00D751CC"/>
    <w:rsid w:val="00D77E09"/>
    <w:rsid w:val="00D8135F"/>
    <w:rsid w:val="00D8277E"/>
    <w:rsid w:val="00D851FD"/>
    <w:rsid w:val="00D85A24"/>
    <w:rsid w:val="00D85FB0"/>
    <w:rsid w:val="00D87A0B"/>
    <w:rsid w:val="00D912DF"/>
    <w:rsid w:val="00D91B95"/>
    <w:rsid w:val="00D9225F"/>
    <w:rsid w:val="00D933D8"/>
    <w:rsid w:val="00D93595"/>
    <w:rsid w:val="00D93DF3"/>
    <w:rsid w:val="00D95A2E"/>
    <w:rsid w:val="00D96165"/>
    <w:rsid w:val="00D962AF"/>
    <w:rsid w:val="00D96557"/>
    <w:rsid w:val="00D96CF2"/>
    <w:rsid w:val="00DA003C"/>
    <w:rsid w:val="00DA0118"/>
    <w:rsid w:val="00DA3071"/>
    <w:rsid w:val="00DA33BF"/>
    <w:rsid w:val="00DA3488"/>
    <w:rsid w:val="00DA5E46"/>
    <w:rsid w:val="00DA6139"/>
    <w:rsid w:val="00DA6F2B"/>
    <w:rsid w:val="00DA7011"/>
    <w:rsid w:val="00DA728B"/>
    <w:rsid w:val="00DB02E4"/>
    <w:rsid w:val="00DB11B5"/>
    <w:rsid w:val="00DB170F"/>
    <w:rsid w:val="00DB5508"/>
    <w:rsid w:val="00DB6BD7"/>
    <w:rsid w:val="00DB7AC3"/>
    <w:rsid w:val="00DC0359"/>
    <w:rsid w:val="00DC1916"/>
    <w:rsid w:val="00DC44B9"/>
    <w:rsid w:val="00DC4725"/>
    <w:rsid w:val="00DC487D"/>
    <w:rsid w:val="00DC7AD7"/>
    <w:rsid w:val="00DC7E1F"/>
    <w:rsid w:val="00DD0767"/>
    <w:rsid w:val="00DD113F"/>
    <w:rsid w:val="00DD1ABE"/>
    <w:rsid w:val="00DD227E"/>
    <w:rsid w:val="00DD5704"/>
    <w:rsid w:val="00DD5C31"/>
    <w:rsid w:val="00DD5F93"/>
    <w:rsid w:val="00DD5FD6"/>
    <w:rsid w:val="00DD7230"/>
    <w:rsid w:val="00DD74CB"/>
    <w:rsid w:val="00DE2A99"/>
    <w:rsid w:val="00DE321F"/>
    <w:rsid w:val="00DE3A4F"/>
    <w:rsid w:val="00DE49A6"/>
    <w:rsid w:val="00DE4B1B"/>
    <w:rsid w:val="00DE598D"/>
    <w:rsid w:val="00DF072B"/>
    <w:rsid w:val="00DF0E59"/>
    <w:rsid w:val="00DF1238"/>
    <w:rsid w:val="00DF23CF"/>
    <w:rsid w:val="00DF26F1"/>
    <w:rsid w:val="00DF2BEB"/>
    <w:rsid w:val="00DF31AA"/>
    <w:rsid w:val="00DF352E"/>
    <w:rsid w:val="00DF4BF0"/>
    <w:rsid w:val="00DF5564"/>
    <w:rsid w:val="00DF5A81"/>
    <w:rsid w:val="00DF5BCB"/>
    <w:rsid w:val="00DF6CE7"/>
    <w:rsid w:val="00DF7625"/>
    <w:rsid w:val="00E00310"/>
    <w:rsid w:val="00E00951"/>
    <w:rsid w:val="00E01DD2"/>
    <w:rsid w:val="00E01DD5"/>
    <w:rsid w:val="00E02ADF"/>
    <w:rsid w:val="00E02E07"/>
    <w:rsid w:val="00E0382C"/>
    <w:rsid w:val="00E041D9"/>
    <w:rsid w:val="00E046B1"/>
    <w:rsid w:val="00E05E0D"/>
    <w:rsid w:val="00E0626D"/>
    <w:rsid w:val="00E06842"/>
    <w:rsid w:val="00E069E2"/>
    <w:rsid w:val="00E075F6"/>
    <w:rsid w:val="00E076BA"/>
    <w:rsid w:val="00E07C77"/>
    <w:rsid w:val="00E11432"/>
    <w:rsid w:val="00E115E5"/>
    <w:rsid w:val="00E11D39"/>
    <w:rsid w:val="00E131B6"/>
    <w:rsid w:val="00E13A30"/>
    <w:rsid w:val="00E1427F"/>
    <w:rsid w:val="00E17812"/>
    <w:rsid w:val="00E17DEE"/>
    <w:rsid w:val="00E2216B"/>
    <w:rsid w:val="00E227C6"/>
    <w:rsid w:val="00E24821"/>
    <w:rsid w:val="00E26BD9"/>
    <w:rsid w:val="00E26C23"/>
    <w:rsid w:val="00E27A0B"/>
    <w:rsid w:val="00E316C6"/>
    <w:rsid w:val="00E330B8"/>
    <w:rsid w:val="00E34D6B"/>
    <w:rsid w:val="00E357A8"/>
    <w:rsid w:val="00E4062D"/>
    <w:rsid w:val="00E425B4"/>
    <w:rsid w:val="00E426D9"/>
    <w:rsid w:val="00E44312"/>
    <w:rsid w:val="00E44AF2"/>
    <w:rsid w:val="00E44D0C"/>
    <w:rsid w:val="00E476D6"/>
    <w:rsid w:val="00E542C8"/>
    <w:rsid w:val="00E54526"/>
    <w:rsid w:val="00E57AA5"/>
    <w:rsid w:val="00E57B7C"/>
    <w:rsid w:val="00E623C5"/>
    <w:rsid w:val="00E6257B"/>
    <w:rsid w:val="00E63EB8"/>
    <w:rsid w:val="00E64C14"/>
    <w:rsid w:val="00E6662C"/>
    <w:rsid w:val="00E707BA"/>
    <w:rsid w:val="00E73191"/>
    <w:rsid w:val="00E748EA"/>
    <w:rsid w:val="00E756CF"/>
    <w:rsid w:val="00E75E64"/>
    <w:rsid w:val="00E7717C"/>
    <w:rsid w:val="00E7732D"/>
    <w:rsid w:val="00E77617"/>
    <w:rsid w:val="00E77B7A"/>
    <w:rsid w:val="00E77F4E"/>
    <w:rsid w:val="00E81033"/>
    <w:rsid w:val="00E81CAE"/>
    <w:rsid w:val="00E82E82"/>
    <w:rsid w:val="00E84B42"/>
    <w:rsid w:val="00E854BF"/>
    <w:rsid w:val="00E87248"/>
    <w:rsid w:val="00E91FB1"/>
    <w:rsid w:val="00E9429A"/>
    <w:rsid w:val="00E96857"/>
    <w:rsid w:val="00E9753B"/>
    <w:rsid w:val="00E97F67"/>
    <w:rsid w:val="00EA428F"/>
    <w:rsid w:val="00EA4595"/>
    <w:rsid w:val="00EA5122"/>
    <w:rsid w:val="00EA6231"/>
    <w:rsid w:val="00EA6376"/>
    <w:rsid w:val="00EA705D"/>
    <w:rsid w:val="00EA7484"/>
    <w:rsid w:val="00EA7DFD"/>
    <w:rsid w:val="00EB2180"/>
    <w:rsid w:val="00EB27D7"/>
    <w:rsid w:val="00EB27DD"/>
    <w:rsid w:val="00EB2F88"/>
    <w:rsid w:val="00EB32EA"/>
    <w:rsid w:val="00EB4286"/>
    <w:rsid w:val="00EB47C4"/>
    <w:rsid w:val="00EB6126"/>
    <w:rsid w:val="00EB67DE"/>
    <w:rsid w:val="00EC038E"/>
    <w:rsid w:val="00EC09C5"/>
    <w:rsid w:val="00EC1395"/>
    <w:rsid w:val="00EC14D4"/>
    <w:rsid w:val="00EC29A2"/>
    <w:rsid w:val="00EC316E"/>
    <w:rsid w:val="00EC464E"/>
    <w:rsid w:val="00EC6411"/>
    <w:rsid w:val="00EC6912"/>
    <w:rsid w:val="00ED3B71"/>
    <w:rsid w:val="00ED3DE5"/>
    <w:rsid w:val="00ED5C0D"/>
    <w:rsid w:val="00ED6356"/>
    <w:rsid w:val="00ED6CB9"/>
    <w:rsid w:val="00ED6F21"/>
    <w:rsid w:val="00ED750D"/>
    <w:rsid w:val="00ED7B2E"/>
    <w:rsid w:val="00ED7CFE"/>
    <w:rsid w:val="00EE12D7"/>
    <w:rsid w:val="00EE1CCC"/>
    <w:rsid w:val="00EE2075"/>
    <w:rsid w:val="00EE2835"/>
    <w:rsid w:val="00EE49A0"/>
    <w:rsid w:val="00EE5660"/>
    <w:rsid w:val="00EE5B13"/>
    <w:rsid w:val="00EE7525"/>
    <w:rsid w:val="00EF0E52"/>
    <w:rsid w:val="00EF351E"/>
    <w:rsid w:val="00EF3FB0"/>
    <w:rsid w:val="00EF4531"/>
    <w:rsid w:val="00EF52E9"/>
    <w:rsid w:val="00EF5569"/>
    <w:rsid w:val="00EF5DEC"/>
    <w:rsid w:val="00EF63F6"/>
    <w:rsid w:val="00EF6948"/>
    <w:rsid w:val="00EF77DC"/>
    <w:rsid w:val="00F01B80"/>
    <w:rsid w:val="00F02061"/>
    <w:rsid w:val="00F037CB"/>
    <w:rsid w:val="00F0439A"/>
    <w:rsid w:val="00F05D60"/>
    <w:rsid w:val="00F07DDF"/>
    <w:rsid w:val="00F109D4"/>
    <w:rsid w:val="00F11782"/>
    <w:rsid w:val="00F123B1"/>
    <w:rsid w:val="00F138D3"/>
    <w:rsid w:val="00F14A99"/>
    <w:rsid w:val="00F15873"/>
    <w:rsid w:val="00F15DA9"/>
    <w:rsid w:val="00F1608E"/>
    <w:rsid w:val="00F162AE"/>
    <w:rsid w:val="00F169F5"/>
    <w:rsid w:val="00F16EE7"/>
    <w:rsid w:val="00F17318"/>
    <w:rsid w:val="00F174E0"/>
    <w:rsid w:val="00F208CB"/>
    <w:rsid w:val="00F20D0A"/>
    <w:rsid w:val="00F21DEB"/>
    <w:rsid w:val="00F2200F"/>
    <w:rsid w:val="00F22516"/>
    <w:rsid w:val="00F22B73"/>
    <w:rsid w:val="00F233C3"/>
    <w:rsid w:val="00F23EDD"/>
    <w:rsid w:val="00F24980"/>
    <w:rsid w:val="00F24E1F"/>
    <w:rsid w:val="00F342A1"/>
    <w:rsid w:val="00F41851"/>
    <w:rsid w:val="00F42DFC"/>
    <w:rsid w:val="00F47510"/>
    <w:rsid w:val="00F50757"/>
    <w:rsid w:val="00F50956"/>
    <w:rsid w:val="00F51E0F"/>
    <w:rsid w:val="00F52682"/>
    <w:rsid w:val="00F52974"/>
    <w:rsid w:val="00F52F70"/>
    <w:rsid w:val="00F535BA"/>
    <w:rsid w:val="00F5456A"/>
    <w:rsid w:val="00F55DE8"/>
    <w:rsid w:val="00F6073A"/>
    <w:rsid w:val="00F61953"/>
    <w:rsid w:val="00F61E96"/>
    <w:rsid w:val="00F6333A"/>
    <w:rsid w:val="00F63A1B"/>
    <w:rsid w:val="00F63D8D"/>
    <w:rsid w:val="00F640CE"/>
    <w:rsid w:val="00F659E3"/>
    <w:rsid w:val="00F713F6"/>
    <w:rsid w:val="00F71928"/>
    <w:rsid w:val="00F73E47"/>
    <w:rsid w:val="00F757B2"/>
    <w:rsid w:val="00F75CDA"/>
    <w:rsid w:val="00F75FC1"/>
    <w:rsid w:val="00F76713"/>
    <w:rsid w:val="00F7701C"/>
    <w:rsid w:val="00F77465"/>
    <w:rsid w:val="00F778FF"/>
    <w:rsid w:val="00F8124A"/>
    <w:rsid w:val="00F81301"/>
    <w:rsid w:val="00F815A3"/>
    <w:rsid w:val="00F84578"/>
    <w:rsid w:val="00F85B41"/>
    <w:rsid w:val="00F86038"/>
    <w:rsid w:val="00F86882"/>
    <w:rsid w:val="00F90968"/>
    <w:rsid w:val="00F90C5E"/>
    <w:rsid w:val="00F91CFB"/>
    <w:rsid w:val="00F91E67"/>
    <w:rsid w:val="00F92BF1"/>
    <w:rsid w:val="00F936B4"/>
    <w:rsid w:val="00F93A63"/>
    <w:rsid w:val="00F94CCD"/>
    <w:rsid w:val="00F94DB3"/>
    <w:rsid w:val="00F94FF3"/>
    <w:rsid w:val="00F95BFB"/>
    <w:rsid w:val="00F95CB0"/>
    <w:rsid w:val="00FA02AA"/>
    <w:rsid w:val="00FA26CA"/>
    <w:rsid w:val="00FA48BE"/>
    <w:rsid w:val="00FA4A95"/>
    <w:rsid w:val="00FA571F"/>
    <w:rsid w:val="00FA61C3"/>
    <w:rsid w:val="00FB132B"/>
    <w:rsid w:val="00FB2284"/>
    <w:rsid w:val="00FB293E"/>
    <w:rsid w:val="00FB3C66"/>
    <w:rsid w:val="00FB3EDF"/>
    <w:rsid w:val="00FB4329"/>
    <w:rsid w:val="00FB4722"/>
    <w:rsid w:val="00FB4A7C"/>
    <w:rsid w:val="00FB568B"/>
    <w:rsid w:val="00FB6190"/>
    <w:rsid w:val="00FB77AA"/>
    <w:rsid w:val="00FB7E39"/>
    <w:rsid w:val="00FC0549"/>
    <w:rsid w:val="00FC086F"/>
    <w:rsid w:val="00FC121A"/>
    <w:rsid w:val="00FC12C3"/>
    <w:rsid w:val="00FC1655"/>
    <w:rsid w:val="00FC7198"/>
    <w:rsid w:val="00FC770D"/>
    <w:rsid w:val="00FD0241"/>
    <w:rsid w:val="00FD0E0B"/>
    <w:rsid w:val="00FD121A"/>
    <w:rsid w:val="00FD2016"/>
    <w:rsid w:val="00FD27D3"/>
    <w:rsid w:val="00FD477F"/>
    <w:rsid w:val="00FD5F95"/>
    <w:rsid w:val="00FD6D71"/>
    <w:rsid w:val="00FE23B2"/>
    <w:rsid w:val="00FE351E"/>
    <w:rsid w:val="00FE3FB9"/>
    <w:rsid w:val="00FE63AC"/>
    <w:rsid w:val="00FE6748"/>
    <w:rsid w:val="00FF1BE3"/>
    <w:rsid w:val="00FF1EDC"/>
    <w:rsid w:val="00FF20C5"/>
    <w:rsid w:val="00FF36BB"/>
    <w:rsid w:val="00FF4568"/>
    <w:rsid w:val="00FF6676"/>
    <w:rsid w:val="00FF7116"/>
    <w:rsid w:val="00FF7C39"/>
    <w:rsid w:val="00FF7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208489"/>
  <w15:docId w15:val="{1E45B11F-2F13-4581-9E49-F457D9AD1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87E07"/>
    <w:pPr>
      <w:spacing w:before="120" w:after="60"/>
      <w:ind w:left="1440"/>
    </w:pPr>
    <w:rPr>
      <w:rFonts w:ascii="Arial" w:hAnsi="Arial"/>
      <w:szCs w:val="24"/>
    </w:rPr>
  </w:style>
  <w:style w:type="paragraph" w:styleId="Heading1">
    <w:name w:val="heading 1"/>
    <w:next w:val="BodyText"/>
    <w:link w:val="Heading1Char"/>
    <w:autoRedefine/>
    <w:qFormat/>
    <w:rsid w:val="00AC1FAC"/>
    <w:pPr>
      <w:keepNext/>
      <w:numPr>
        <w:numId w:val="1"/>
      </w:numPr>
      <w:pBdr>
        <w:bottom w:val="single" w:sz="18" w:space="1" w:color="auto"/>
      </w:pBdr>
      <w:spacing w:before="480" w:after="180"/>
      <w:outlineLvl w:val="0"/>
    </w:pPr>
    <w:rPr>
      <w:rFonts w:ascii="Arial" w:hAnsi="Arial" w:cs="Arial"/>
      <w:kern w:val="32"/>
      <w:sz w:val="28"/>
      <w:szCs w:val="32"/>
    </w:rPr>
  </w:style>
  <w:style w:type="paragraph" w:styleId="Heading2">
    <w:name w:val="heading 2"/>
    <w:basedOn w:val="Heading1"/>
    <w:next w:val="BodyText"/>
    <w:autoRedefine/>
    <w:qFormat/>
    <w:rsid w:val="00807266"/>
    <w:pPr>
      <w:numPr>
        <w:ilvl w:val="1"/>
      </w:numPr>
      <w:pBdr>
        <w:bottom w:val="single" w:sz="8" w:space="1" w:color="auto"/>
      </w:pBdr>
      <w:spacing w:before="360"/>
      <w:outlineLvl w:val="1"/>
    </w:pPr>
    <w:rPr>
      <w:bCs/>
      <w:iCs/>
      <w:sz w:val="24"/>
      <w:szCs w:val="28"/>
    </w:rPr>
  </w:style>
  <w:style w:type="paragraph" w:styleId="Heading3">
    <w:name w:val="heading 3"/>
    <w:basedOn w:val="Heading2"/>
    <w:next w:val="Normal"/>
    <w:qFormat/>
    <w:rsid w:val="00C17192"/>
    <w:pPr>
      <w:numPr>
        <w:ilvl w:val="2"/>
      </w:numPr>
      <w:pBdr>
        <w:bottom w:val="none" w:sz="0" w:space="0" w:color="auto"/>
      </w:pBdr>
      <w:spacing w:before="240"/>
      <w:outlineLvl w:val="2"/>
    </w:pPr>
    <w:rPr>
      <w:bCs w:val="0"/>
      <w:szCs w:val="26"/>
    </w:rPr>
  </w:style>
  <w:style w:type="paragraph" w:styleId="Heading4">
    <w:name w:val="heading 4"/>
    <w:basedOn w:val="Normal"/>
    <w:next w:val="Normal"/>
    <w:link w:val="Heading4Char"/>
    <w:qFormat/>
    <w:rsid w:val="00C17192"/>
    <w:pPr>
      <w:keepNext/>
      <w:numPr>
        <w:ilvl w:val="3"/>
        <w:numId w:val="1"/>
      </w:numPr>
      <w:spacing w:after="0"/>
      <w:outlineLvl w:val="3"/>
    </w:pPr>
    <w:rPr>
      <w:bCs/>
      <w:szCs w:val="28"/>
    </w:rPr>
  </w:style>
  <w:style w:type="paragraph" w:styleId="Heading5">
    <w:name w:val="heading 5"/>
    <w:basedOn w:val="Normal"/>
    <w:next w:val="Normal"/>
    <w:qFormat/>
    <w:rsid w:val="00C17192"/>
    <w:pPr>
      <w:numPr>
        <w:ilvl w:val="4"/>
        <w:numId w:val="1"/>
      </w:numPr>
      <w:spacing w:after="0"/>
      <w:outlineLvl w:val="4"/>
    </w:pPr>
    <w:rPr>
      <w:bCs/>
      <w:i/>
      <w:iCs/>
      <w:szCs w:val="26"/>
    </w:rPr>
  </w:style>
  <w:style w:type="paragraph" w:styleId="Heading6">
    <w:name w:val="heading 6"/>
    <w:basedOn w:val="Normal"/>
    <w:next w:val="Normal"/>
    <w:qFormat/>
    <w:rsid w:val="00C17192"/>
    <w:pPr>
      <w:spacing w:before="240"/>
      <w:ind w:left="0"/>
      <w:outlineLvl w:val="5"/>
    </w:pPr>
    <w:rPr>
      <w:b/>
      <w:bCs/>
      <w:szCs w:val="22"/>
    </w:rPr>
  </w:style>
  <w:style w:type="paragraph" w:styleId="Heading7">
    <w:name w:val="heading 7"/>
    <w:basedOn w:val="Normal"/>
    <w:next w:val="Normal"/>
    <w:qFormat/>
    <w:rsid w:val="00C17192"/>
    <w:pPr>
      <w:spacing w:before="240"/>
      <w:ind w:left="0"/>
      <w:outlineLvl w:val="6"/>
    </w:pPr>
  </w:style>
  <w:style w:type="paragraph" w:styleId="Heading8">
    <w:name w:val="heading 8"/>
    <w:basedOn w:val="Normal"/>
    <w:next w:val="Normal"/>
    <w:qFormat/>
    <w:rsid w:val="00C17192"/>
    <w:pPr>
      <w:spacing w:before="240"/>
      <w:ind w:left="0"/>
      <w:outlineLvl w:val="7"/>
    </w:pPr>
    <w:rPr>
      <w:i/>
      <w:iCs/>
    </w:rPr>
  </w:style>
  <w:style w:type="paragraph" w:styleId="Heading9">
    <w:name w:val="heading 9"/>
    <w:basedOn w:val="Normal"/>
    <w:next w:val="Normal"/>
    <w:qFormat/>
    <w:rsid w:val="00C17192"/>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pterName">
    <w:name w:val="Chapter Name"/>
    <w:basedOn w:val="Normal"/>
    <w:rsid w:val="00C17192"/>
    <w:pPr>
      <w:spacing w:before="60" w:after="1200"/>
      <w:ind w:left="0"/>
    </w:pPr>
    <w:rPr>
      <w:b/>
      <w:i/>
      <w:sz w:val="48"/>
    </w:rPr>
  </w:style>
  <w:style w:type="paragraph" w:customStyle="1" w:styleId="ChapterHeading">
    <w:name w:val="Chapter Heading"/>
    <w:basedOn w:val="Normal"/>
    <w:next w:val="ChapterName"/>
    <w:rsid w:val="00C17192"/>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2F6908"/>
    <w:pPr>
      <w:ind w:left="2707" w:hanging="1267"/>
    </w:pPr>
    <w:rPr>
      <w:rFonts w:ascii="Helvetica" w:hAnsi="Helvetica"/>
      <w:i/>
      <w:sz w:val="18"/>
      <w:szCs w:val="20"/>
    </w:rPr>
  </w:style>
  <w:style w:type="paragraph" w:customStyle="1" w:styleId="CardField">
    <w:name w:val="Card Field"/>
    <w:rsid w:val="00C17192"/>
    <w:pPr>
      <w:jc w:val="center"/>
    </w:pPr>
    <w:rPr>
      <w:rFonts w:ascii="Courier" w:hAnsi="Courier"/>
      <w:noProof/>
      <w:sz w:val="16"/>
    </w:rPr>
  </w:style>
  <w:style w:type="paragraph" w:customStyle="1" w:styleId="CardHeading">
    <w:name w:val="Card Heading"/>
    <w:rsid w:val="00C17192"/>
    <w:rPr>
      <w:rFonts w:ascii="Helvetica" w:hAnsi="Helvetica"/>
      <w:i/>
      <w:noProof/>
      <w:sz w:val="16"/>
    </w:rPr>
  </w:style>
  <w:style w:type="paragraph" w:customStyle="1" w:styleId="CardStyle">
    <w:name w:val="Card Style"/>
    <w:rsid w:val="00C17192"/>
    <w:rPr>
      <w:rFonts w:ascii="Courier" w:hAnsi="Courier"/>
      <w:noProof/>
      <w:sz w:val="16"/>
    </w:rPr>
  </w:style>
  <w:style w:type="paragraph" w:customStyle="1" w:styleId="CardTitle">
    <w:name w:val="Card Title"/>
    <w:rsid w:val="00C17192"/>
    <w:rPr>
      <w:rFonts w:ascii="Helvetica" w:hAnsi="Helvetica"/>
      <w:b/>
      <w:noProof/>
      <w:sz w:val="16"/>
    </w:rPr>
  </w:style>
  <w:style w:type="paragraph" w:customStyle="1" w:styleId="CardValues">
    <w:name w:val="Card Values"/>
    <w:rsid w:val="00C17192"/>
    <w:pPr>
      <w:jc w:val="center"/>
    </w:pPr>
    <w:rPr>
      <w:rFonts w:ascii="Helvetica" w:hAnsi="Helvetica"/>
      <w:noProof/>
      <w:sz w:val="16"/>
    </w:rPr>
  </w:style>
  <w:style w:type="paragraph" w:customStyle="1" w:styleId="EvenHeader">
    <w:name w:val="Even Header"/>
    <w:basedOn w:val="Header"/>
    <w:rsid w:val="00C17192"/>
    <w:pPr>
      <w:pBdr>
        <w:bottom w:val="single" w:sz="12" w:space="1" w:color="auto"/>
      </w:pBdr>
      <w:tabs>
        <w:tab w:val="clear" w:pos="4320"/>
        <w:tab w:val="clear" w:pos="8640"/>
      </w:tabs>
      <w:ind w:right="360"/>
    </w:pPr>
    <w:rPr>
      <w:rFonts w:cs="Arial"/>
    </w:rPr>
  </w:style>
  <w:style w:type="paragraph" w:styleId="Header">
    <w:name w:val="header"/>
    <w:basedOn w:val="Normal"/>
    <w:rsid w:val="00C17192"/>
    <w:pPr>
      <w:tabs>
        <w:tab w:val="center" w:pos="4320"/>
        <w:tab w:val="right" w:pos="8640"/>
      </w:tabs>
    </w:pPr>
  </w:style>
  <w:style w:type="paragraph" w:customStyle="1" w:styleId="Figure">
    <w:name w:val="Figure"/>
    <w:basedOn w:val="Normal"/>
    <w:next w:val="Caption"/>
    <w:link w:val="FigureChar"/>
    <w:rsid w:val="00C17192"/>
    <w:pPr>
      <w:keepNext/>
      <w:spacing w:before="240" w:after="0"/>
    </w:pPr>
  </w:style>
  <w:style w:type="character" w:customStyle="1" w:styleId="FigureChar">
    <w:name w:val="Figure Char"/>
    <w:link w:val="Figure"/>
    <w:rsid w:val="0016490F"/>
    <w:rPr>
      <w:sz w:val="22"/>
      <w:szCs w:val="24"/>
      <w:lang w:val="en-US" w:eastAsia="en-US" w:bidi="ar-SA"/>
    </w:rPr>
  </w:style>
  <w:style w:type="paragraph" w:customStyle="1" w:styleId="FileFormat">
    <w:name w:val="File Format"/>
    <w:basedOn w:val="Normal"/>
    <w:rsid w:val="00C17192"/>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C17192"/>
    <w:rPr>
      <w:i/>
    </w:rPr>
  </w:style>
  <w:style w:type="paragraph" w:styleId="Index1">
    <w:name w:val="index 1"/>
    <w:basedOn w:val="Normal"/>
    <w:next w:val="Normal"/>
    <w:semiHidden/>
    <w:rsid w:val="00C17192"/>
    <w:pPr>
      <w:tabs>
        <w:tab w:val="right" w:leader="dot" w:pos="8640"/>
      </w:tabs>
      <w:spacing w:before="0"/>
      <w:ind w:left="360" w:hanging="360"/>
    </w:pPr>
  </w:style>
  <w:style w:type="paragraph" w:styleId="Index2">
    <w:name w:val="index 2"/>
    <w:basedOn w:val="Normal"/>
    <w:next w:val="Normal"/>
    <w:semiHidden/>
    <w:rsid w:val="00C17192"/>
    <w:pPr>
      <w:tabs>
        <w:tab w:val="right" w:leader="dot" w:pos="8640"/>
      </w:tabs>
      <w:spacing w:before="0"/>
      <w:ind w:left="720" w:hanging="360"/>
    </w:pPr>
  </w:style>
  <w:style w:type="paragraph" w:styleId="Index3">
    <w:name w:val="index 3"/>
    <w:basedOn w:val="Normal"/>
    <w:next w:val="Normal"/>
    <w:semiHidden/>
    <w:rsid w:val="00C17192"/>
    <w:pPr>
      <w:tabs>
        <w:tab w:val="right" w:leader="dot" w:pos="8640"/>
      </w:tabs>
      <w:spacing w:before="0"/>
      <w:ind w:left="1080" w:hanging="360"/>
    </w:pPr>
  </w:style>
  <w:style w:type="paragraph" w:styleId="IndexHeading">
    <w:name w:val="index heading"/>
    <w:basedOn w:val="Normal"/>
    <w:next w:val="Index1"/>
    <w:semiHidden/>
    <w:rsid w:val="00C17192"/>
    <w:pPr>
      <w:ind w:left="0"/>
    </w:pPr>
    <w:rPr>
      <w:b/>
    </w:rPr>
  </w:style>
  <w:style w:type="paragraph" w:styleId="ListBullet">
    <w:name w:val="List Bullet"/>
    <w:basedOn w:val="Normal"/>
    <w:link w:val="ListBulletChar"/>
    <w:rsid w:val="00C17192"/>
    <w:pPr>
      <w:numPr>
        <w:numId w:val="2"/>
      </w:numPr>
    </w:pPr>
  </w:style>
  <w:style w:type="table" w:styleId="TableGrid">
    <w:name w:val="Table Grid"/>
    <w:basedOn w:val="TableNormal"/>
    <w:rsid w:val="00C17192"/>
    <w:pPr>
      <w:spacing w:before="120" w:after="120"/>
      <w:ind w:left="2016"/>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C17192"/>
    <w:pPr>
      <w:numPr>
        <w:numId w:val="5"/>
      </w:numPr>
      <w:tabs>
        <w:tab w:val="clear" w:pos="2340"/>
        <w:tab w:val="num" w:pos="2160"/>
      </w:tabs>
      <w:ind w:left="2160"/>
    </w:pPr>
  </w:style>
  <w:style w:type="paragraph" w:customStyle="1" w:styleId="OddHeader">
    <w:name w:val="Odd Header"/>
    <w:basedOn w:val="Header"/>
    <w:rsid w:val="00C17192"/>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C17192"/>
    <w:rPr>
      <w:b/>
    </w:rPr>
  </w:style>
  <w:style w:type="paragraph" w:styleId="TableofAuthorities">
    <w:name w:val="table of authorities"/>
    <w:basedOn w:val="Normal"/>
    <w:next w:val="Normal"/>
    <w:semiHidden/>
    <w:rsid w:val="00C17192"/>
    <w:pPr>
      <w:tabs>
        <w:tab w:val="right" w:leader="dot" w:pos="9000"/>
      </w:tabs>
      <w:ind w:left="220" w:hanging="220"/>
    </w:pPr>
  </w:style>
  <w:style w:type="paragraph" w:customStyle="1" w:styleId="TableText">
    <w:name w:val="Table Text"/>
    <w:basedOn w:val="Normal"/>
    <w:rsid w:val="00C17192"/>
    <w:pPr>
      <w:spacing w:before="40" w:after="40"/>
      <w:ind w:left="0"/>
    </w:pPr>
    <w:rPr>
      <w:sz w:val="16"/>
    </w:rPr>
  </w:style>
  <w:style w:type="paragraph" w:styleId="TOC1">
    <w:name w:val="toc 1"/>
    <w:basedOn w:val="Normal"/>
    <w:next w:val="Normal"/>
    <w:uiPriority w:val="39"/>
    <w:rsid w:val="00C17192"/>
    <w:pPr>
      <w:tabs>
        <w:tab w:val="left" w:pos="432"/>
        <w:tab w:val="right" w:leader="dot" w:pos="7747"/>
      </w:tabs>
      <w:spacing w:before="0" w:after="0"/>
      <w:ind w:left="0"/>
    </w:pPr>
    <w:rPr>
      <w:b/>
    </w:rPr>
  </w:style>
  <w:style w:type="paragraph" w:styleId="TOC2">
    <w:name w:val="toc 2"/>
    <w:basedOn w:val="Normal"/>
    <w:next w:val="Normal"/>
    <w:uiPriority w:val="39"/>
    <w:rsid w:val="00C17192"/>
    <w:pPr>
      <w:tabs>
        <w:tab w:val="right" w:leader="dot" w:pos="7747"/>
      </w:tabs>
      <w:spacing w:before="0" w:after="0"/>
      <w:ind w:left="220"/>
    </w:pPr>
  </w:style>
  <w:style w:type="paragraph" w:styleId="TOC3">
    <w:name w:val="toc 3"/>
    <w:basedOn w:val="Normal"/>
    <w:next w:val="Normal"/>
    <w:semiHidden/>
    <w:rsid w:val="00C17192"/>
    <w:pPr>
      <w:tabs>
        <w:tab w:val="right" w:leader="dot" w:pos="9000"/>
      </w:tabs>
      <w:spacing w:before="0" w:after="0"/>
      <w:ind w:left="440"/>
    </w:pPr>
    <w:rPr>
      <w:i/>
    </w:rPr>
  </w:style>
  <w:style w:type="paragraph" w:styleId="TOC4">
    <w:name w:val="toc 4"/>
    <w:basedOn w:val="Normal"/>
    <w:next w:val="Normal"/>
    <w:semiHidden/>
    <w:rsid w:val="00C17192"/>
    <w:pPr>
      <w:tabs>
        <w:tab w:val="right" w:leader="dot" w:pos="9000"/>
      </w:tabs>
      <w:spacing w:before="0" w:after="0"/>
      <w:ind w:left="660"/>
    </w:pPr>
    <w:rPr>
      <w:sz w:val="18"/>
    </w:rPr>
  </w:style>
  <w:style w:type="paragraph" w:customStyle="1" w:styleId="TOCIndexHeading">
    <w:name w:val="TOC/Index Heading"/>
    <w:basedOn w:val="ChapterName"/>
    <w:rsid w:val="00C17192"/>
  </w:style>
  <w:style w:type="paragraph" w:styleId="Footer">
    <w:name w:val="footer"/>
    <w:basedOn w:val="Normal"/>
    <w:rsid w:val="00C17192"/>
    <w:pPr>
      <w:tabs>
        <w:tab w:val="center" w:pos="4320"/>
        <w:tab w:val="right" w:pos="8640"/>
      </w:tabs>
    </w:pPr>
  </w:style>
  <w:style w:type="character" w:styleId="FootnoteReference">
    <w:name w:val="footnote reference"/>
    <w:semiHidden/>
    <w:rsid w:val="00C17192"/>
    <w:rPr>
      <w:vertAlign w:val="superscript"/>
    </w:rPr>
  </w:style>
  <w:style w:type="paragraph" w:styleId="FootnoteText">
    <w:name w:val="footnote text"/>
    <w:basedOn w:val="Normal"/>
    <w:semiHidden/>
    <w:rsid w:val="00C17192"/>
  </w:style>
  <w:style w:type="paragraph" w:styleId="TOC5">
    <w:name w:val="toc 5"/>
    <w:basedOn w:val="Normal"/>
    <w:next w:val="Normal"/>
    <w:semiHidden/>
    <w:rsid w:val="00C17192"/>
    <w:pPr>
      <w:tabs>
        <w:tab w:val="right" w:leader="dot" w:pos="9000"/>
      </w:tabs>
      <w:spacing w:before="0" w:after="0"/>
      <w:ind w:left="880"/>
    </w:pPr>
    <w:rPr>
      <w:sz w:val="18"/>
    </w:rPr>
  </w:style>
  <w:style w:type="paragraph" w:styleId="TOC6">
    <w:name w:val="toc 6"/>
    <w:basedOn w:val="Normal"/>
    <w:next w:val="Normal"/>
    <w:semiHidden/>
    <w:rsid w:val="00C17192"/>
    <w:pPr>
      <w:tabs>
        <w:tab w:val="right" w:leader="dot" w:pos="9000"/>
      </w:tabs>
      <w:spacing w:before="0" w:after="0"/>
      <w:ind w:left="1100"/>
    </w:pPr>
    <w:rPr>
      <w:sz w:val="18"/>
    </w:rPr>
  </w:style>
  <w:style w:type="paragraph" w:styleId="TOC7">
    <w:name w:val="toc 7"/>
    <w:basedOn w:val="Normal"/>
    <w:next w:val="Normal"/>
    <w:semiHidden/>
    <w:rsid w:val="00C17192"/>
    <w:pPr>
      <w:tabs>
        <w:tab w:val="right" w:leader="dot" w:pos="9000"/>
      </w:tabs>
      <w:spacing w:before="0" w:after="0"/>
      <w:ind w:left="1320"/>
    </w:pPr>
    <w:rPr>
      <w:sz w:val="18"/>
    </w:rPr>
  </w:style>
  <w:style w:type="paragraph" w:styleId="TOC8">
    <w:name w:val="toc 8"/>
    <w:basedOn w:val="Normal"/>
    <w:next w:val="Normal"/>
    <w:semiHidden/>
    <w:rsid w:val="00C17192"/>
    <w:pPr>
      <w:tabs>
        <w:tab w:val="right" w:leader="dot" w:pos="9000"/>
      </w:tabs>
      <w:spacing w:before="0" w:after="0"/>
      <w:ind w:left="1540"/>
    </w:pPr>
    <w:rPr>
      <w:sz w:val="18"/>
    </w:rPr>
  </w:style>
  <w:style w:type="paragraph" w:styleId="TOC9">
    <w:name w:val="toc 9"/>
    <w:basedOn w:val="Normal"/>
    <w:next w:val="Normal"/>
    <w:semiHidden/>
    <w:rsid w:val="00C17192"/>
    <w:pPr>
      <w:tabs>
        <w:tab w:val="right" w:leader="dot" w:pos="9000"/>
      </w:tabs>
      <w:spacing w:before="0" w:after="0"/>
      <w:ind w:left="1760"/>
    </w:pPr>
    <w:rPr>
      <w:sz w:val="18"/>
    </w:rPr>
  </w:style>
  <w:style w:type="paragraph" w:styleId="Title">
    <w:name w:val="Title"/>
    <w:basedOn w:val="Normal"/>
    <w:qFormat/>
    <w:rsid w:val="00C17192"/>
    <w:pPr>
      <w:spacing w:line="480" w:lineRule="atLeast"/>
      <w:ind w:left="0"/>
      <w:jc w:val="center"/>
    </w:pPr>
    <w:rPr>
      <w:b/>
      <w:sz w:val="48"/>
    </w:rPr>
  </w:style>
  <w:style w:type="paragraph" w:styleId="Index4">
    <w:name w:val="index 4"/>
    <w:basedOn w:val="Normal"/>
    <w:next w:val="Normal"/>
    <w:autoRedefine/>
    <w:semiHidden/>
    <w:rsid w:val="00C17192"/>
    <w:pPr>
      <w:tabs>
        <w:tab w:val="right" w:leader="dot" w:pos="4140"/>
      </w:tabs>
      <w:spacing w:before="0" w:after="0"/>
      <w:ind w:left="880" w:hanging="220"/>
    </w:pPr>
  </w:style>
  <w:style w:type="paragraph" w:styleId="Index5">
    <w:name w:val="index 5"/>
    <w:basedOn w:val="Normal"/>
    <w:next w:val="Normal"/>
    <w:autoRedefine/>
    <w:semiHidden/>
    <w:rsid w:val="00C17192"/>
    <w:pPr>
      <w:tabs>
        <w:tab w:val="right" w:leader="dot" w:pos="4140"/>
      </w:tabs>
      <w:spacing w:before="0" w:after="0"/>
      <w:ind w:left="1100" w:hanging="220"/>
    </w:pPr>
  </w:style>
  <w:style w:type="paragraph" w:styleId="Index6">
    <w:name w:val="index 6"/>
    <w:basedOn w:val="Normal"/>
    <w:next w:val="Normal"/>
    <w:autoRedefine/>
    <w:semiHidden/>
    <w:rsid w:val="00C17192"/>
    <w:pPr>
      <w:tabs>
        <w:tab w:val="right" w:leader="dot" w:pos="4140"/>
      </w:tabs>
      <w:spacing w:before="0" w:after="0"/>
      <w:ind w:left="1320" w:hanging="220"/>
    </w:pPr>
  </w:style>
  <w:style w:type="paragraph" w:styleId="Index7">
    <w:name w:val="index 7"/>
    <w:basedOn w:val="Normal"/>
    <w:next w:val="Normal"/>
    <w:autoRedefine/>
    <w:semiHidden/>
    <w:rsid w:val="00C17192"/>
    <w:pPr>
      <w:tabs>
        <w:tab w:val="right" w:leader="dot" w:pos="4140"/>
      </w:tabs>
      <w:spacing w:before="0" w:after="0"/>
      <w:ind w:left="1540" w:hanging="220"/>
    </w:pPr>
  </w:style>
  <w:style w:type="paragraph" w:styleId="Index8">
    <w:name w:val="index 8"/>
    <w:basedOn w:val="Normal"/>
    <w:next w:val="Normal"/>
    <w:autoRedefine/>
    <w:semiHidden/>
    <w:rsid w:val="00C17192"/>
    <w:pPr>
      <w:tabs>
        <w:tab w:val="right" w:leader="dot" w:pos="4140"/>
      </w:tabs>
      <w:spacing w:before="0" w:after="0"/>
      <w:ind w:left="1760" w:hanging="220"/>
    </w:pPr>
  </w:style>
  <w:style w:type="paragraph" w:styleId="Index9">
    <w:name w:val="index 9"/>
    <w:basedOn w:val="Normal"/>
    <w:next w:val="Normal"/>
    <w:autoRedefine/>
    <w:semiHidden/>
    <w:rsid w:val="00C17192"/>
    <w:pPr>
      <w:tabs>
        <w:tab w:val="right" w:leader="dot" w:pos="4140"/>
      </w:tabs>
      <w:spacing w:before="0" w:after="0"/>
      <w:ind w:hanging="220"/>
    </w:pPr>
  </w:style>
  <w:style w:type="paragraph" w:styleId="CommentText">
    <w:name w:val="annotation text"/>
    <w:basedOn w:val="Normal"/>
    <w:semiHidden/>
    <w:rsid w:val="00C17192"/>
  </w:style>
  <w:style w:type="paragraph" w:styleId="DocumentMap">
    <w:name w:val="Document Map"/>
    <w:basedOn w:val="Normal"/>
    <w:semiHidden/>
    <w:rsid w:val="00C17192"/>
    <w:pPr>
      <w:shd w:val="clear" w:color="auto" w:fill="000080"/>
    </w:pPr>
    <w:rPr>
      <w:rFonts w:ascii="Tahoma" w:hAnsi="Tahoma" w:cs="Tahoma"/>
    </w:rPr>
  </w:style>
  <w:style w:type="paragraph" w:styleId="EndnoteText">
    <w:name w:val="endnote text"/>
    <w:basedOn w:val="Normal"/>
    <w:semiHidden/>
    <w:rsid w:val="00C17192"/>
  </w:style>
  <w:style w:type="paragraph" w:styleId="MacroText">
    <w:name w:val="macro"/>
    <w:semiHidden/>
    <w:rsid w:val="00C17192"/>
    <w:pPr>
      <w:tabs>
        <w:tab w:val="left" w:pos="480"/>
        <w:tab w:val="left" w:pos="960"/>
        <w:tab w:val="left" w:pos="1440"/>
        <w:tab w:val="left" w:pos="1920"/>
        <w:tab w:val="left" w:pos="2400"/>
        <w:tab w:val="left" w:pos="2880"/>
        <w:tab w:val="left" w:pos="3360"/>
        <w:tab w:val="left" w:pos="3840"/>
        <w:tab w:val="left" w:pos="4320"/>
      </w:tabs>
      <w:spacing w:before="120" w:after="120"/>
      <w:ind w:left="1980"/>
      <w:jc w:val="both"/>
    </w:pPr>
    <w:rPr>
      <w:rFonts w:ascii="Courier New" w:hAnsi="Courier New" w:cs="Courier New"/>
    </w:rPr>
  </w:style>
  <w:style w:type="paragraph" w:styleId="TableofFigures">
    <w:name w:val="table of figures"/>
    <w:basedOn w:val="Normal"/>
    <w:next w:val="Normal"/>
    <w:semiHidden/>
    <w:rsid w:val="00C17192"/>
    <w:pPr>
      <w:ind w:left="440" w:hanging="440"/>
    </w:pPr>
  </w:style>
  <w:style w:type="paragraph" w:styleId="TOAHeading">
    <w:name w:val="toa heading"/>
    <w:basedOn w:val="Normal"/>
    <w:next w:val="Normal"/>
    <w:semiHidden/>
    <w:rsid w:val="00C17192"/>
    <w:rPr>
      <w:rFonts w:cs="Arial"/>
      <w:b/>
      <w:bCs/>
      <w:sz w:val="24"/>
    </w:rPr>
  </w:style>
  <w:style w:type="character" w:styleId="CommentReference">
    <w:name w:val="annotation reference"/>
    <w:semiHidden/>
    <w:rsid w:val="00C17192"/>
    <w:rPr>
      <w:sz w:val="16"/>
      <w:szCs w:val="16"/>
    </w:rPr>
  </w:style>
  <w:style w:type="paragraph" w:styleId="BalloonText">
    <w:name w:val="Balloon Text"/>
    <w:basedOn w:val="Normal"/>
    <w:semiHidden/>
    <w:rsid w:val="00C17192"/>
    <w:rPr>
      <w:rFonts w:ascii="Tahoma" w:hAnsi="Tahoma" w:cs="Tahoma"/>
      <w:sz w:val="16"/>
      <w:szCs w:val="16"/>
    </w:rPr>
  </w:style>
  <w:style w:type="paragraph" w:styleId="CommentSubject">
    <w:name w:val="annotation subject"/>
    <w:basedOn w:val="CommentText"/>
    <w:next w:val="CommentText"/>
    <w:semiHidden/>
    <w:rsid w:val="00C17192"/>
    <w:rPr>
      <w:b/>
      <w:bCs/>
    </w:rPr>
  </w:style>
  <w:style w:type="paragraph" w:customStyle="1" w:styleId="ListBulletTight">
    <w:name w:val="List Bullet Tight"/>
    <w:basedOn w:val="ListBullet"/>
    <w:link w:val="ListBulletTightChar"/>
    <w:rsid w:val="00C17192"/>
    <w:pPr>
      <w:spacing w:before="0" w:after="0"/>
    </w:pPr>
  </w:style>
  <w:style w:type="paragraph" w:customStyle="1" w:styleId="Topics">
    <w:name w:val="Topics"/>
    <w:basedOn w:val="Normal"/>
    <w:rsid w:val="00C17192"/>
    <w:pPr>
      <w:tabs>
        <w:tab w:val="num" w:pos="2250"/>
      </w:tabs>
      <w:spacing w:before="0" w:after="0"/>
      <w:ind w:left="2250" w:hanging="360"/>
    </w:pPr>
    <w:rPr>
      <w:b/>
      <w:i/>
      <w:sz w:val="28"/>
    </w:rPr>
  </w:style>
  <w:style w:type="paragraph" w:customStyle="1" w:styleId="ListNumberTight">
    <w:name w:val="List Number Tight"/>
    <w:basedOn w:val="ListNumber"/>
    <w:rsid w:val="00C17192"/>
    <w:pPr>
      <w:numPr>
        <w:numId w:val="6"/>
      </w:numPr>
      <w:spacing w:before="0" w:after="0"/>
    </w:pPr>
  </w:style>
  <w:style w:type="paragraph" w:customStyle="1" w:styleId="Equation">
    <w:name w:val="Equation"/>
    <w:basedOn w:val="Normal"/>
    <w:next w:val="Normal"/>
    <w:rsid w:val="00C17192"/>
    <w:pPr>
      <w:tabs>
        <w:tab w:val="right" w:leader="dot" w:pos="8640"/>
      </w:tabs>
    </w:pPr>
  </w:style>
  <w:style w:type="paragraph" w:customStyle="1" w:styleId="FooterAquaveo">
    <w:name w:val="Footer Aquaveo"/>
    <w:rsid w:val="00C17192"/>
    <w:pPr>
      <w:pBdr>
        <w:top w:val="single" w:sz="2" w:space="1" w:color="auto"/>
      </w:pBdr>
      <w:tabs>
        <w:tab w:val="center" w:pos="4680"/>
        <w:tab w:val="right" w:pos="9360"/>
      </w:tabs>
    </w:pPr>
    <w:rPr>
      <w:rFonts w:ascii="Arial" w:hAnsi="Arial"/>
      <w:szCs w:val="24"/>
    </w:rPr>
  </w:style>
  <w:style w:type="paragraph" w:customStyle="1" w:styleId="HeaderAquaveo">
    <w:name w:val="Header Aquaveo"/>
    <w:rsid w:val="00C17192"/>
    <w:pPr>
      <w:pBdr>
        <w:bottom w:val="single" w:sz="12" w:space="1" w:color="auto"/>
      </w:pBdr>
      <w:tabs>
        <w:tab w:val="right" w:pos="9360"/>
      </w:tabs>
    </w:pPr>
    <w:rPr>
      <w:rFonts w:ascii="Arial" w:hAnsi="Arial"/>
      <w:b/>
      <w:i/>
      <w:szCs w:val="24"/>
    </w:rPr>
  </w:style>
  <w:style w:type="table" w:customStyle="1" w:styleId="TableAquaveo">
    <w:name w:val="Table Aquaveo"/>
    <w:basedOn w:val="TableNormal"/>
    <w:rsid w:val="00C17192"/>
    <w:pPr>
      <w:spacing w:before="120" w:after="120"/>
      <w:ind w:left="1440"/>
    </w:pPr>
    <w:rPr>
      <w:rFonts w:ascii="Arial" w:hAnsi="Arial"/>
      <w:sz w:val="16"/>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C17192"/>
    <w:pPr>
      <w:jc w:val="center"/>
    </w:pPr>
    <w:rPr>
      <w:sz w:val="22"/>
    </w:rPr>
  </w:style>
  <w:style w:type="character" w:styleId="PageNumber">
    <w:name w:val="page number"/>
    <w:basedOn w:val="DefaultParagraphFont"/>
    <w:rsid w:val="00C17192"/>
  </w:style>
  <w:style w:type="paragraph" w:customStyle="1" w:styleId="EditNote">
    <w:name w:val="Edit Note"/>
    <w:basedOn w:val="Normal"/>
    <w:rsid w:val="00C17192"/>
    <w:rPr>
      <w:color w:val="FF0000"/>
    </w:rPr>
  </w:style>
  <w:style w:type="paragraph" w:customStyle="1" w:styleId="Tactic">
    <w:name w:val="Tactic"/>
    <w:basedOn w:val="Normal"/>
    <w:rsid w:val="00C17192"/>
    <w:pPr>
      <w:numPr>
        <w:numId w:val="4"/>
      </w:numPr>
    </w:pPr>
  </w:style>
  <w:style w:type="character" w:styleId="FollowedHyperlink">
    <w:name w:val="FollowedHyperlink"/>
    <w:rsid w:val="00C17192"/>
    <w:rPr>
      <w:color w:val="800080"/>
      <w:u w:val="single"/>
    </w:rPr>
  </w:style>
  <w:style w:type="character" w:customStyle="1" w:styleId="ListNumberChar">
    <w:name w:val="List Number Char"/>
    <w:link w:val="ListNumber"/>
    <w:rsid w:val="00C17192"/>
    <w:rPr>
      <w:rFonts w:ascii="Arial" w:hAnsi="Arial"/>
      <w:szCs w:val="24"/>
    </w:rPr>
  </w:style>
  <w:style w:type="character" w:customStyle="1" w:styleId="CaptionChar">
    <w:name w:val="Caption Char"/>
    <w:link w:val="Caption"/>
    <w:rsid w:val="002F6908"/>
    <w:rPr>
      <w:rFonts w:ascii="Helvetica" w:hAnsi="Helvetica"/>
      <w:i/>
      <w:sz w:val="18"/>
    </w:rPr>
  </w:style>
  <w:style w:type="character" w:styleId="Hyperlink">
    <w:name w:val="Hyperlink"/>
    <w:uiPriority w:val="99"/>
    <w:rsid w:val="00C17192"/>
    <w:rPr>
      <w:color w:val="0000FF"/>
      <w:u w:val="single"/>
    </w:rPr>
  </w:style>
  <w:style w:type="paragraph" w:customStyle="1" w:styleId="ListBulletIndent">
    <w:name w:val="List Bullet Indent"/>
    <w:basedOn w:val="ListBullet"/>
    <w:link w:val="ListBulletIndentChar"/>
    <w:rsid w:val="00C17192"/>
    <w:pPr>
      <w:ind w:left="2520"/>
    </w:pPr>
  </w:style>
  <w:style w:type="paragraph" w:customStyle="1" w:styleId="Version">
    <w:name w:val="Version"/>
    <w:basedOn w:val="Normal"/>
    <w:rsid w:val="00C17192"/>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C17192"/>
    <w:pPr>
      <w:spacing w:before="0" w:after="0"/>
      <w:ind w:left="0"/>
    </w:pPr>
    <w:rPr>
      <w:rFonts w:eastAsia="Cambria"/>
      <w:i/>
      <w:sz w:val="34"/>
    </w:rPr>
  </w:style>
  <w:style w:type="paragraph" w:customStyle="1" w:styleId="TutorialName">
    <w:name w:val="Tutorial Name"/>
    <w:basedOn w:val="Normal"/>
    <w:rsid w:val="00C17192"/>
    <w:pPr>
      <w:spacing w:before="0" w:after="0"/>
      <w:ind w:left="0"/>
    </w:pPr>
    <w:rPr>
      <w:rFonts w:eastAsia="Cambria"/>
      <w:b/>
      <w:i/>
      <w:sz w:val="38"/>
    </w:rPr>
  </w:style>
  <w:style w:type="paragraph" w:customStyle="1" w:styleId="TutorialDescription">
    <w:name w:val="Tutorial Description"/>
    <w:basedOn w:val="Normal"/>
    <w:rsid w:val="00C17192"/>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C17192"/>
    <w:pPr>
      <w:spacing w:before="0" w:after="0"/>
      <w:ind w:left="0"/>
    </w:pPr>
    <w:rPr>
      <w:rFonts w:eastAsia="Cambria"/>
      <w:color w:val="7F7F7F"/>
      <w:sz w:val="28"/>
    </w:rPr>
  </w:style>
  <w:style w:type="paragraph" w:customStyle="1" w:styleId="Objectives">
    <w:name w:val="Objectives"/>
    <w:basedOn w:val="Normal"/>
    <w:rsid w:val="00C17192"/>
    <w:pPr>
      <w:spacing w:before="0" w:after="0"/>
      <w:ind w:left="0"/>
    </w:pPr>
    <w:rPr>
      <w:rFonts w:eastAsia="Cambria"/>
    </w:rPr>
  </w:style>
  <w:style w:type="paragraph" w:customStyle="1" w:styleId="Requirements">
    <w:name w:val="Requirements"/>
    <w:basedOn w:val="Normal"/>
    <w:rsid w:val="00C17192"/>
    <w:pPr>
      <w:spacing w:before="0" w:after="0"/>
      <w:ind w:left="0"/>
    </w:pPr>
    <w:rPr>
      <w:rFonts w:ascii="Arial Narrow" w:eastAsia="Cambria" w:hAnsi="Arial Narrow"/>
      <w:color w:val="7F7F7F"/>
      <w:sz w:val="30"/>
    </w:rPr>
  </w:style>
  <w:style w:type="paragraph" w:customStyle="1" w:styleId="ListRequirements">
    <w:name w:val="List Requirements"/>
    <w:basedOn w:val="Normal"/>
    <w:rsid w:val="00C17192"/>
    <w:pPr>
      <w:numPr>
        <w:numId w:val="7"/>
      </w:numPr>
      <w:spacing w:before="0" w:after="0"/>
      <w:contextualSpacing/>
    </w:pPr>
    <w:rPr>
      <w:rFonts w:eastAsia="Cambria"/>
    </w:rPr>
  </w:style>
  <w:style w:type="paragraph" w:customStyle="1" w:styleId="BodyText">
    <w:name w:val="BodyText"/>
    <w:basedOn w:val="Normal"/>
    <w:link w:val="BodyTextChar"/>
    <w:autoRedefine/>
    <w:qFormat/>
    <w:rsid w:val="00113E09"/>
    <w:rPr>
      <w:rFonts w:cs="Arial"/>
      <w:szCs w:val="20"/>
    </w:rPr>
  </w:style>
  <w:style w:type="paragraph" w:customStyle="1" w:styleId="CNList">
    <w:name w:val="CN List"/>
    <w:basedOn w:val="ListNumber"/>
    <w:link w:val="CNListChar"/>
    <w:qFormat/>
    <w:rsid w:val="00E81CAE"/>
  </w:style>
  <w:style w:type="character" w:customStyle="1" w:styleId="BodyTextChar">
    <w:name w:val="BodyText Char"/>
    <w:link w:val="BodyText"/>
    <w:rsid w:val="00113E09"/>
    <w:rPr>
      <w:rFonts w:ascii="Arial" w:hAnsi="Arial" w:cs="Arial"/>
    </w:rPr>
  </w:style>
  <w:style w:type="paragraph" w:styleId="Revision">
    <w:name w:val="Revision"/>
    <w:hidden/>
    <w:uiPriority w:val="99"/>
    <w:semiHidden/>
    <w:rsid w:val="00F22B73"/>
    <w:rPr>
      <w:sz w:val="22"/>
      <w:szCs w:val="24"/>
    </w:rPr>
  </w:style>
  <w:style w:type="character" w:customStyle="1" w:styleId="CNListChar">
    <w:name w:val="CN List Char"/>
    <w:basedOn w:val="ListNumberChar"/>
    <w:link w:val="CNList"/>
    <w:rsid w:val="00E81CAE"/>
    <w:rPr>
      <w:rFonts w:ascii="Arial" w:hAnsi="Arial"/>
      <w:szCs w:val="24"/>
    </w:rPr>
  </w:style>
  <w:style w:type="paragraph" w:customStyle="1" w:styleId="Table">
    <w:name w:val="Table"/>
    <w:basedOn w:val="Caption"/>
    <w:link w:val="TableChar"/>
    <w:rsid w:val="008F19DA"/>
    <w:pPr>
      <w:spacing w:before="60"/>
      <w:ind w:left="288" w:hanging="144"/>
    </w:pPr>
    <w:rPr>
      <w:i w:val="0"/>
      <w:sz w:val="20"/>
    </w:rPr>
  </w:style>
  <w:style w:type="character" w:customStyle="1" w:styleId="TableChar">
    <w:name w:val="Table Char"/>
    <w:link w:val="Table"/>
    <w:rsid w:val="008F19DA"/>
    <w:rPr>
      <w:rFonts w:ascii="Helvetica" w:hAnsi="Helvetica"/>
      <w:i w:val="0"/>
      <w:sz w:val="18"/>
    </w:rPr>
  </w:style>
  <w:style w:type="character" w:customStyle="1" w:styleId="Heading4Char">
    <w:name w:val="Heading 4 Char"/>
    <w:link w:val="Heading4"/>
    <w:rsid w:val="00506A05"/>
    <w:rPr>
      <w:rFonts w:ascii="Arial" w:hAnsi="Arial"/>
      <w:bCs/>
      <w:szCs w:val="28"/>
    </w:rPr>
  </w:style>
  <w:style w:type="paragraph" w:customStyle="1" w:styleId="ListBulletIndentTight">
    <w:name w:val="List Bullet Indent Tight"/>
    <w:basedOn w:val="ListBulletIndent"/>
    <w:link w:val="ListBulletIndentTightChar"/>
    <w:rsid w:val="00506A05"/>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506A05"/>
    <w:pPr>
      <w:numPr>
        <w:numId w:val="8"/>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506A05"/>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506A05"/>
    <w:rPr>
      <w:rFonts w:ascii="Arial" w:hAnsi="Arial" w:cs="Arial"/>
    </w:rPr>
  </w:style>
  <w:style w:type="paragraph" w:customStyle="1" w:styleId="BulletedList">
    <w:name w:val="Bulleted List"/>
    <w:basedOn w:val="ListBulletTight"/>
    <w:link w:val="BulletedListChar"/>
    <w:autoRedefine/>
    <w:qFormat/>
    <w:rsid w:val="00506A05"/>
    <w:pPr>
      <w:numPr>
        <w:numId w:val="0"/>
      </w:numPr>
      <w:tabs>
        <w:tab w:val="num" w:pos="2160"/>
      </w:tabs>
      <w:spacing w:before="60" w:after="120"/>
      <w:ind w:left="2160" w:hanging="360"/>
    </w:pPr>
  </w:style>
  <w:style w:type="character" w:customStyle="1" w:styleId="ListBulletChar">
    <w:name w:val="List Bullet Char"/>
    <w:link w:val="ListBullet"/>
    <w:rsid w:val="00506A05"/>
    <w:rPr>
      <w:rFonts w:ascii="Arial" w:hAnsi="Arial"/>
      <w:szCs w:val="24"/>
    </w:rPr>
  </w:style>
  <w:style w:type="character" w:customStyle="1" w:styleId="ListBulletIndentChar">
    <w:name w:val="List Bullet Indent Char"/>
    <w:basedOn w:val="ListBulletChar"/>
    <w:link w:val="ListBulletIndent"/>
    <w:rsid w:val="00506A05"/>
    <w:rPr>
      <w:rFonts w:ascii="Arial" w:hAnsi="Arial"/>
      <w:szCs w:val="24"/>
    </w:rPr>
  </w:style>
  <w:style w:type="character" w:customStyle="1" w:styleId="ListBulletIndentTightChar">
    <w:name w:val="List Bullet Indent Tight Char"/>
    <w:basedOn w:val="ListBulletIndentChar"/>
    <w:link w:val="ListBulletIndentTight"/>
    <w:rsid w:val="00506A05"/>
    <w:rPr>
      <w:rFonts w:ascii="Arial" w:hAnsi="Arial"/>
      <w:sz w:val="22"/>
      <w:szCs w:val="24"/>
    </w:rPr>
  </w:style>
  <w:style w:type="character" w:customStyle="1" w:styleId="CorrectBulletedListChar">
    <w:name w:val="Correct Bulleted List Char"/>
    <w:basedOn w:val="ListBulletIndentTightChar"/>
    <w:link w:val="CorrectBulletedList"/>
    <w:rsid w:val="00506A05"/>
    <w:rPr>
      <w:rFonts w:ascii="Arial" w:hAnsi="Arial"/>
      <w:sz w:val="22"/>
      <w:szCs w:val="24"/>
    </w:rPr>
  </w:style>
  <w:style w:type="character" w:customStyle="1" w:styleId="Heading1Char">
    <w:name w:val="Heading 1 Char"/>
    <w:link w:val="Heading1"/>
    <w:rsid w:val="00AC1FAC"/>
    <w:rPr>
      <w:rFonts w:ascii="Arial" w:hAnsi="Arial" w:cs="Arial"/>
      <w:kern w:val="32"/>
      <w:sz w:val="28"/>
      <w:szCs w:val="32"/>
    </w:rPr>
  </w:style>
  <w:style w:type="character" w:customStyle="1" w:styleId="ListBulletTightChar">
    <w:name w:val="List Bullet Tight Char"/>
    <w:basedOn w:val="ListBulletChar"/>
    <w:link w:val="ListBulletTight"/>
    <w:rsid w:val="00506A05"/>
    <w:rPr>
      <w:rFonts w:ascii="Arial" w:hAnsi="Arial"/>
      <w:szCs w:val="24"/>
    </w:rPr>
  </w:style>
  <w:style w:type="character" w:customStyle="1" w:styleId="BulletedListChar">
    <w:name w:val="Bulleted List Char"/>
    <w:basedOn w:val="ListBulletTightChar"/>
    <w:link w:val="BulletedList"/>
    <w:rsid w:val="00506A05"/>
    <w:rPr>
      <w:rFonts w:ascii="Arial" w:hAnsi="Arial"/>
      <w:sz w:val="22"/>
      <w:szCs w:val="24"/>
    </w:rPr>
  </w:style>
  <w:style w:type="paragraph" w:customStyle="1" w:styleId="CNlist0">
    <w:name w:val="CN list"/>
    <w:basedOn w:val="ListNumber"/>
    <w:link w:val="CNlistChar0"/>
    <w:qFormat/>
    <w:rsid w:val="006032BC"/>
    <w:pPr>
      <w:numPr>
        <w:numId w:val="0"/>
      </w:numPr>
      <w:ind w:left="2520" w:hanging="360"/>
    </w:pPr>
  </w:style>
  <w:style w:type="paragraph" w:customStyle="1" w:styleId="CNlistbullets">
    <w:name w:val="CN list bullets"/>
    <w:basedOn w:val="BodyText"/>
    <w:link w:val="CNlistbulletsChar"/>
    <w:qFormat/>
    <w:rsid w:val="006032BC"/>
    <w:pPr>
      <w:numPr>
        <w:numId w:val="9"/>
      </w:numPr>
    </w:pPr>
    <w:rPr>
      <w:sz w:val="22"/>
      <w:szCs w:val="24"/>
    </w:rPr>
  </w:style>
  <w:style w:type="character" w:customStyle="1" w:styleId="CNlistChar0">
    <w:name w:val="CN list Char"/>
    <w:basedOn w:val="ListNumberChar"/>
    <w:link w:val="CNlist0"/>
    <w:rsid w:val="006032BC"/>
    <w:rPr>
      <w:rFonts w:ascii="Arial" w:hAnsi="Arial"/>
      <w:sz w:val="22"/>
      <w:szCs w:val="24"/>
    </w:rPr>
  </w:style>
  <w:style w:type="character" w:customStyle="1" w:styleId="CNlistbulletsChar">
    <w:name w:val="CN list bullets Char"/>
    <w:basedOn w:val="BodyTextChar"/>
    <w:link w:val="CNlistbullets"/>
    <w:rsid w:val="006032BC"/>
    <w:rPr>
      <w:rFonts w:ascii="Arial" w:hAnsi="Arial" w:cs="Arial"/>
      <w:sz w:val="22"/>
      <w:szCs w:val="24"/>
    </w:rPr>
  </w:style>
  <w:style w:type="paragraph" w:customStyle="1" w:styleId="CBList">
    <w:name w:val="CB List"/>
    <w:basedOn w:val="ListBullet"/>
    <w:link w:val="CBListChar"/>
    <w:autoRedefine/>
    <w:qFormat/>
    <w:rsid w:val="00CE2153"/>
    <w:pPr>
      <w:spacing w:before="60" w:after="120"/>
    </w:pPr>
  </w:style>
  <w:style w:type="character" w:customStyle="1" w:styleId="CBListChar">
    <w:name w:val="CB List Char"/>
    <w:basedOn w:val="ListBulletChar"/>
    <w:link w:val="CBList"/>
    <w:rsid w:val="00CE2153"/>
    <w:rPr>
      <w:rFonts w:ascii="Arial" w:hAnsi="Arial"/>
      <w:szCs w:val="24"/>
    </w:rPr>
  </w:style>
  <w:style w:type="paragraph" w:customStyle="1" w:styleId="BQ">
    <w:name w:val="BQ"/>
    <w:basedOn w:val="BodyText"/>
    <w:next w:val="BodyText"/>
    <w:link w:val="BQChar"/>
    <w:autoRedefine/>
    <w:qFormat/>
    <w:rsid w:val="004621FA"/>
    <w:pPr>
      <w:ind w:left="2160" w:right="1080"/>
    </w:pPr>
    <w:rPr>
      <w:szCs w:val="24"/>
    </w:rPr>
  </w:style>
  <w:style w:type="character" w:customStyle="1" w:styleId="BQChar">
    <w:name w:val="BQ Char"/>
    <w:basedOn w:val="BodyTextChar"/>
    <w:link w:val="BQ"/>
    <w:rsid w:val="004621FA"/>
    <w:rPr>
      <w:rFonts w:ascii="Arial" w:hAnsi="Arial" w:cs="Arial"/>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912425">
      <w:bodyDiv w:val="1"/>
      <w:marLeft w:val="0"/>
      <w:marRight w:val="0"/>
      <w:marTop w:val="0"/>
      <w:marBottom w:val="0"/>
      <w:divBdr>
        <w:top w:val="none" w:sz="0" w:space="0" w:color="auto"/>
        <w:left w:val="none" w:sz="0" w:space="0" w:color="auto"/>
        <w:bottom w:val="none" w:sz="0" w:space="0" w:color="auto"/>
        <w:right w:val="none" w:sz="0" w:space="0" w:color="auto"/>
      </w:divBdr>
    </w:div>
    <w:div w:id="1202936897">
      <w:bodyDiv w:val="1"/>
      <w:marLeft w:val="0"/>
      <w:marRight w:val="0"/>
      <w:marTop w:val="0"/>
      <w:marBottom w:val="0"/>
      <w:divBdr>
        <w:top w:val="none" w:sz="0" w:space="0" w:color="auto"/>
        <w:left w:val="none" w:sz="0" w:space="0" w:color="auto"/>
        <w:bottom w:val="none" w:sz="0" w:space="0" w:color="auto"/>
        <w:right w:val="none" w:sz="0" w:space="0" w:color="auto"/>
      </w:divBdr>
    </w:div>
    <w:div w:id="1644575434">
      <w:bodyDiv w:val="1"/>
      <w:marLeft w:val="0"/>
      <w:marRight w:val="0"/>
      <w:marTop w:val="0"/>
      <w:marBottom w:val="0"/>
      <w:divBdr>
        <w:top w:val="none" w:sz="0" w:space="0" w:color="auto"/>
        <w:left w:val="none" w:sz="0" w:space="0" w:color="auto"/>
        <w:bottom w:val="none" w:sz="0" w:space="0" w:color="auto"/>
        <w:right w:val="none" w:sz="0" w:space="0" w:color="auto"/>
      </w:divBdr>
      <w:divsChild>
        <w:div w:id="933126991">
          <w:marLeft w:val="274"/>
          <w:marRight w:val="0"/>
          <w:marTop w:val="0"/>
          <w:marBottom w:val="0"/>
          <w:divBdr>
            <w:top w:val="none" w:sz="0" w:space="0" w:color="auto"/>
            <w:left w:val="none" w:sz="0" w:space="0" w:color="auto"/>
            <w:bottom w:val="none" w:sz="0" w:space="0" w:color="auto"/>
            <w:right w:val="none" w:sz="0" w:space="0" w:color="auto"/>
          </w:divBdr>
        </w:div>
      </w:divsChild>
    </w:div>
    <w:div w:id="2077849685">
      <w:bodyDiv w:val="1"/>
      <w:marLeft w:val="0"/>
      <w:marRight w:val="0"/>
      <w:marTop w:val="0"/>
      <w:marBottom w:val="0"/>
      <w:divBdr>
        <w:top w:val="none" w:sz="0" w:space="0" w:color="auto"/>
        <w:left w:val="none" w:sz="0" w:space="0" w:color="auto"/>
        <w:bottom w:val="none" w:sz="0" w:space="0" w:color="auto"/>
        <w:right w:val="none" w:sz="0" w:space="0" w:color="auto"/>
      </w:divBdr>
    </w:div>
    <w:div w:id="2082629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otnotes.xml.rels><?xml version="1.0" encoding="UTF-8" standalone="yes"?>
<Relationships xmlns="http://schemas.openxmlformats.org/package/2006/relationships"><Relationship Id="rId1" Type="http://schemas.openxmlformats.org/officeDocument/2006/relationships/hyperlink" Target="https://pubs.usgs.gov/tm/06/a45/pdf/tm6-A45.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creer\Downloads\gms_new.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982F2D-CD7B-4E9B-B2F8-1078896CC4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gms_new.dotx</Template>
  <TotalTime>13</TotalTime>
  <Pages>20</Pages>
  <Words>3733</Words>
  <Characters>21284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24968</CharactersWithSpaces>
  <SharedDoc>false</SharedDoc>
  <HLinks>
    <vt:vector size="222" baseType="variant">
      <vt:variant>
        <vt:i4>1048639</vt:i4>
      </vt:variant>
      <vt:variant>
        <vt:i4>212</vt:i4>
      </vt:variant>
      <vt:variant>
        <vt:i4>0</vt:i4>
      </vt:variant>
      <vt:variant>
        <vt:i4>5</vt:i4>
      </vt:variant>
      <vt:variant>
        <vt:lpwstr/>
      </vt:variant>
      <vt:variant>
        <vt:lpwstr>_Toc79584690</vt:lpwstr>
      </vt:variant>
      <vt:variant>
        <vt:i4>1638462</vt:i4>
      </vt:variant>
      <vt:variant>
        <vt:i4>206</vt:i4>
      </vt:variant>
      <vt:variant>
        <vt:i4>0</vt:i4>
      </vt:variant>
      <vt:variant>
        <vt:i4>5</vt:i4>
      </vt:variant>
      <vt:variant>
        <vt:lpwstr/>
      </vt:variant>
      <vt:variant>
        <vt:lpwstr>_Toc79584689</vt:lpwstr>
      </vt:variant>
      <vt:variant>
        <vt:i4>1572926</vt:i4>
      </vt:variant>
      <vt:variant>
        <vt:i4>200</vt:i4>
      </vt:variant>
      <vt:variant>
        <vt:i4>0</vt:i4>
      </vt:variant>
      <vt:variant>
        <vt:i4>5</vt:i4>
      </vt:variant>
      <vt:variant>
        <vt:lpwstr/>
      </vt:variant>
      <vt:variant>
        <vt:lpwstr>_Toc79584688</vt:lpwstr>
      </vt:variant>
      <vt:variant>
        <vt:i4>1507390</vt:i4>
      </vt:variant>
      <vt:variant>
        <vt:i4>194</vt:i4>
      </vt:variant>
      <vt:variant>
        <vt:i4>0</vt:i4>
      </vt:variant>
      <vt:variant>
        <vt:i4>5</vt:i4>
      </vt:variant>
      <vt:variant>
        <vt:lpwstr/>
      </vt:variant>
      <vt:variant>
        <vt:lpwstr>_Toc79584687</vt:lpwstr>
      </vt:variant>
      <vt:variant>
        <vt:i4>1441854</vt:i4>
      </vt:variant>
      <vt:variant>
        <vt:i4>188</vt:i4>
      </vt:variant>
      <vt:variant>
        <vt:i4>0</vt:i4>
      </vt:variant>
      <vt:variant>
        <vt:i4>5</vt:i4>
      </vt:variant>
      <vt:variant>
        <vt:lpwstr/>
      </vt:variant>
      <vt:variant>
        <vt:lpwstr>_Toc79584686</vt:lpwstr>
      </vt:variant>
      <vt:variant>
        <vt:i4>1376318</vt:i4>
      </vt:variant>
      <vt:variant>
        <vt:i4>182</vt:i4>
      </vt:variant>
      <vt:variant>
        <vt:i4>0</vt:i4>
      </vt:variant>
      <vt:variant>
        <vt:i4>5</vt:i4>
      </vt:variant>
      <vt:variant>
        <vt:lpwstr/>
      </vt:variant>
      <vt:variant>
        <vt:lpwstr>_Toc79584685</vt:lpwstr>
      </vt:variant>
      <vt:variant>
        <vt:i4>1310782</vt:i4>
      </vt:variant>
      <vt:variant>
        <vt:i4>176</vt:i4>
      </vt:variant>
      <vt:variant>
        <vt:i4>0</vt:i4>
      </vt:variant>
      <vt:variant>
        <vt:i4>5</vt:i4>
      </vt:variant>
      <vt:variant>
        <vt:lpwstr/>
      </vt:variant>
      <vt:variant>
        <vt:lpwstr>_Toc79584684</vt:lpwstr>
      </vt:variant>
      <vt:variant>
        <vt:i4>1245246</vt:i4>
      </vt:variant>
      <vt:variant>
        <vt:i4>170</vt:i4>
      </vt:variant>
      <vt:variant>
        <vt:i4>0</vt:i4>
      </vt:variant>
      <vt:variant>
        <vt:i4>5</vt:i4>
      </vt:variant>
      <vt:variant>
        <vt:lpwstr/>
      </vt:variant>
      <vt:variant>
        <vt:lpwstr>_Toc79584683</vt:lpwstr>
      </vt:variant>
      <vt:variant>
        <vt:i4>1179710</vt:i4>
      </vt:variant>
      <vt:variant>
        <vt:i4>164</vt:i4>
      </vt:variant>
      <vt:variant>
        <vt:i4>0</vt:i4>
      </vt:variant>
      <vt:variant>
        <vt:i4>5</vt:i4>
      </vt:variant>
      <vt:variant>
        <vt:lpwstr/>
      </vt:variant>
      <vt:variant>
        <vt:lpwstr>_Toc79584682</vt:lpwstr>
      </vt:variant>
      <vt:variant>
        <vt:i4>1114174</vt:i4>
      </vt:variant>
      <vt:variant>
        <vt:i4>158</vt:i4>
      </vt:variant>
      <vt:variant>
        <vt:i4>0</vt:i4>
      </vt:variant>
      <vt:variant>
        <vt:i4>5</vt:i4>
      </vt:variant>
      <vt:variant>
        <vt:lpwstr/>
      </vt:variant>
      <vt:variant>
        <vt:lpwstr>_Toc79584681</vt:lpwstr>
      </vt:variant>
      <vt:variant>
        <vt:i4>1048638</vt:i4>
      </vt:variant>
      <vt:variant>
        <vt:i4>152</vt:i4>
      </vt:variant>
      <vt:variant>
        <vt:i4>0</vt:i4>
      </vt:variant>
      <vt:variant>
        <vt:i4>5</vt:i4>
      </vt:variant>
      <vt:variant>
        <vt:lpwstr/>
      </vt:variant>
      <vt:variant>
        <vt:lpwstr>_Toc79584680</vt:lpwstr>
      </vt:variant>
      <vt:variant>
        <vt:i4>1638449</vt:i4>
      </vt:variant>
      <vt:variant>
        <vt:i4>146</vt:i4>
      </vt:variant>
      <vt:variant>
        <vt:i4>0</vt:i4>
      </vt:variant>
      <vt:variant>
        <vt:i4>5</vt:i4>
      </vt:variant>
      <vt:variant>
        <vt:lpwstr/>
      </vt:variant>
      <vt:variant>
        <vt:lpwstr>_Toc79584679</vt:lpwstr>
      </vt:variant>
      <vt:variant>
        <vt:i4>1572913</vt:i4>
      </vt:variant>
      <vt:variant>
        <vt:i4>140</vt:i4>
      </vt:variant>
      <vt:variant>
        <vt:i4>0</vt:i4>
      </vt:variant>
      <vt:variant>
        <vt:i4>5</vt:i4>
      </vt:variant>
      <vt:variant>
        <vt:lpwstr/>
      </vt:variant>
      <vt:variant>
        <vt:lpwstr>_Toc79584678</vt:lpwstr>
      </vt:variant>
      <vt:variant>
        <vt:i4>1507377</vt:i4>
      </vt:variant>
      <vt:variant>
        <vt:i4>134</vt:i4>
      </vt:variant>
      <vt:variant>
        <vt:i4>0</vt:i4>
      </vt:variant>
      <vt:variant>
        <vt:i4>5</vt:i4>
      </vt:variant>
      <vt:variant>
        <vt:lpwstr/>
      </vt:variant>
      <vt:variant>
        <vt:lpwstr>_Toc79584677</vt:lpwstr>
      </vt:variant>
      <vt:variant>
        <vt:i4>1441841</vt:i4>
      </vt:variant>
      <vt:variant>
        <vt:i4>128</vt:i4>
      </vt:variant>
      <vt:variant>
        <vt:i4>0</vt:i4>
      </vt:variant>
      <vt:variant>
        <vt:i4>5</vt:i4>
      </vt:variant>
      <vt:variant>
        <vt:lpwstr/>
      </vt:variant>
      <vt:variant>
        <vt:lpwstr>_Toc79584676</vt:lpwstr>
      </vt:variant>
      <vt:variant>
        <vt:i4>1376305</vt:i4>
      </vt:variant>
      <vt:variant>
        <vt:i4>122</vt:i4>
      </vt:variant>
      <vt:variant>
        <vt:i4>0</vt:i4>
      </vt:variant>
      <vt:variant>
        <vt:i4>5</vt:i4>
      </vt:variant>
      <vt:variant>
        <vt:lpwstr/>
      </vt:variant>
      <vt:variant>
        <vt:lpwstr>_Toc79584675</vt:lpwstr>
      </vt:variant>
      <vt:variant>
        <vt:i4>1310769</vt:i4>
      </vt:variant>
      <vt:variant>
        <vt:i4>116</vt:i4>
      </vt:variant>
      <vt:variant>
        <vt:i4>0</vt:i4>
      </vt:variant>
      <vt:variant>
        <vt:i4>5</vt:i4>
      </vt:variant>
      <vt:variant>
        <vt:lpwstr/>
      </vt:variant>
      <vt:variant>
        <vt:lpwstr>_Toc79584674</vt:lpwstr>
      </vt:variant>
      <vt:variant>
        <vt:i4>1245233</vt:i4>
      </vt:variant>
      <vt:variant>
        <vt:i4>110</vt:i4>
      </vt:variant>
      <vt:variant>
        <vt:i4>0</vt:i4>
      </vt:variant>
      <vt:variant>
        <vt:i4>5</vt:i4>
      </vt:variant>
      <vt:variant>
        <vt:lpwstr/>
      </vt:variant>
      <vt:variant>
        <vt:lpwstr>_Toc79584673</vt:lpwstr>
      </vt:variant>
      <vt:variant>
        <vt:i4>1179697</vt:i4>
      </vt:variant>
      <vt:variant>
        <vt:i4>104</vt:i4>
      </vt:variant>
      <vt:variant>
        <vt:i4>0</vt:i4>
      </vt:variant>
      <vt:variant>
        <vt:i4>5</vt:i4>
      </vt:variant>
      <vt:variant>
        <vt:lpwstr/>
      </vt:variant>
      <vt:variant>
        <vt:lpwstr>_Toc79584672</vt:lpwstr>
      </vt:variant>
      <vt:variant>
        <vt:i4>1114161</vt:i4>
      </vt:variant>
      <vt:variant>
        <vt:i4>98</vt:i4>
      </vt:variant>
      <vt:variant>
        <vt:i4>0</vt:i4>
      </vt:variant>
      <vt:variant>
        <vt:i4>5</vt:i4>
      </vt:variant>
      <vt:variant>
        <vt:lpwstr/>
      </vt:variant>
      <vt:variant>
        <vt:lpwstr>_Toc79584671</vt:lpwstr>
      </vt:variant>
      <vt:variant>
        <vt:i4>1048625</vt:i4>
      </vt:variant>
      <vt:variant>
        <vt:i4>92</vt:i4>
      </vt:variant>
      <vt:variant>
        <vt:i4>0</vt:i4>
      </vt:variant>
      <vt:variant>
        <vt:i4>5</vt:i4>
      </vt:variant>
      <vt:variant>
        <vt:lpwstr/>
      </vt:variant>
      <vt:variant>
        <vt:lpwstr>_Toc79584670</vt:lpwstr>
      </vt:variant>
      <vt:variant>
        <vt:i4>1638448</vt:i4>
      </vt:variant>
      <vt:variant>
        <vt:i4>86</vt:i4>
      </vt:variant>
      <vt:variant>
        <vt:i4>0</vt:i4>
      </vt:variant>
      <vt:variant>
        <vt:i4>5</vt:i4>
      </vt:variant>
      <vt:variant>
        <vt:lpwstr/>
      </vt:variant>
      <vt:variant>
        <vt:lpwstr>_Toc79584669</vt:lpwstr>
      </vt:variant>
      <vt:variant>
        <vt:i4>1572912</vt:i4>
      </vt:variant>
      <vt:variant>
        <vt:i4>80</vt:i4>
      </vt:variant>
      <vt:variant>
        <vt:i4>0</vt:i4>
      </vt:variant>
      <vt:variant>
        <vt:i4>5</vt:i4>
      </vt:variant>
      <vt:variant>
        <vt:lpwstr/>
      </vt:variant>
      <vt:variant>
        <vt:lpwstr>_Toc79584668</vt:lpwstr>
      </vt:variant>
      <vt:variant>
        <vt:i4>1507376</vt:i4>
      </vt:variant>
      <vt:variant>
        <vt:i4>74</vt:i4>
      </vt:variant>
      <vt:variant>
        <vt:i4>0</vt:i4>
      </vt:variant>
      <vt:variant>
        <vt:i4>5</vt:i4>
      </vt:variant>
      <vt:variant>
        <vt:lpwstr/>
      </vt:variant>
      <vt:variant>
        <vt:lpwstr>_Toc79584667</vt:lpwstr>
      </vt:variant>
      <vt:variant>
        <vt:i4>1441840</vt:i4>
      </vt:variant>
      <vt:variant>
        <vt:i4>68</vt:i4>
      </vt:variant>
      <vt:variant>
        <vt:i4>0</vt:i4>
      </vt:variant>
      <vt:variant>
        <vt:i4>5</vt:i4>
      </vt:variant>
      <vt:variant>
        <vt:lpwstr/>
      </vt:variant>
      <vt:variant>
        <vt:lpwstr>_Toc79584666</vt:lpwstr>
      </vt:variant>
      <vt:variant>
        <vt:i4>1376304</vt:i4>
      </vt:variant>
      <vt:variant>
        <vt:i4>62</vt:i4>
      </vt:variant>
      <vt:variant>
        <vt:i4>0</vt:i4>
      </vt:variant>
      <vt:variant>
        <vt:i4>5</vt:i4>
      </vt:variant>
      <vt:variant>
        <vt:lpwstr/>
      </vt:variant>
      <vt:variant>
        <vt:lpwstr>_Toc79584665</vt:lpwstr>
      </vt:variant>
      <vt:variant>
        <vt:i4>1310768</vt:i4>
      </vt:variant>
      <vt:variant>
        <vt:i4>56</vt:i4>
      </vt:variant>
      <vt:variant>
        <vt:i4>0</vt:i4>
      </vt:variant>
      <vt:variant>
        <vt:i4>5</vt:i4>
      </vt:variant>
      <vt:variant>
        <vt:lpwstr/>
      </vt:variant>
      <vt:variant>
        <vt:lpwstr>_Toc79584664</vt:lpwstr>
      </vt:variant>
      <vt:variant>
        <vt:i4>1245232</vt:i4>
      </vt:variant>
      <vt:variant>
        <vt:i4>50</vt:i4>
      </vt:variant>
      <vt:variant>
        <vt:i4>0</vt:i4>
      </vt:variant>
      <vt:variant>
        <vt:i4>5</vt:i4>
      </vt:variant>
      <vt:variant>
        <vt:lpwstr/>
      </vt:variant>
      <vt:variant>
        <vt:lpwstr>_Toc79584663</vt:lpwstr>
      </vt:variant>
      <vt:variant>
        <vt:i4>1179696</vt:i4>
      </vt:variant>
      <vt:variant>
        <vt:i4>44</vt:i4>
      </vt:variant>
      <vt:variant>
        <vt:i4>0</vt:i4>
      </vt:variant>
      <vt:variant>
        <vt:i4>5</vt:i4>
      </vt:variant>
      <vt:variant>
        <vt:lpwstr/>
      </vt:variant>
      <vt:variant>
        <vt:lpwstr>_Toc79584662</vt:lpwstr>
      </vt:variant>
      <vt:variant>
        <vt:i4>1114160</vt:i4>
      </vt:variant>
      <vt:variant>
        <vt:i4>38</vt:i4>
      </vt:variant>
      <vt:variant>
        <vt:i4>0</vt:i4>
      </vt:variant>
      <vt:variant>
        <vt:i4>5</vt:i4>
      </vt:variant>
      <vt:variant>
        <vt:lpwstr/>
      </vt:variant>
      <vt:variant>
        <vt:lpwstr>_Toc79584661</vt:lpwstr>
      </vt:variant>
      <vt:variant>
        <vt:i4>1048624</vt:i4>
      </vt:variant>
      <vt:variant>
        <vt:i4>32</vt:i4>
      </vt:variant>
      <vt:variant>
        <vt:i4>0</vt:i4>
      </vt:variant>
      <vt:variant>
        <vt:i4>5</vt:i4>
      </vt:variant>
      <vt:variant>
        <vt:lpwstr/>
      </vt:variant>
      <vt:variant>
        <vt:lpwstr>_Toc79584660</vt:lpwstr>
      </vt:variant>
      <vt:variant>
        <vt:i4>1638451</vt:i4>
      </vt:variant>
      <vt:variant>
        <vt:i4>26</vt:i4>
      </vt:variant>
      <vt:variant>
        <vt:i4>0</vt:i4>
      </vt:variant>
      <vt:variant>
        <vt:i4>5</vt:i4>
      </vt:variant>
      <vt:variant>
        <vt:lpwstr/>
      </vt:variant>
      <vt:variant>
        <vt:lpwstr>_Toc79584659</vt:lpwstr>
      </vt:variant>
      <vt:variant>
        <vt:i4>1572915</vt:i4>
      </vt:variant>
      <vt:variant>
        <vt:i4>20</vt:i4>
      </vt:variant>
      <vt:variant>
        <vt:i4>0</vt:i4>
      </vt:variant>
      <vt:variant>
        <vt:i4>5</vt:i4>
      </vt:variant>
      <vt:variant>
        <vt:lpwstr/>
      </vt:variant>
      <vt:variant>
        <vt:lpwstr>_Toc79584658</vt:lpwstr>
      </vt:variant>
      <vt:variant>
        <vt:i4>1507379</vt:i4>
      </vt:variant>
      <vt:variant>
        <vt:i4>14</vt:i4>
      </vt:variant>
      <vt:variant>
        <vt:i4>0</vt:i4>
      </vt:variant>
      <vt:variant>
        <vt:i4>5</vt:i4>
      </vt:variant>
      <vt:variant>
        <vt:lpwstr/>
      </vt:variant>
      <vt:variant>
        <vt:lpwstr>_Toc79584657</vt:lpwstr>
      </vt:variant>
      <vt:variant>
        <vt:i4>1441843</vt:i4>
      </vt:variant>
      <vt:variant>
        <vt:i4>8</vt:i4>
      </vt:variant>
      <vt:variant>
        <vt:i4>0</vt:i4>
      </vt:variant>
      <vt:variant>
        <vt:i4>5</vt:i4>
      </vt:variant>
      <vt:variant>
        <vt:lpwstr/>
      </vt:variant>
      <vt:variant>
        <vt:lpwstr>_Toc79584656</vt:lpwstr>
      </vt:variant>
      <vt:variant>
        <vt:i4>1376307</vt:i4>
      </vt:variant>
      <vt:variant>
        <vt:i4>2</vt:i4>
      </vt:variant>
      <vt:variant>
        <vt:i4>0</vt:i4>
      </vt:variant>
      <vt:variant>
        <vt:i4>5</vt:i4>
      </vt:variant>
      <vt:variant>
        <vt:lpwstr/>
      </vt:variant>
      <vt:variant>
        <vt:lpwstr>_Toc79584655</vt:lpwstr>
      </vt:variant>
      <vt:variant>
        <vt:i4>458752</vt:i4>
      </vt:variant>
      <vt:variant>
        <vt:i4>0</vt:i4>
      </vt:variant>
      <vt:variant>
        <vt:i4>0</vt:i4>
      </vt:variant>
      <vt:variant>
        <vt:i4>5</vt:i4>
      </vt:variant>
      <vt:variant>
        <vt:lpwstr>http://pubs.usgs.gov/of/2000/0466/report.pdf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Jeff Creer</cp:lastModifiedBy>
  <cp:revision>2</cp:revision>
  <cp:lastPrinted>2023-09-27T19:56:00Z</cp:lastPrinted>
  <dcterms:created xsi:type="dcterms:W3CDTF">2025-05-20T21:49:00Z</dcterms:created>
  <dcterms:modified xsi:type="dcterms:W3CDTF">2025-05-20T21:49:00Z</dcterms:modified>
</cp:coreProperties>
</file>